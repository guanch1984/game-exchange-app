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3FEBDFA" w:rsidR="00FF7B33" w:rsidRPr="00951C77" w:rsidRDefault="00777BB8" w:rsidP="00951C77">
      <w:pPr>
        <w:pStyle w:val="Title"/>
      </w:pPr>
      <w:r>
        <w:t>CS6400: Phase 1 Report</w:t>
      </w:r>
    </w:p>
    <w:p w14:paraId="5F871ED8" w14:textId="4B2A8182" w:rsidR="00FF7B33" w:rsidRPr="00FF7B33" w:rsidRDefault="00777BB8" w:rsidP="00126D77">
      <w:pPr>
        <w:pStyle w:val="Subtitle"/>
      </w:pPr>
      <w:r>
        <w:t>Team65</w:t>
      </w:r>
      <w:r w:rsidR="00FF7B33">
        <w:br/>
      </w:r>
      <w:r>
        <w:t>Summer 2022</w:t>
      </w:r>
    </w:p>
    <w:sdt>
      <w:sdtPr>
        <w:id w:val="1178388704"/>
        <w:docPartObj>
          <w:docPartGallery w:val="Table of Contents"/>
          <w:docPartUnique/>
        </w:docPartObj>
      </w:sdtPr>
      <w:sdtEndPr>
        <w:rPr>
          <w:b/>
          <w:bCs/>
          <w:noProof/>
        </w:rPr>
      </w:sdtEndPr>
      <w:sdtContent>
        <w:p w14:paraId="1849E3EA" w14:textId="53151035" w:rsidR="00777BB8" w:rsidRDefault="00777BB8" w:rsidP="00777BB8">
          <w:r>
            <w:t>Table of Contents</w:t>
          </w:r>
        </w:p>
        <w:p w14:paraId="36669FF6" w14:textId="012EF281" w:rsidR="00101BC1" w:rsidRDefault="00777BB8">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r>
            <w:fldChar w:fldCharType="begin"/>
          </w:r>
          <w:r>
            <w:instrText xml:space="preserve"> TOC \o "1-3" \h \z \u </w:instrText>
          </w:r>
          <w:r>
            <w:fldChar w:fldCharType="separate"/>
          </w:r>
          <w:hyperlink w:anchor="_Toc106718116" w:history="1">
            <w:r w:rsidR="00101BC1" w:rsidRPr="009676E7">
              <w:rPr>
                <w:rStyle w:val="Hyperlink"/>
                <w:noProof/>
              </w:rPr>
              <w:t>1</w:t>
            </w:r>
            <w:r w:rsidR="00101BC1">
              <w:rPr>
                <w:rFonts w:asciiTheme="minorHAnsi" w:eastAsiaTheme="minorEastAsia" w:hAnsiTheme="minorHAnsi" w:cstheme="minorBidi"/>
                <w:noProof/>
                <w:spacing w:val="0"/>
                <w:kern w:val="0"/>
                <w14:ligatures w14:val="none"/>
                <w14:numForm w14:val="default"/>
                <w14:numSpacing w14:val="default"/>
              </w:rPr>
              <w:tab/>
            </w:r>
            <w:r w:rsidR="00101BC1" w:rsidRPr="009676E7">
              <w:rPr>
                <w:rStyle w:val="Hyperlink"/>
                <w:noProof/>
              </w:rPr>
              <w:t>Tradeplaza data types</w:t>
            </w:r>
            <w:r w:rsidR="00101BC1">
              <w:rPr>
                <w:noProof/>
                <w:webHidden/>
              </w:rPr>
              <w:tab/>
            </w:r>
            <w:r w:rsidR="00101BC1">
              <w:rPr>
                <w:noProof/>
                <w:webHidden/>
              </w:rPr>
              <w:fldChar w:fldCharType="begin"/>
            </w:r>
            <w:r w:rsidR="00101BC1">
              <w:rPr>
                <w:noProof/>
                <w:webHidden/>
              </w:rPr>
              <w:instrText xml:space="preserve"> PAGEREF _Toc106718116 \h </w:instrText>
            </w:r>
            <w:r w:rsidR="00101BC1">
              <w:rPr>
                <w:noProof/>
                <w:webHidden/>
              </w:rPr>
            </w:r>
            <w:r w:rsidR="00101BC1">
              <w:rPr>
                <w:noProof/>
                <w:webHidden/>
              </w:rPr>
              <w:fldChar w:fldCharType="separate"/>
            </w:r>
            <w:r w:rsidR="00101BC1">
              <w:rPr>
                <w:noProof/>
                <w:webHidden/>
              </w:rPr>
              <w:t>3</w:t>
            </w:r>
            <w:r w:rsidR="00101BC1">
              <w:rPr>
                <w:noProof/>
                <w:webHidden/>
              </w:rPr>
              <w:fldChar w:fldCharType="end"/>
            </w:r>
          </w:hyperlink>
        </w:p>
        <w:p w14:paraId="1A1382D3" w14:textId="1BCCC303"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17" w:history="1">
            <w:r w:rsidRPr="009676E7">
              <w:rPr>
                <w:rStyle w:val="Hyperlink"/>
                <w:noProof/>
              </w:rPr>
              <w:t>1.1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User</w:t>
            </w:r>
            <w:r>
              <w:rPr>
                <w:noProof/>
                <w:webHidden/>
              </w:rPr>
              <w:tab/>
            </w:r>
            <w:r>
              <w:rPr>
                <w:noProof/>
                <w:webHidden/>
              </w:rPr>
              <w:fldChar w:fldCharType="begin"/>
            </w:r>
            <w:r>
              <w:rPr>
                <w:noProof/>
                <w:webHidden/>
              </w:rPr>
              <w:instrText xml:space="preserve"> PAGEREF _Toc106718117 \h </w:instrText>
            </w:r>
            <w:r>
              <w:rPr>
                <w:noProof/>
                <w:webHidden/>
              </w:rPr>
            </w:r>
            <w:r>
              <w:rPr>
                <w:noProof/>
                <w:webHidden/>
              </w:rPr>
              <w:fldChar w:fldCharType="separate"/>
            </w:r>
            <w:r>
              <w:rPr>
                <w:noProof/>
                <w:webHidden/>
              </w:rPr>
              <w:t>3</w:t>
            </w:r>
            <w:r>
              <w:rPr>
                <w:noProof/>
                <w:webHidden/>
              </w:rPr>
              <w:fldChar w:fldCharType="end"/>
            </w:r>
          </w:hyperlink>
        </w:p>
        <w:p w14:paraId="798EA60D" w14:textId="6123C002"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18" w:history="1">
            <w:r w:rsidRPr="009676E7">
              <w:rPr>
                <w:rStyle w:val="Hyperlink"/>
                <w:noProof/>
              </w:rPr>
              <w:t>1.2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Postal Code</w:t>
            </w:r>
            <w:r>
              <w:rPr>
                <w:noProof/>
                <w:webHidden/>
              </w:rPr>
              <w:tab/>
            </w:r>
            <w:r>
              <w:rPr>
                <w:noProof/>
                <w:webHidden/>
              </w:rPr>
              <w:fldChar w:fldCharType="begin"/>
            </w:r>
            <w:r>
              <w:rPr>
                <w:noProof/>
                <w:webHidden/>
              </w:rPr>
              <w:instrText xml:space="preserve"> PAGEREF _Toc106718118 \h </w:instrText>
            </w:r>
            <w:r>
              <w:rPr>
                <w:noProof/>
                <w:webHidden/>
              </w:rPr>
            </w:r>
            <w:r>
              <w:rPr>
                <w:noProof/>
                <w:webHidden/>
              </w:rPr>
              <w:fldChar w:fldCharType="separate"/>
            </w:r>
            <w:r>
              <w:rPr>
                <w:noProof/>
                <w:webHidden/>
              </w:rPr>
              <w:t>3</w:t>
            </w:r>
            <w:r>
              <w:rPr>
                <w:noProof/>
                <w:webHidden/>
              </w:rPr>
              <w:fldChar w:fldCharType="end"/>
            </w:r>
          </w:hyperlink>
        </w:p>
        <w:p w14:paraId="708532E9" w14:textId="4DE328E3"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19" w:history="1">
            <w:r w:rsidRPr="009676E7">
              <w:rPr>
                <w:rStyle w:val="Hyperlink"/>
                <w:noProof/>
              </w:rPr>
              <w:t>1.3</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Item</w:t>
            </w:r>
            <w:r>
              <w:rPr>
                <w:noProof/>
                <w:webHidden/>
              </w:rPr>
              <w:tab/>
            </w:r>
            <w:r>
              <w:rPr>
                <w:noProof/>
                <w:webHidden/>
              </w:rPr>
              <w:fldChar w:fldCharType="begin"/>
            </w:r>
            <w:r>
              <w:rPr>
                <w:noProof/>
                <w:webHidden/>
              </w:rPr>
              <w:instrText xml:space="preserve"> PAGEREF _Toc106718119 \h </w:instrText>
            </w:r>
            <w:r>
              <w:rPr>
                <w:noProof/>
                <w:webHidden/>
              </w:rPr>
            </w:r>
            <w:r>
              <w:rPr>
                <w:noProof/>
                <w:webHidden/>
              </w:rPr>
              <w:fldChar w:fldCharType="separate"/>
            </w:r>
            <w:r>
              <w:rPr>
                <w:noProof/>
                <w:webHidden/>
              </w:rPr>
              <w:t>3</w:t>
            </w:r>
            <w:r>
              <w:rPr>
                <w:noProof/>
                <w:webHidden/>
              </w:rPr>
              <w:fldChar w:fldCharType="end"/>
            </w:r>
          </w:hyperlink>
        </w:p>
        <w:p w14:paraId="40FF0DF4" w14:textId="26C14FCF"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0" w:history="1">
            <w:r w:rsidRPr="009676E7">
              <w:rPr>
                <w:rStyle w:val="Hyperlink"/>
                <w:noProof/>
              </w:rPr>
              <w:t>1.4</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Condition</w:t>
            </w:r>
            <w:r>
              <w:rPr>
                <w:noProof/>
                <w:webHidden/>
              </w:rPr>
              <w:tab/>
            </w:r>
            <w:r>
              <w:rPr>
                <w:noProof/>
                <w:webHidden/>
              </w:rPr>
              <w:fldChar w:fldCharType="begin"/>
            </w:r>
            <w:r>
              <w:rPr>
                <w:noProof/>
                <w:webHidden/>
              </w:rPr>
              <w:instrText xml:space="preserve"> PAGEREF _Toc106718120 \h </w:instrText>
            </w:r>
            <w:r>
              <w:rPr>
                <w:noProof/>
                <w:webHidden/>
              </w:rPr>
            </w:r>
            <w:r>
              <w:rPr>
                <w:noProof/>
                <w:webHidden/>
              </w:rPr>
              <w:fldChar w:fldCharType="separate"/>
            </w:r>
            <w:r>
              <w:rPr>
                <w:noProof/>
                <w:webHidden/>
              </w:rPr>
              <w:t>4</w:t>
            </w:r>
            <w:r>
              <w:rPr>
                <w:noProof/>
                <w:webHidden/>
              </w:rPr>
              <w:fldChar w:fldCharType="end"/>
            </w:r>
          </w:hyperlink>
        </w:p>
        <w:p w14:paraId="13C7267B" w14:textId="0ED42D9E"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1" w:history="1">
            <w:r w:rsidRPr="009676E7">
              <w:rPr>
                <w:rStyle w:val="Hyperlink"/>
                <w:noProof/>
              </w:rPr>
              <w:t>1.5</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Game Type</w:t>
            </w:r>
            <w:r>
              <w:rPr>
                <w:noProof/>
                <w:webHidden/>
              </w:rPr>
              <w:tab/>
            </w:r>
            <w:r>
              <w:rPr>
                <w:noProof/>
                <w:webHidden/>
              </w:rPr>
              <w:fldChar w:fldCharType="begin"/>
            </w:r>
            <w:r>
              <w:rPr>
                <w:noProof/>
                <w:webHidden/>
              </w:rPr>
              <w:instrText xml:space="preserve"> PAGEREF _Toc106718121 \h </w:instrText>
            </w:r>
            <w:r>
              <w:rPr>
                <w:noProof/>
                <w:webHidden/>
              </w:rPr>
            </w:r>
            <w:r>
              <w:rPr>
                <w:noProof/>
                <w:webHidden/>
              </w:rPr>
              <w:fldChar w:fldCharType="separate"/>
            </w:r>
            <w:r>
              <w:rPr>
                <w:noProof/>
                <w:webHidden/>
              </w:rPr>
              <w:t>4</w:t>
            </w:r>
            <w:r>
              <w:rPr>
                <w:noProof/>
                <w:webHidden/>
              </w:rPr>
              <w:fldChar w:fldCharType="end"/>
            </w:r>
          </w:hyperlink>
        </w:p>
        <w:p w14:paraId="5A1BF22E" w14:textId="392B06EC"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2" w:history="1">
            <w:r w:rsidRPr="009676E7">
              <w:rPr>
                <w:rStyle w:val="Hyperlink"/>
                <w:noProof/>
              </w:rPr>
              <w:t>1.6</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Collectible Card Game</w:t>
            </w:r>
            <w:r>
              <w:rPr>
                <w:noProof/>
                <w:webHidden/>
              </w:rPr>
              <w:tab/>
            </w:r>
            <w:r>
              <w:rPr>
                <w:noProof/>
                <w:webHidden/>
              </w:rPr>
              <w:fldChar w:fldCharType="begin"/>
            </w:r>
            <w:r>
              <w:rPr>
                <w:noProof/>
                <w:webHidden/>
              </w:rPr>
              <w:instrText xml:space="preserve"> PAGEREF _Toc106718122 \h </w:instrText>
            </w:r>
            <w:r>
              <w:rPr>
                <w:noProof/>
                <w:webHidden/>
              </w:rPr>
            </w:r>
            <w:r>
              <w:rPr>
                <w:noProof/>
                <w:webHidden/>
              </w:rPr>
              <w:fldChar w:fldCharType="separate"/>
            </w:r>
            <w:r>
              <w:rPr>
                <w:noProof/>
                <w:webHidden/>
              </w:rPr>
              <w:t>4</w:t>
            </w:r>
            <w:r>
              <w:rPr>
                <w:noProof/>
                <w:webHidden/>
              </w:rPr>
              <w:fldChar w:fldCharType="end"/>
            </w:r>
          </w:hyperlink>
        </w:p>
        <w:p w14:paraId="7D26C312" w14:textId="4040B587"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3" w:history="1">
            <w:r w:rsidRPr="009676E7">
              <w:rPr>
                <w:rStyle w:val="Hyperlink"/>
                <w:noProof/>
              </w:rPr>
              <w:t>1.7</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Video Game – Platform</w:t>
            </w:r>
            <w:r>
              <w:rPr>
                <w:noProof/>
                <w:webHidden/>
              </w:rPr>
              <w:tab/>
            </w:r>
            <w:r>
              <w:rPr>
                <w:noProof/>
                <w:webHidden/>
              </w:rPr>
              <w:fldChar w:fldCharType="begin"/>
            </w:r>
            <w:r>
              <w:rPr>
                <w:noProof/>
                <w:webHidden/>
              </w:rPr>
              <w:instrText xml:space="preserve"> PAGEREF _Toc106718123 \h </w:instrText>
            </w:r>
            <w:r>
              <w:rPr>
                <w:noProof/>
                <w:webHidden/>
              </w:rPr>
            </w:r>
            <w:r>
              <w:rPr>
                <w:noProof/>
                <w:webHidden/>
              </w:rPr>
              <w:fldChar w:fldCharType="separate"/>
            </w:r>
            <w:r>
              <w:rPr>
                <w:noProof/>
                <w:webHidden/>
              </w:rPr>
              <w:t>5</w:t>
            </w:r>
            <w:r>
              <w:rPr>
                <w:noProof/>
                <w:webHidden/>
              </w:rPr>
              <w:fldChar w:fldCharType="end"/>
            </w:r>
          </w:hyperlink>
        </w:p>
        <w:p w14:paraId="53168D1D" w14:textId="2312CB58"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4" w:history="1">
            <w:r w:rsidRPr="009676E7">
              <w:rPr>
                <w:rStyle w:val="Hyperlink"/>
                <w:noProof/>
              </w:rPr>
              <w:t>1.8</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Video Game – Media</w:t>
            </w:r>
            <w:r>
              <w:rPr>
                <w:noProof/>
                <w:webHidden/>
              </w:rPr>
              <w:tab/>
            </w:r>
            <w:r>
              <w:rPr>
                <w:noProof/>
                <w:webHidden/>
              </w:rPr>
              <w:fldChar w:fldCharType="begin"/>
            </w:r>
            <w:r>
              <w:rPr>
                <w:noProof/>
                <w:webHidden/>
              </w:rPr>
              <w:instrText xml:space="preserve"> PAGEREF _Toc106718124 \h </w:instrText>
            </w:r>
            <w:r>
              <w:rPr>
                <w:noProof/>
                <w:webHidden/>
              </w:rPr>
            </w:r>
            <w:r>
              <w:rPr>
                <w:noProof/>
                <w:webHidden/>
              </w:rPr>
              <w:fldChar w:fldCharType="separate"/>
            </w:r>
            <w:r>
              <w:rPr>
                <w:noProof/>
                <w:webHidden/>
              </w:rPr>
              <w:t>5</w:t>
            </w:r>
            <w:r>
              <w:rPr>
                <w:noProof/>
                <w:webHidden/>
              </w:rPr>
              <w:fldChar w:fldCharType="end"/>
            </w:r>
          </w:hyperlink>
        </w:p>
        <w:p w14:paraId="233069E1" w14:textId="2C952188"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5" w:history="1">
            <w:r w:rsidRPr="009676E7">
              <w:rPr>
                <w:rStyle w:val="Hyperlink"/>
                <w:noProof/>
              </w:rPr>
              <w:t>1.9</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Computer Game – Platform</w:t>
            </w:r>
            <w:r>
              <w:rPr>
                <w:noProof/>
                <w:webHidden/>
              </w:rPr>
              <w:tab/>
            </w:r>
            <w:r>
              <w:rPr>
                <w:noProof/>
                <w:webHidden/>
              </w:rPr>
              <w:fldChar w:fldCharType="begin"/>
            </w:r>
            <w:r>
              <w:rPr>
                <w:noProof/>
                <w:webHidden/>
              </w:rPr>
              <w:instrText xml:space="preserve"> PAGEREF _Toc106718125 \h </w:instrText>
            </w:r>
            <w:r>
              <w:rPr>
                <w:noProof/>
                <w:webHidden/>
              </w:rPr>
            </w:r>
            <w:r>
              <w:rPr>
                <w:noProof/>
                <w:webHidden/>
              </w:rPr>
              <w:fldChar w:fldCharType="separate"/>
            </w:r>
            <w:r>
              <w:rPr>
                <w:noProof/>
                <w:webHidden/>
              </w:rPr>
              <w:t>5</w:t>
            </w:r>
            <w:r>
              <w:rPr>
                <w:noProof/>
                <w:webHidden/>
              </w:rPr>
              <w:fldChar w:fldCharType="end"/>
            </w:r>
          </w:hyperlink>
        </w:p>
        <w:p w14:paraId="135A9623" w14:textId="1D16E94E"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6" w:history="1">
            <w:r w:rsidRPr="009676E7">
              <w:rPr>
                <w:rStyle w:val="Hyperlink"/>
                <w:noProof/>
              </w:rPr>
              <w:t>1.10</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Trade</w:t>
            </w:r>
            <w:r>
              <w:rPr>
                <w:noProof/>
                <w:webHidden/>
              </w:rPr>
              <w:tab/>
            </w:r>
            <w:r>
              <w:rPr>
                <w:noProof/>
                <w:webHidden/>
              </w:rPr>
              <w:fldChar w:fldCharType="begin"/>
            </w:r>
            <w:r>
              <w:rPr>
                <w:noProof/>
                <w:webHidden/>
              </w:rPr>
              <w:instrText xml:space="preserve"> PAGEREF _Toc106718126 \h </w:instrText>
            </w:r>
            <w:r>
              <w:rPr>
                <w:noProof/>
                <w:webHidden/>
              </w:rPr>
            </w:r>
            <w:r>
              <w:rPr>
                <w:noProof/>
                <w:webHidden/>
              </w:rPr>
              <w:fldChar w:fldCharType="separate"/>
            </w:r>
            <w:r>
              <w:rPr>
                <w:noProof/>
                <w:webHidden/>
              </w:rPr>
              <w:t>5</w:t>
            </w:r>
            <w:r>
              <w:rPr>
                <w:noProof/>
                <w:webHidden/>
              </w:rPr>
              <w:fldChar w:fldCharType="end"/>
            </w:r>
          </w:hyperlink>
        </w:p>
        <w:p w14:paraId="153E7570" w14:textId="2B14D5B8" w:rsidR="00101BC1" w:rsidRDefault="00101BC1">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7" w:history="1">
            <w:r w:rsidRPr="009676E7">
              <w:rPr>
                <w:rStyle w:val="Hyperlink"/>
                <w:noProof/>
              </w:rPr>
              <w:t>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Tradeplaza business logic constraints</w:t>
            </w:r>
            <w:r>
              <w:rPr>
                <w:noProof/>
                <w:webHidden/>
              </w:rPr>
              <w:tab/>
            </w:r>
            <w:r>
              <w:rPr>
                <w:noProof/>
                <w:webHidden/>
              </w:rPr>
              <w:fldChar w:fldCharType="begin"/>
            </w:r>
            <w:r>
              <w:rPr>
                <w:noProof/>
                <w:webHidden/>
              </w:rPr>
              <w:instrText xml:space="preserve"> PAGEREF _Toc106718127 \h </w:instrText>
            </w:r>
            <w:r>
              <w:rPr>
                <w:noProof/>
                <w:webHidden/>
              </w:rPr>
            </w:r>
            <w:r>
              <w:rPr>
                <w:noProof/>
                <w:webHidden/>
              </w:rPr>
              <w:fldChar w:fldCharType="separate"/>
            </w:r>
            <w:r>
              <w:rPr>
                <w:noProof/>
                <w:webHidden/>
              </w:rPr>
              <w:t>6</w:t>
            </w:r>
            <w:r>
              <w:rPr>
                <w:noProof/>
                <w:webHidden/>
              </w:rPr>
              <w:fldChar w:fldCharType="end"/>
            </w:r>
          </w:hyperlink>
        </w:p>
        <w:p w14:paraId="182C106C" w14:textId="134A7FFF"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8" w:history="1">
            <w:r w:rsidRPr="009676E7">
              <w:rPr>
                <w:rStyle w:val="Hyperlink"/>
                <w:noProof/>
              </w:rPr>
              <w:t>2.1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User</w:t>
            </w:r>
            <w:r>
              <w:rPr>
                <w:noProof/>
                <w:webHidden/>
              </w:rPr>
              <w:tab/>
            </w:r>
            <w:r>
              <w:rPr>
                <w:noProof/>
                <w:webHidden/>
              </w:rPr>
              <w:fldChar w:fldCharType="begin"/>
            </w:r>
            <w:r>
              <w:rPr>
                <w:noProof/>
                <w:webHidden/>
              </w:rPr>
              <w:instrText xml:space="preserve"> PAGEREF _Toc106718128 \h </w:instrText>
            </w:r>
            <w:r>
              <w:rPr>
                <w:noProof/>
                <w:webHidden/>
              </w:rPr>
            </w:r>
            <w:r>
              <w:rPr>
                <w:noProof/>
                <w:webHidden/>
              </w:rPr>
              <w:fldChar w:fldCharType="separate"/>
            </w:r>
            <w:r>
              <w:rPr>
                <w:noProof/>
                <w:webHidden/>
              </w:rPr>
              <w:t>6</w:t>
            </w:r>
            <w:r>
              <w:rPr>
                <w:noProof/>
                <w:webHidden/>
              </w:rPr>
              <w:fldChar w:fldCharType="end"/>
            </w:r>
          </w:hyperlink>
        </w:p>
        <w:p w14:paraId="6D7EC4B1" w14:textId="75193A56"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29" w:history="1">
            <w:r w:rsidRPr="009676E7">
              <w:rPr>
                <w:rStyle w:val="Hyperlink"/>
                <w:noProof/>
              </w:rPr>
              <w:t>2.2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Item</w:t>
            </w:r>
            <w:r>
              <w:rPr>
                <w:noProof/>
                <w:webHidden/>
              </w:rPr>
              <w:tab/>
            </w:r>
            <w:r>
              <w:rPr>
                <w:noProof/>
                <w:webHidden/>
              </w:rPr>
              <w:fldChar w:fldCharType="begin"/>
            </w:r>
            <w:r>
              <w:rPr>
                <w:noProof/>
                <w:webHidden/>
              </w:rPr>
              <w:instrText xml:space="preserve"> PAGEREF _Toc106718129 \h </w:instrText>
            </w:r>
            <w:r>
              <w:rPr>
                <w:noProof/>
                <w:webHidden/>
              </w:rPr>
            </w:r>
            <w:r>
              <w:rPr>
                <w:noProof/>
                <w:webHidden/>
              </w:rPr>
              <w:fldChar w:fldCharType="separate"/>
            </w:r>
            <w:r>
              <w:rPr>
                <w:noProof/>
                <w:webHidden/>
              </w:rPr>
              <w:t>6</w:t>
            </w:r>
            <w:r>
              <w:rPr>
                <w:noProof/>
                <w:webHidden/>
              </w:rPr>
              <w:fldChar w:fldCharType="end"/>
            </w:r>
          </w:hyperlink>
        </w:p>
        <w:p w14:paraId="334CA2C0" w14:textId="22172551"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0" w:history="1">
            <w:r w:rsidRPr="009676E7">
              <w:rPr>
                <w:rStyle w:val="Hyperlink"/>
                <w:noProof/>
              </w:rPr>
              <w:t>2.3</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Search</w:t>
            </w:r>
            <w:r>
              <w:rPr>
                <w:noProof/>
                <w:webHidden/>
              </w:rPr>
              <w:tab/>
            </w:r>
            <w:r>
              <w:rPr>
                <w:noProof/>
                <w:webHidden/>
              </w:rPr>
              <w:fldChar w:fldCharType="begin"/>
            </w:r>
            <w:r>
              <w:rPr>
                <w:noProof/>
                <w:webHidden/>
              </w:rPr>
              <w:instrText xml:space="preserve"> PAGEREF _Toc106718130 \h </w:instrText>
            </w:r>
            <w:r>
              <w:rPr>
                <w:noProof/>
                <w:webHidden/>
              </w:rPr>
            </w:r>
            <w:r>
              <w:rPr>
                <w:noProof/>
                <w:webHidden/>
              </w:rPr>
              <w:fldChar w:fldCharType="separate"/>
            </w:r>
            <w:r>
              <w:rPr>
                <w:noProof/>
                <w:webHidden/>
              </w:rPr>
              <w:t>6</w:t>
            </w:r>
            <w:r>
              <w:rPr>
                <w:noProof/>
                <w:webHidden/>
              </w:rPr>
              <w:fldChar w:fldCharType="end"/>
            </w:r>
          </w:hyperlink>
        </w:p>
        <w:p w14:paraId="1E0C81AF" w14:textId="1D19652E"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1" w:history="1">
            <w:r w:rsidRPr="009676E7">
              <w:rPr>
                <w:rStyle w:val="Hyperlink"/>
                <w:noProof/>
              </w:rPr>
              <w:t>2.4</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Trade</w:t>
            </w:r>
            <w:r>
              <w:rPr>
                <w:noProof/>
                <w:webHidden/>
              </w:rPr>
              <w:tab/>
            </w:r>
            <w:r>
              <w:rPr>
                <w:noProof/>
                <w:webHidden/>
              </w:rPr>
              <w:fldChar w:fldCharType="begin"/>
            </w:r>
            <w:r>
              <w:rPr>
                <w:noProof/>
                <w:webHidden/>
              </w:rPr>
              <w:instrText xml:space="preserve"> PAGEREF _Toc106718131 \h </w:instrText>
            </w:r>
            <w:r>
              <w:rPr>
                <w:noProof/>
                <w:webHidden/>
              </w:rPr>
            </w:r>
            <w:r>
              <w:rPr>
                <w:noProof/>
                <w:webHidden/>
              </w:rPr>
              <w:fldChar w:fldCharType="separate"/>
            </w:r>
            <w:r>
              <w:rPr>
                <w:noProof/>
                <w:webHidden/>
              </w:rPr>
              <w:t>6</w:t>
            </w:r>
            <w:r>
              <w:rPr>
                <w:noProof/>
                <w:webHidden/>
              </w:rPr>
              <w:fldChar w:fldCharType="end"/>
            </w:r>
          </w:hyperlink>
        </w:p>
        <w:p w14:paraId="60D7D98F" w14:textId="50DB5EB9" w:rsidR="00101BC1" w:rsidRDefault="00101BC1">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2" w:history="1">
            <w:r w:rsidRPr="009676E7">
              <w:rPr>
                <w:rStyle w:val="Hyperlink"/>
                <w:noProof/>
              </w:rPr>
              <w:t>3</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 and abstract code (TD/AC)</w:t>
            </w:r>
            <w:r>
              <w:rPr>
                <w:noProof/>
                <w:webHidden/>
              </w:rPr>
              <w:tab/>
            </w:r>
            <w:r>
              <w:rPr>
                <w:noProof/>
                <w:webHidden/>
              </w:rPr>
              <w:fldChar w:fldCharType="begin"/>
            </w:r>
            <w:r>
              <w:rPr>
                <w:noProof/>
                <w:webHidden/>
              </w:rPr>
              <w:instrText xml:space="preserve"> PAGEREF _Toc106718132 \h </w:instrText>
            </w:r>
            <w:r>
              <w:rPr>
                <w:noProof/>
                <w:webHidden/>
              </w:rPr>
            </w:r>
            <w:r>
              <w:rPr>
                <w:noProof/>
                <w:webHidden/>
              </w:rPr>
              <w:fldChar w:fldCharType="separate"/>
            </w:r>
            <w:r>
              <w:rPr>
                <w:noProof/>
                <w:webHidden/>
              </w:rPr>
              <w:t>8</w:t>
            </w:r>
            <w:r>
              <w:rPr>
                <w:noProof/>
                <w:webHidden/>
              </w:rPr>
              <w:fldChar w:fldCharType="end"/>
            </w:r>
          </w:hyperlink>
        </w:p>
        <w:p w14:paraId="53C22BA0" w14:textId="14CD2A2B"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3" w:history="1">
            <w:r w:rsidRPr="009676E7">
              <w:rPr>
                <w:rStyle w:val="Hyperlink"/>
                <w:noProof/>
              </w:rPr>
              <w:t>3.1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Login</w:t>
            </w:r>
            <w:r>
              <w:rPr>
                <w:noProof/>
                <w:webHidden/>
              </w:rPr>
              <w:tab/>
            </w:r>
            <w:r>
              <w:rPr>
                <w:noProof/>
                <w:webHidden/>
              </w:rPr>
              <w:fldChar w:fldCharType="begin"/>
            </w:r>
            <w:r>
              <w:rPr>
                <w:noProof/>
                <w:webHidden/>
              </w:rPr>
              <w:instrText xml:space="preserve"> PAGEREF _Toc106718133 \h </w:instrText>
            </w:r>
            <w:r>
              <w:rPr>
                <w:noProof/>
                <w:webHidden/>
              </w:rPr>
            </w:r>
            <w:r>
              <w:rPr>
                <w:noProof/>
                <w:webHidden/>
              </w:rPr>
              <w:fldChar w:fldCharType="separate"/>
            </w:r>
            <w:r>
              <w:rPr>
                <w:noProof/>
                <w:webHidden/>
              </w:rPr>
              <w:t>8</w:t>
            </w:r>
            <w:r>
              <w:rPr>
                <w:noProof/>
                <w:webHidden/>
              </w:rPr>
              <w:fldChar w:fldCharType="end"/>
            </w:r>
          </w:hyperlink>
        </w:p>
        <w:p w14:paraId="5B106972" w14:textId="6BDA38E8"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4" w:history="1">
            <w:r w:rsidRPr="009676E7">
              <w:rPr>
                <w:rStyle w:val="Hyperlink"/>
                <w:noProof/>
              </w:rPr>
              <w:t>3.1.1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_Toc106718134 \h </w:instrText>
            </w:r>
            <w:r>
              <w:rPr>
                <w:noProof/>
                <w:webHidden/>
              </w:rPr>
            </w:r>
            <w:r>
              <w:rPr>
                <w:noProof/>
                <w:webHidden/>
              </w:rPr>
              <w:fldChar w:fldCharType="separate"/>
            </w:r>
            <w:r>
              <w:rPr>
                <w:noProof/>
                <w:webHidden/>
              </w:rPr>
              <w:t>8</w:t>
            </w:r>
            <w:r>
              <w:rPr>
                <w:noProof/>
                <w:webHidden/>
              </w:rPr>
              <w:fldChar w:fldCharType="end"/>
            </w:r>
          </w:hyperlink>
        </w:p>
        <w:p w14:paraId="1FAA2FD4" w14:textId="2217ABA0"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5" w:history="1">
            <w:r w:rsidRPr="009676E7">
              <w:rPr>
                <w:rStyle w:val="Hyperlink"/>
                <w:noProof/>
              </w:rPr>
              <w:t>3.1.2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_Toc106718135 \h </w:instrText>
            </w:r>
            <w:r>
              <w:rPr>
                <w:noProof/>
                <w:webHidden/>
              </w:rPr>
            </w:r>
            <w:r>
              <w:rPr>
                <w:noProof/>
                <w:webHidden/>
              </w:rPr>
              <w:fldChar w:fldCharType="separate"/>
            </w:r>
            <w:r>
              <w:rPr>
                <w:noProof/>
                <w:webHidden/>
              </w:rPr>
              <w:t>8</w:t>
            </w:r>
            <w:r>
              <w:rPr>
                <w:noProof/>
                <w:webHidden/>
              </w:rPr>
              <w:fldChar w:fldCharType="end"/>
            </w:r>
          </w:hyperlink>
        </w:p>
        <w:p w14:paraId="5EF9A3B1" w14:textId="408AECFB"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6" w:history="1">
            <w:r w:rsidRPr="009676E7">
              <w:rPr>
                <w:rStyle w:val="Hyperlink"/>
                <w:noProof/>
              </w:rPr>
              <w:t>3.2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User registration</w:t>
            </w:r>
            <w:r>
              <w:rPr>
                <w:noProof/>
                <w:webHidden/>
              </w:rPr>
              <w:tab/>
            </w:r>
            <w:r>
              <w:rPr>
                <w:noProof/>
                <w:webHidden/>
              </w:rPr>
              <w:fldChar w:fldCharType="begin"/>
            </w:r>
            <w:r>
              <w:rPr>
                <w:noProof/>
                <w:webHidden/>
              </w:rPr>
              <w:instrText xml:space="preserve"> PAGEREF _Toc106718136 \h </w:instrText>
            </w:r>
            <w:r>
              <w:rPr>
                <w:noProof/>
                <w:webHidden/>
              </w:rPr>
            </w:r>
            <w:r>
              <w:rPr>
                <w:noProof/>
                <w:webHidden/>
              </w:rPr>
              <w:fldChar w:fldCharType="separate"/>
            </w:r>
            <w:r>
              <w:rPr>
                <w:noProof/>
                <w:webHidden/>
              </w:rPr>
              <w:t>9</w:t>
            </w:r>
            <w:r>
              <w:rPr>
                <w:noProof/>
                <w:webHidden/>
              </w:rPr>
              <w:fldChar w:fldCharType="end"/>
            </w:r>
          </w:hyperlink>
        </w:p>
        <w:p w14:paraId="2A09A8AD" w14:textId="4CE61899"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7" w:history="1">
            <w:r w:rsidRPr="009676E7">
              <w:rPr>
                <w:rStyle w:val="Hyperlink"/>
                <w:noProof/>
              </w:rPr>
              <w:t>3.2.1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_Toc106718137 \h </w:instrText>
            </w:r>
            <w:r>
              <w:rPr>
                <w:noProof/>
                <w:webHidden/>
              </w:rPr>
            </w:r>
            <w:r>
              <w:rPr>
                <w:noProof/>
                <w:webHidden/>
              </w:rPr>
              <w:fldChar w:fldCharType="separate"/>
            </w:r>
            <w:r>
              <w:rPr>
                <w:noProof/>
                <w:webHidden/>
              </w:rPr>
              <w:t>9</w:t>
            </w:r>
            <w:r>
              <w:rPr>
                <w:noProof/>
                <w:webHidden/>
              </w:rPr>
              <w:fldChar w:fldCharType="end"/>
            </w:r>
          </w:hyperlink>
        </w:p>
        <w:p w14:paraId="4F98B37D" w14:textId="6F631FC4"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8" w:history="1">
            <w:r w:rsidRPr="009676E7">
              <w:rPr>
                <w:rStyle w:val="Hyperlink"/>
                <w:noProof/>
              </w:rPr>
              <w:t>3.2.2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_Toc106718138 \h </w:instrText>
            </w:r>
            <w:r>
              <w:rPr>
                <w:noProof/>
                <w:webHidden/>
              </w:rPr>
            </w:r>
            <w:r>
              <w:rPr>
                <w:noProof/>
                <w:webHidden/>
              </w:rPr>
              <w:fldChar w:fldCharType="separate"/>
            </w:r>
            <w:r>
              <w:rPr>
                <w:noProof/>
                <w:webHidden/>
              </w:rPr>
              <w:t>9</w:t>
            </w:r>
            <w:r>
              <w:rPr>
                <w:noProof/>
                <w:webHidden/>
              </w:rPr>
              <w:fldChar w:fldCharType="end"/>
            </w:r>
          </w:hyperlink>
        </w:p>
        <w:p w14:paraId="302A968E" w14:textId="04BC1F47"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39" w:history="1">
            <w:r w:rsidRPr="009676E7">
              <w:rPr>
                <w:rStyle w:val="Hyperlink"/>
                <w:noProof/>
              </w:rPr>
              <w:t>3.3</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Main menu</w:t>
            </w:r>
            <w:r>
              <w:rPr>
                <w:noProof/>
                <w:webHidden/>
              </w:rPr>
              <w:tab/>
            </w:r>
            <w:r>
              <w:rPr>
                <w:noProof/>
                <w:webHidden/>
              </w:rPr>
              <w:fldChar w:fldCharType="begin"/>
            </w:r>
            <w:r>
              <w:rPr>
                <w:noProof/>
                <w:webHidden/>
              </w:rPr>
              <w:instrText xml:space="preserve"> PAGEREF _Toc106718139 \h </w:instrText>
            </w:r>
            <w:r>
              <w:rPr>
                <w:noProof/>
                <w:webHidden/>
              </w:rPr>
            </w:r>
            <w:r>
              <w:rPr>
                <w:noProof/>
                <w:webHidden/>
              </w:rPr>
              <w:fldChar w:fldCharType="separate"/>
            </w:r>
            <w:r>
              <w:rPr>
                <w:noProof/>
                <w:webHidden/>
              </w:rPr>
              <w:t>9</w:t>
            </w:r>
            <w:r>
              <w:rPr>
                <w:noProof/>
                <w:webHidden/>
              </w:rPr>
              <w:fldChar w:fldCharType="end"/>
            </w:r>
          </w:hyperlink>
        </w:p>
        <w:p w14:paraId="6CDE9EC0" w14:textId="245E02E3"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0" w:history="1">
            <w:r w:rsidRPr="009676E7">
              <w:rPr>
                <w:rStyle w:val="Hyperlink"/>
                <w:noProof/>
              </w:rPr>
              <w:t>3.3.1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_Toc106718140 \h </w:instrText>
            </w:r>
            <w:r>
              <w:rPr>
                <w:noProof/>
                <w:webHidden/>
              </w:rPr>
            </w:r>
            <w:r>
              <w:rPr>
                <w:noProof/>
                <w:webHidden/>
              </w:rPr>
              <w:fldChar w:fldCharType="separate"/>
            </w:r>
            <w:r>
              <w:rPr>
                <w:noProof/>
                <w:webHidden/>
              </w:rPr>
              <w:t>9</w:t>
            </w:r>
            <w:r>
              <w:rPr>
                <w:noProof/>
                <w:webHidden/>
              </w:rPr>
              <w:fldChar w:fldCharType="end"/>
            </w:r>
          </w:hyperlink>
        </w:p>
        <w:p w14:paraId="337D0B6F" w14:textId="61F56A2C"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1" w:history="1">
            <w:r w:rsidRPr="009676E7">
              <w:rPr>
                <w:rStyle w:val="Hyperlink"/>
                <w:noProof/>
              </w:rPr>
              <w:t>3.3.2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_Toc106718141 \h </w:instrText>
            </w:r>
            <w:r>
              <w:rPr>
                <w:noProof/>
                <w:webHidden/>
              </w:rPr>
            </w:r>
            <w:r>
              <w:rPr>
                <w:noProof/>
                <w:webHidden/>
              </w:rPr>
              <w:fldChar w:fldCharType="separate"/>
            </w:r>
            <w:r>
              <w:rPr>
                <w:noProof/>
                <w:webHidden/>
              </w:rPr>
              <w:t>10</w:t>
            </w:r>
            <w:r>
              <w:rPr>
                <w:noProof/>
                <w:webHidden/>
              </w:rPr>
              <w:fldChar w:fldCharType="end"/>
            </w:r>
          </w:hyperlink>
        </w:p>
        <w:p w14:paraId="5F2C7983" w14:textId="0558FBC8"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2" w:history="1">
            <w:r w:rsidRPr="009676E7">
              <w:rPr>
                <w:rStyle w:val="Hyperlink"/>
                <w:noProof/>
              </w:rPr>
              <w:t>3.4</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List item</w:t>
            </w:r>
            <w:r>
              <w:rPr>
                <w:noProof/>
                <w:webHidden/>
              </w:rPr>
              <w:tab/>
            </w:r>
            <w:r>
              <w:rPr>
                <w:noProof/>
                <w:webHidden/>
              </w:rPr>
              <w:fldChar w:fldCharType="begin"/>
            </w:r>
            <w:r>
              <w:rPr>
                <w:noProof/>
                <w:webHidden/>
              </w:rPr>
              <w:instrText xml:space="preserve"> PAGEREF _Toc106718142 \h </w:instrText>
            </w:r>
            <w:r>
              <w:rPr>
                <w:noProof/>
                <w:webHidden/>
              </w:rPr>
            </w:r>
            <w:r>
              <w:rPr>
                <w:noProof/>
                <w:webHidden/>
              </w:rPr>
              <w:fldChar w:fldCharType="separate"/>
            </w:r>
            <w:r>
              <w:rPr>
                <w:noProof/>
                <w:webHidden/>
              </w:rPr>
              <w:t>11</w:t>
            </w:r>
            <w:r>
              <w:rPr>
                <w:noProof/>
                <w:webHidden/>
              </w:rPr>
              <w:fldChar w:fldCharType="end"/>
            </w:r>
          </w:hyperlink>
        </w:p>
        <w:p w14:paraId="483E8EC6" w14:textId="78E491E8"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3" w:history="1">
            <w:r w:rsidRPr="009676E7">
              <w:rPr>
                <w:rStyle w:val="Hyperlink"/>
                <w:noProof/>
              </w:rPr>
              <w:t>3.4.1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_Toc106718143 \h </w:instrText>
            </w:r>
            <w:r>
              <w:rPr>
                <w:noProof/>
                <w:webHidden/>
              </w:rPr>
            </w:r>
            <w:r>
              <w:rPr>
                <w:noProof/>
                <w:webHidden/>
              </w:rPr>
              <w:fldChar w:fldCharType="separate"/>
            </w:r>
            <w:r>
              <w:rPr>
                <w:noProof/>
                <w:webHidden/>
              </w:rPr>
              <w:t>11</w:t>
            </w:r>
            <w:r>
              <w:rPr>
                <w:noProof/>
                <w:webHidden/>
              </w:rPr>
              <w:fldChar w:fldCharType="end"/>
            </w:r>
          </w:hyperlink>
        </w:p>
        <w:p w14:paraId="22F82942" w14:textId="6C8A4E6A"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4" w:history="1">
            <w:r w:rsidRPr="009676E7">
              <w:rPr>
                <w:rStyle w:val="Hyperlink"/>
                <w:noProof/>
              </w:rPr>
              <w:t>3.4.2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_Toc106718144 \h </w:instrText>
            </w:r>
            <w:r>
              <w:rPr>
                <w:noProof/>
                <w:webHidden/>
              </w:rPr>
            </w:r>
            <w:r>
              <w:rPr>
                <w:noProof/>
                <w:webHidden/>
              </w:rPr>
              <w:fldChar w:fldCharType="separate"/>
            </w:r>
            <w:r>
              <w:rPr>
                <w:noProof/>
                <w:webHidden/>
              </w:rPr>
              <w:t>12</w:t>
            </w:r>
            <w:r>
              <w:rPr>
                <w:noProof/>
                <w:webHidden/>
              </w:rPr>
              <w:fldChar w:fldCharType="end"/>
            </w:r>
          </w:hyperlink>
        </w:p>
        <w:p w14:paraId="25538EF6" w14:textId="41FE0B48"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5" w:history="1">
            <w:r w:rsidRPr="009676E7">
              <w:rPr>
                <w:rStyle w:val="Hyperlink"/>
                <w:noProof/>
              </w:rPr>
              <w:t>3.5</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My items</w:t>
            </w:r>
            <w:r>
              <w:rPr>
                <w:noProof/>
                <w:webHidden/>
              </w:rPr>
              <w:tab/>
            </w:r>
            <w:r>
              <w:rPr>
                <w:noProof/>
                <w:webHidden/>
              </w:rPr>
              <w:fldChar w:fldCharType="begin"/>
            </w:r>
            <w:r>
              <w:rPr>
                <w:noProof/>
                <w:webHidden/>
              </w:rPr>
              <w:instrText xml:space="preserve"> PAGEREF _Toc106718145 \h </w:instrText>
            </w:r>
            <w:r>
              <w:rPr>
                <w:noProof/>
                <w:webHidden/>
              </w:rPr>
            </w:r>
            <w:r>
              <w:rPr>
                <w:noProof/>
                <w:webHidden/>
              </w:rPr>
              <w:fldChar w:fldCharType="separate"/>
            </w:r>
            <w:r>
              <w:rPr>
                <w:noProof/>
                <w:webHidden/>
              </w:rPr>
              <w:t>12</w:t>
            </w:r>
            <w:r>
              <w:rPr>
                <w:noProof/>
                <w:webHidden/>
              </w:rPr>
              <w:fldChar w:fldCharType="end"/>
            </w:r>
          </w:hyperlink>
        </w:p>
        <w:p w14:paraId="11A03FDF" w14:textId="083D8610"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6" w:history="1">
            <w:r w:rsidRPr="009676E7">
              <w:rPr>
                <w:rStyle w:val="Hyperlink"/>
                <w:noProof/>
              </w:rPr>
              <w:t>3.5.1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_Toc106718146 \h </w:instrText>
            </w:r>
            <w:r>
              <w:rPr>
                <w:noProof/>
                <w:webHidden/>
              </w:rPr>
            </w:r>
            <w:r>
              <w:rPr>
                <w:noProof/>
                <w:webHidden/>
              </w:rPr>
              <w:fldChar w:fldCharType="separate"/>
            </w:r>
            <w:r>
              <w:rPr>
                <w:noProof/>
                <w:webHidden/>
              </w:rPr>
              <w:t>12</w:t>
            </w:r>
            <w:r>
              <w:rPr>
                <w:noProof/>
                <w:webHidden/>
              </w:rPr>
              <w:fldChar w:fldCharType="end"/>
            </w:r>
          </w:hyperlink>
        </w:p>
        <w:p w14:paraId="4BBF12F2" w14:textId="0C1E8CB4"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7" w:history="1">
            <w:r w:rsidRPr="009676E7">
              <w:rPr>
                <w:rStyle w:val="Hyperlink"/>
                <w:noProof/>
              </w:rPr>
              <w:t>3.5.2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_Toc106718147 \h </w:instrText>
            </w:r>
            <w:r>
              <w:rPr>
                <w:noProof/>
                <w:webHidden/>
              </w:rPr>
            </w:r>
            <w:r>
              <w:rPr>
                <w:noProof/>
                <w:webHidden/>
              </w:rPr>
              <w:fldChar w:fldCharType="separate"/>
            </w:r>
            <w:r>
              <w:rPr>
                <w:noProof/>
                <w:webHidden/>
              </w:rPr>
              <w:t>13</w:t>
            </w:r>
            <w:r>
              <w:rPr>
                <w:noProof/>
                <w:webHidden/>
              </w:rPr>
              <w:fldChar w:fldCharType="end"/>
            </w:r>
          </w:hyperlink>
        </w:p>
        <w:p w14:paraId="7C46ABF2" w14:textId="63298ACA"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8" w:history="1">
            <w:r w:rsidRPr="009676E7">
              <w:rPr>
                <w:rStyle w:val="Hyperlink"/>
                <w:noProof/>
              </w:rPr>
              <w:t>3.6</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Search items</w:t>
            </w:r>
            <w:r>
              <w:rPr>
                <w:noProof/>
                <w:webHidden/>
              </w:rPr>
              <w:tab/>
            </w:r>
            <w:r>
              <w:rPr>
                <w:noProof/>
                <w:webHidden/>
              </w:rPr>
              <w:fldChar w:fldCharType="begin"/>
            </w:r>
            <w:r>
              <w:rPr>
                <w:noProof/>
                <w:webHidden/>
              </w:rPr>
              <w:instrText xml:space="preserve"> PAGEREF _Toc106718148 \h </w:instrText>
            </w:r>
            <w:r>
              <w:rPr>
                <w:noProof/>
                <w:webHidden/>
              </w:rPr>
            </w:r>
            <w:r>
              <w:rPr>
                <w:noProof/>
                <w:webHidden/>
              </w:rPr>
              <w:fldChar w:fldCharType="separate"/>
            </w:r>
            <w:r>
              <w:rPr>
                <w:noProof/>
                <w:webHidden/>
              </w:rPr>
              <w:t>13</w:t>
            </w:r>
            <w:r>
              <w:rPr>
                <w:noProof/>
                <w:webHidden/>
              </w:rPr>
              <w:fldChar w:fldCharType="end"/>
            </w:r>
          </w:hyperlink>
        </w:p>
        <w:p w14:paraId="3E3F618B" w14:textId="6142A68D"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49" w:history="1">
            <w:r w:rsidRPr="009676E7">
              <w:rPr>
                <w:rStyle w:val="Hyperlink"/>
                <w:noProof/>
              </w:rPr>
              <w:t>3.6.1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_Toc106718149 \h </w:instrText>
            </w:r>
            <w:r>
              <w:rPr>
                <w:noProof/>
                <w:webHidden/>
              </w:rPr>
            </w:r>
            <w:r>
              <w:rPr>
                <w:noProof/>
                <w:webHidden/>
              </w:rPr>
              <w:fldChar w:fldCharType="separate"/>
            </w:r>
            <w:r>
              <w:rPr>
                <w:noProof/>
                <w:webHidden/>
              </w:rPr>
              <w:t>13</w:t>
            </w:r>
            <w:r>
              <w:rPr>
                <w:noProof/>
                <w:webHidden/>
              </w:rPr>
              <w:fldChar w:fldCharType="end"/>
            </w:r>
          </w:hyperlink>
        </w:p>
        <w:p w14:paraId="208DEA70" w14:textId="71FB2966"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0" w:history="1">
            <w:r w:rsidRPr="009676E7">
              <w:rPr>
                <w:rStyle w:val="Hyperlink"/>
                <w:noProof/>
              </w:rPr>
              <w:t>3.6.2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_Toc106718150 \h </w:instrText>
            </w:r>
            <w:r>
              <w:rPr>
                <w:noProof/>
                <w:webHidden/>
              </w:rPr>
            </w:r>
            <w:r>
              <w:rPr>
                <w:noProof/>
                <w:webHidden/>
              </w:rPr>
              <w:fldChar w:fldCharType="separate"/>
            </w:r>
            <w:r>
              <w:rPr>
                <w:noProof/>
                <w:webHidden/>
              </w:rPr>
              <w:t>14</w:t>
            </w:r>
            <w:r>
              <w:rPr>
                <w:noProof/>
                <w:webHidden/>
              </w:rPr>
              <w:fldChar w:fldCharType="end"/>
            </w:r>
          </w:hyperlink>
        </w:p>
        <w:p w14:paraId="7F679576" w14:textId="271EE902"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1" w:history="1">
            <w:r w:rsidRPr="009676E7">
              <w:rPr>
                <w:rStyle w:val="Hyperlink"/>
                <w:noProof/>
              </w:rPr>
              <w:t>3.7</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View item</w:t>
            </w:r>
            <w:r>
              <w:rPr>
                <w:noProof/>
                <w:webHidden/>
              </w:rPr>
              <w:tab/>
            </w:r>
            <w:r>
              <w:rPr>
                <w:noProof/>
                <w:webHidden/>
              </w:rPr>
              <w:fldChar w:fldCharType="begin"/>
            </w:r>
            <w:r>
              <w:rPr>
                <w:noProof/>
                <w:webHidden/>
              </w:rPr>
              <w:instrText xml:space="preserve"> PAGEREF _Toc106718151 \h </w:instrText>
            </w:r>
            <w:r>
              <w:rPr>
                <w:noProof/>
                <w:webHidden/>
              </w:rPr>
            </w:r>
            <w:r>
              <w:rPr>
                <w:noProof/>
                <w:webHidden/>
              </w:rPr>
              <w:fldChar w:fldCharType="separate"/>
            </w:r>
            <w:r>
              <w:rPr>
                <w:noProof/>
                <w:webHidden/>
              </w:rPr>
              <w:t>15</w:t>
            </w:r>
            <w:r>
              <w:rPr>
                <w:noProof/>
                <w:webHidden/>
              </w:rPr>
              <w:fldChar w:fldCharType="end"/>
            </w:r>
          </w:hyperlink>
        </w:p>
        <w:p w14:paraId="43DDDAB6" w14:textId="3F3C94DD"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2" w:history="1">
            <w:r w:rsidRPr="009676E7">
              <w:rPr>
                <w:rStyle w:val="Hyperlink"/>
                <w:noProof/>
              </w:rPr>
              <w:t>3.7.1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_Toc106718152 \h </w:instrText>
            </w:r>
            <w:r>
              <w:rPr>
                <w:noProof/>
                <w:webHidden/>
              </w:rPr>
            </w:r>
            <w:r>
              <w:rPr>
                <w:noProof/>
                <w:webHidden/>
              </w:rPr>
              <w:fldChar w:fldCharType="separate"/>
            </w:r>
            <w:r>
              <w:rPr>
                <w:noProof/>
                <w:webHidden/>
              </w:rPr>
              <w:t>15</w:t>
            </w:r>
            <w:r>
              <w:rPr>
                <w:noProof/>
                <w:webHidden/>
              </w:rPr>
              <w:fldChar w:fldCharType="end"/>
            </w:r>
          </w:hyperlink>
        </w:p>
        <w:p w14:paraId="311C41EC" w14:textId="165DEC59"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3" w:history="1">
            <w:r w:rsidRPr="009676E7">
              <w:rPr>
                <w:rStyle w:val="Hyperlink"/>
                <w:noProof/>
              </w:rPr>
              <w:t>3.7.2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_Toc106718153 \h </w:instrText>
            </w:r>
            <w:r>
              <w:rPr>
                <w:noProof/>
                <w:webHidden/>
              </w:rPr>
            </w:r>
            <w:r>
              <w:rPr>
                <w:noProof/>
                <w:webHidden/>
              </w:rPr>
              <w:fldChar w:fldCharType="separate"/>
            </w:r>
            <w:r>
              <w:rPr>
                <w:noProof/>
                <w:webHidden/>
              </w:rPr>
              <w:t>16</w:t>
            </w:r>
            <w:r>
              <w:rPr>
                <w:noProof/>
                <w:webHidden/>
              </w:rPr>
              <w:fldChar w:fldCharType="end"/>
            </w:r>
          </w:hyperlink>
        </w:p>
        <w:p w14:paraId="2419D15A" w14:textId="4C840146"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4" w:history="1">
            <w:r w:rsidRPr="009676E7">
              <w:rPr>
                <w:rStyle w:val="Hyperlink"/>
                <w:noProof/>
              </w:rPr>
              <w:t>3.8</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Propose trade</w:t>
            </w:r>
            <w:r>
              <w:rPr>
                <w:noProof/>
                <w:webHidden/>
              </w:rPr>
              <w:tab/>
            </w:r>
            <w:r>
              <w:rPr>
                <w:noProof/>
                <w:webHidden/>
              </w:rPr>
              <w:fldChar w:fldCharType="begin"/>
            </w:r>
            <w:r>
              <w:rPr>
                <w:noProof/>
                <w:webHidden/>
              </w:rPr>
              <w:instrText xml:space="preserve"> PAGEREF _Toc106718154 \h </w:instrText>
            </w:r>
            <w:r>
              <w:rPr>
                <w:noProof/>
                <w:webHidden/>
              </w:rPr>
            </w:r>
            <w:r>
              <w:rPr>
                <w:noProof/>
                <w:webHidden/>
              </w:rPr>
              <w:fldChar w:fldCharType="separate"/>
            </w:r>
            <w:r>
              <w:rPr>
                <w:noProof/>
                <w:webHidden/>
              </w:rPr>
              <w:t>16</w:t>
            </w:r>
            <w:r>
              <w:rPr>
                <w:noProof/>
                <w:webHidden/>
              </w:rPr>
              <w:fldChar w:fldCharType="end"/>
            </w:r>
          </w:hyperlink>
        </w:p>
        <w:p w14:paraId="0D8142A3" w14:textId="33CBCAFC"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5" w:history="1">
            <w:r w:rsidRPr="009676E7">
              <w:rPr>
                <w:rStyle w:val="Hyperlink"/>
                <w:noProof/>
              </w:rPr>
              <w:t>3.8.1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_Toc106718155 \h </w:instrText>
            </w:r>
            <w:r>
              <w:rPr>
                <w:noProof/>
                <w:webHidden/>
              </w:rPr>
            </w:r>
            <w:r>
              <w:rPr>
                <w:noProof/>
                <w:webHidden/>
              </w:rPr>
              <w:fldChar w:fldCharType="separate"/>
            </w:r>
            <w:r>
              <w:rPr>
                <w:noProof/>
                <w:webHidden/>
              </w:rPr>
              <w:t>16</w:t>
            </w:r>
            <w:r>
              <w:rPr>
                <w:noProof/>
                <w:webHidden/>
              </w:rPr>
              <w:fldChar w:fldCharType="end"/>
            </w:r>
          </w:hyperlink>
        </w:p>
        <w:p w14:paraId="32E631FF" w14:textId="54AB4DBD"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6" w:history="1">
            <w:r w:rsidRPr="009676E7">
              <w:rPr>
                <w:rStyle w:val="Hyperlink"/>
                <w:noProof/>
              </w:rPr>
              <w:t>3.8.2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_Toc106718156 \h </w:instrText>
            </w:r>
            <w:r>
              <w:rPr>
                <w:noProof/>
                <w:webHidden/>
              </w:rPr>
            </w:r>
            <w:r>
              <w:rPr>
                <w:noProof/>
                <w:webHidden/>
              </w:rPr>
              <w:fldChar w:fldCharType="separate"/>
            </w:r>
            <w:r>
              <w:rPr>
                <w:noProof/>
                <w:webHidden/>
              </w:rPr>
              <w:t>17</w:t>
            </w:r>
            <w:r>
              <w:rPr>
                <w:noProof/>
                <w:webHidden/>
              </w:rPr>
              <w:fldChar w:fldCharType="end"/>
            </w:r>
          </w:hyperlink>
        </w:p>
        <w:p w14:paraId="4418C1C1" w14:textId="7E370BAA"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7" w:history="1">
            <w:r w:rsidRPr="009676E7">
              <w:rPr>
                <w:rStyle w:val="Hyperlink"/>
                <w:noProof/>
              </w:rPr>
              <w:t>3.9</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Accept/Reject trades</w:t>
            </w:r>
            <w:r>
              <w:rPr>
                <w:noProof/>
                <w:webHidden/>
              </w:rPr>
              <w:tab/>
            </w:r>
            <w:r>
              <w:rPr>
                <w:noProof/>
                <w:webHidden/>
              </w:rPr>
              <w:fldChar w:fldCharType="begin"/>
            </w:r>
            <w:r>
              <w:rPr>
                <w:noProof/>
                <w:webHidden/>
              </w:rPr>
              <w:instrText xml:space="preserve"> PAGEREF _Toc106718157 \h </w:instrText>
            </w:r>
            <w:r>
              <w:rPr>
                <w:noProof/>
                <w:webHidden/>
              </w:rPr>
            </w:r>
            <w:r>
              <w:rPr>
                <w:noProof/>
                <w:webHidden/>
              </w:rPr>
              <w:fldChar w:fldCharType="separate"/>
            </w:r>
            <w:r>
              <w:rPr>
                <w:noProof/>
                <w:webHidden/>
              </w:rPr>
              <w:t>18</w:t>
            </w:r>
            <w:r>
              <w:rPr>
                <w:noProof/>
                <w:webHidden/>
              </w:rPr>
              <w:fldChar w:fldCharType="end"/>
            </w:r>
          </w:hyperlink>
        </w:p>
        <w:p w14:paraId="04CDD2D9" w14:textId="1E86D1FB"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8" w:history="1">
            <w:r w:rsidRPr="009676E7">
              <w:rPr>
                <w:rStyle w:val="Hyperlink"/>
                <w:noProof/>
              </w:rPr>
              <w:t>3.9.1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_Toc106718158 \h </w:instrText>
            </w:r>
            <w:r>
              <w:rPr>
                <w:noProof/>
                <w:webHidden/>
              </w:rPr>
            </w:r>
            <w:r>
              <w:rPr>
                <w:noProof/>
                <w:webHidden/>
              </w:rPr>
              <w:fldChar w:fldCharType="separate"/>
            </w:r>
            <w:r>
              <w:rPr>
                <w:noProof/>
                <w:webHidden/>
              </w:rPr>
              <w:t>18</w:t>
            </w:r>
            <w:r>
              <w:rPr>
                <w:noProof/>
                <w:webHidden/>
              </w:rPr>
              <w:fldChar w:fldCharType="end"/>
            </w:r>
          </w:hyperlink>
        </w:p>
        <w:p w14:paraId="671E781E" w14:textId="6490E143"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59" w:history="1">
            <w:r w:rsidRPr="009676E7">
              <w:rPr>
                <w:rStyle w:val="Hyperlink"/>
                <w:noProof/>
              </w:rPr>
              <w:t>3.9.2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_Toc106718159 \h </w:instrText>
            </w:r>
            <w:r>
              <w:rPr>
                <w:noProof/>
                <w:webHidden/>
              </w:rPr>
            </w:r>
            <w:r>
              <w:rPr>
                <w:noProof/>
                <w:webHidden/>
              </w:rPr>
              <w:fldChar w:fldCharType="separate"/>
            </w:r>
            <w:r>
              <w:rPr>
                <w:noProof/>
                <w:webHidden/>
              </w:rPr>
              <w:t>18</w:t>
            </w:r>
            <w:r>
              <w:rPr>
                <w:noProof/>
                <w:webHidden/>
              </w:rPr>
              <w:fldChar w:fldCharType="end"/>
            </w:r>
          </w:hyperlink>
        </w:p>
        <w:p w14:paraId="16F2F3F6" w14:textId="25227BFA"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60" w:history="1">
            <w:r w:rsidRPr="009676E7">
              <w:rPr>
                <w:rStyle w:val="Hyperlink"/>
                <w:noProof/>
              </w:rPr>
              <w:t>3.10</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Trade history</w:t>
            </w:r>
            <w:r>
              <w:rPr>
                <w:noProof/>
                <w:webHidden/>
              </w:rPr>
              <w:tab/>
            </w:r>
            <w:r>
              <w:rPr>
                <w:noProof/>
                <w:webHidden/>
              </w:rPr>
              <w:fldChar w:fldCharType="begin"/>
            </w:r>
            <w:r>
              <w:rPr>
                <w:noProof/>
                <w:webHidden/>
              </w:rPr>
              <w:instrText xml:space="preserve"> PAGEREF _Toc106718160 \h </w:instrText>
            </w:r>
            <w:r>
              <w:rPr>
                <w:noProof/>
                <w:webHidden/>
              </w:rPr>
            </w:r>
            <w:r>
              <w:rPr>
                <w:noProof/>
                <w:webHidden/>
              </w:rPr>
              <w:fldChar w:fldCharType="separate"/>
            </w:r>
            <w:r>
              <w:rPr>
                <w:noProof/>
                <w:webHidden/>
              </w:rPr>
              <w:t>19</w:t>
            </w:r>
            <w:r>
              <w:rPr>
                <w:noProof/>
                <w:webHidden/>
              </w:rPr>
              <w:fldChar w:fldCharType="end"/>
            </w:r>
          </w:hyperlink>
        </w:p>
        <w:p w14:paraId="0185EEC6" w14:textId="53910633"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61" w:history="1">
            <w:r w:rsidRPr="009676E7">
              <w:rPr>
                <w:rStyle w:val="Hyperlink"/>
                <w:noProof/>
              </w:rPr>
              <w:t>3.10.1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_Toc106718161 \h </w:instrText>
            </w:r>
            <w:r>
              <w:rPr>
                <w:noProof/>
                <w:webHidden/>
              </w:rPr>
            </w:r>
            <w:r>
              <w:rPr>
                <w:noProof/>
                <w:webHidden/>
              </w:rPr>
              <w:fldChar w:fldCharType="separate"/>
            </w:r>
            <w:r>
              <w:rPr>
                <w:noProof/>
                <w:webHidden/>
              </w:rPr>
              <w:t>19</w:t>
            </w:r>
            <w:r>
              <w:rPr>
                <w:noProof/>
                <w:webHidden/>
              </w:rPr>
              <w:fldChar w:fldCharType="end"/>
            </w:r>
          </w:hyperlink>
        </w:p>
        <w:p w14:paraId="0A25E392" w14:textId="24A642A9"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62" w:history="1">
            <w:r w:rsidRPr="009676E7">
              <w:rPr>
                <w:rStyle w:val="Hyperlink"/>
                <w:noProof/>
              </w:rPr>
              <w:t>3.10.2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_Toc106718162 \h </w:instrText>
            </w:r>
            <w:r>
              <w:rPr>
                <w:noProof/>
                <w:webHidden/>
              </w:rPr>
            </w:r>
            <w:r>
              <w:rPr>
                <w:noProof/>
                <w:webHidden/>
              </w:rPr>
              <w:fldChar w:fldCharType="separate"/>
            </w:r>
            <w:r>
              <w:rPr>
                <w:noProof/>
                <w:webHidden/>
              </w:rPr>
              <w:t>20</w:t>
            </w:r>
            <w:r>
              <w:rPr>
                <w:noProof/>
                <w:webHidden/>
              </w:rPr>
              <w:fldChar w:fldCharType="end"/>
            </w:r>
          </w:hyperlink>
        </w:p>
        <w:p w14:paraId="6A981002" w14:textId="6048BB21" w:rsidR="00101BC1" w:rsidRDefault="00101BC1">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63" w:history="1">
            <w:r w:rsidRPr="009676E7">
              <w:rPr>
                <w:rStyle w:val="Hyperlink"/>
                <w:noProof/>
              </w:rPr>
              <w:t>3.11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Trade details</w:t>
            </w:r>
            <w:r>
              <w:rPr>
                <w:noProof/>
                <w:webHidden/>
              </w:rPr>
              <w:tab/>
            </w:r>
            <w:r>
              <w:rPr>
                <w:noProof/>
                <w:webHidden/>
              </w:rPr>
              <w:fldChar w:fldCharType="begin"/>
            </w:r>
            <w:r>
              <w:rPr>
                <w:noProof/>
                <w:webHidden/>
              </w:rPr>
              <w:instrText xml:space="preserve"> PAGEREF _Toc106718163 \h </w:instrText>
            </w:r>
            <w:r>
              <w:rPr>
                <w:noProof/>
                <w:webHidden/>
              </w:rPr>
            </w:r>
            <w:r>
              <w:rPr>
                <w:noProof/>
                <w:webHidden/>
              </w:rPr>
              <w:fldChar w:fldCharType="separate"/>
            </w:r>
            <w:r>
              <w:rPr>
                <w:noProof/>
                <w:webHidden/>
              </w:rPr>
              <w:t>21</w:t>
            </w:r>
            <w:r>
              <w:rPr>
                <w:noProof/>
                <w:webHidden/>
              </w:rPr>
              <w:fldChar w:fldCharType="end"/>
            </w:r>
          </w:hyperlink>
        </w:p>
        <w:p w14:paraId="66AB1C5D" w14:textId="68F43A63"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64" w:history="1">
            <w:r w:rsidRPr="009676E7">
              <w:rPr>
                <w:rStyle w:val="Hyperlink"/>
                <w:noProof/>
              </w:rPr>
              <w:t>3.11.1</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Task decomposition</w:t>
            </w:r>
            <w:r>
              <w:rPr>
                <w:noProof/>
                <w:webHidden/>
              </w:rPr>
              <w:tab/>
            </w:r>
            <w:r>
              <w:rPr>
                <w:noProof/>
                <w:webHidden/>
              </w:rPr>
              <w:fldChar w:fldCharType="begin"/>
            </w:r>
            <w:r>
              <w:rPr>
                <w:noProof/>
                <w:webHidden/>
              </w:rPr>
              <w:instrText xml:space="preserve"> PAGEREF _Toc106718164 \h </w:instrText>
            </w:r>
            <w:r>
              <w:rPr>
                <w:noProof/>
                <w:webHidden/>
              </w:rPr>
            </w:r>
            <w:r>
              <w:rPr>
                <w:noProof/>
                <w:webHidden/>
              </w:rPr>
              <w:fldChar w:fldCharType="separate"/>
            </w:r>
            <w:r>
              <w:rPr>
                <w:noProof/>
                <w:webHidden/>
              </w:rPr>
              <w:t>21</w:t>
            </w:r>
            <w:r>
              <w:rPr>
                <w:noProof/>
                <w:webHidden/>
              </w:rPr>
              <w:fldChar w:fldCharType="end"/>
            </w:r>
          </w:hyperlink>
        </w:p>
        <w:p w14:paraId="4D6C1911" w14:textId="0FD5AA56" w:rsidR="00101BC1" w:rsidRDefault="00101BC1">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106718165" w:history="1">
            <w:r w:rsidRPr="009676E7">
              <w:rPr>
                <w:rStyle w:val="Hyperlink"/>
                <w:noProof/>
              </w:rPr>
              <w:t>3.11.2</w:t>
            </w:r>
            <w:r>
              <w:rPr>
                <w:rFonts w:asciiTheme="minorHAnsi" w:eastAsiaTheme="minorEastAsia" w:hAnsiTheme="minorHAnsi" w:cstheme="minorBidi"/>
                <w:noProof/>
                <w:spacing w:val="0"/>
                <w:kern w:val="0"/>
                <w14:ligatures w14:val="none"/>
                <w14:numForm w14:val="default"/>
                <w14:numSpacing w14:val="default"/>
              </w:rPr>
              <w:tab/>
            </w:r>
            <w:r w:rsidRPr="009676E7">
              <w:rPr>
                <w:rStyle w:val="Hyperlink"/>
                <w:noProof/>
              </w:rPr>
              <w:t>Abstract Code</w:t>
            </w:r>
            <w:r>
              <w:rPr>
                <w:noProof/>
                <w:webHidden/>
              </w:rPr>
              <w:tab/>
            </w:r>
            <w:r>
              <w:rPr>
                <w:noProof/>
                <w:webHidden/>
              </w:rPr>
              <w:fldChar w:fldCharType="begin"/>
            </w:r>
            <w:r>
              <w:rPr>
                <w:noProof/>
                <w:webHidden/>
              </w:rPr>
              <w:instrText xml:space="preserve"> PAGEREF _Toc106718165 \h </w:instrText>
            </w:r>
            <w:r>
              <w:rPr>
                <w:noProof/>
                <w:webHidden/>
              </w:rPr>
            </w:r>
            <w:r>
              <w:rPr>
                <w:noProof/>
                <w:webHidden/>
              </w:rPr>
              <w:fldChar w:fldCharType="separate"/>
            </w:r>
            <w:r>
              <w:rPr>
                <w:noProof/>
                <w:webHidden/>
              </w:rPr>
              <w:t>21</w:t>
            </w:r>
            <w:r>
              <w:rPr>
                <w:noProof/>
                <w:webHidden/>
              </w:rPr>
              <w:fldChar w:fldCharType="end"/>
            </w:r>
          </w:hyperlink>
        </w:p>
        <w:p w14:paraId="65B944D9" w14:textId="470A6FA0" w:rsidR="00777BB8" w:rsidRPr="00777BB8" w:rsidRDefault="00777BB8" w:rsidP="00101BC1">
          <w:pPr>
            <w:rPr>
              <w:b/>
              <w:bCs/>
              <w:noProof/>
            </w:rPr>
          </w:pPr>
          <w:r>
            <w:rPr>
              <w:b/>
              <w:bCs/>
              <w:noProof/>
            </w:rPr>
            <w:fldChar w:fldCharType="end"/>
          </w:r>
        </w:p>
      </w:sdtContent>
    </w:sdt>
    <w:p w14:paraId="77C7DD8E" w14:textId="16E57374" w:rsidR="00D5034D" w:rsidRDefault="00777BB8" w:rsidP="00B4491E">
      <w:pPr>
        <w:pStyle w:val="Heading1"/>
      </w:pPr>
      <w:bookmarkStart w:id="0" w:name="_Toc106718116"/>
      <w:r>
        <w:lastRenderedPageBreak/>
        <w:t>Tradeplaza data types</w:t>
      </w:r>
      <w:bookmarkEnd w:id="0"/>
    </w:p>
    <w:p w14:paraId="79A18D99" w14:textId="19EBFB68" w:rsidR="00151635" w:rsidRDefault="00071EC7" w:rsidP="00A22A81">
      <w:pPr>
        <w:pStyle w:val="Heading2"/>
      </w:pPr>
      <w:bookmarkStart w:id="1" w:name="_Toc106718117"/>
      <w:r>
        <w:t>User</w:t>
      </w:r>
      <w:bookmarkEnd w:id="1"/>
    </w:p>
    <w:tbl>
      <w:tblPr>
        <w:tblStyle w:val="JDF"/>
        <w:tblW w:w="0" w:type="auto"/>
        <w:tblLook w:val="04A0" w:firstRow="1" w:lastRow="0" w:firstColumn="1" w:lastColumn="0" w:noHBand="0" w:noVBand="1"/>
      </w:tblPr>
      <w:tblGrid>
        <w:gridCol w:w="2001"/>
        <w:gridCol w:w="2018"/>
        <w:gridCol w:w="1894"/>
        <w:gridCol w:w="2007"/>
      </w:tblGrid>
      <w:tr w:rsidR="00071EC7" w14:paraId="33BE3C5D" w14:textId="77777777" w:rsidTr="00F44D37">
        <w:trPr>
          <w:cnfStyle w:val="100000000000" w:firstRow="1" w:lastRow="0" w:firstColumn="0" w:lastColumn="0" w:oddVBand="0" w:evenVBand="0" w:oddHBand="0" w:evenHBand="0" w:firstRowFirstColumn="0" w:firstRowLastColumn="0" w:lastRowFirstColumn="0" w:lastRowLastColumn="0"/>
        </w:trPr>
        <w:tc>
          <w:tcPr>
            <w:tcW w:w="2001" w:type="dxa"/>
          </w:tcPr>
          <w:p w14:paraId="6BAE950D" w14:textId="77777777" w:rsidR="00071EC7" w:rsidRDefault="00071EC7" w:rsidP="00F44D37">
            <w:r>
              <w:t>Attributes</w:t>
            </w:r>
          </w:p>
        </w:tc>
        <w:tc>
          <w:tcPr>
            <w:tcW w:w="2018" w:type="dxa"/>
          </w:tcPr>
          <w:p w14:paraId="2398F49B" w14:textId="77777777" w:rsidR="00071EC7" w:rsidRDefault="00071EC7" w:rsidP="00F44D37">
            <w:r>
              <w:t>Data Type</w:t>
            </w:r>
          </w:p>
        </w:tc>
        <w:tc>
          <w:tcPr>
            <w:tcW w:w="1894" w:type="dxa"/>
          </w:tcPr>
          <w:p w14:paraId="3DECB2E7" w14:textId="77777777" w:rsidR="00071EC7" w:rsidRDefault="00071EC7" w:rsidP="00F44D37">
            <w:r>
              <w:t>Unique</w:t>
            </w:r>
          </w:p>
        </w:tc>
        <w:tc>
          <w:tcPr>
            <w:tcW w:w="2007" w:type="dxa"/>
          </w:tcPr>
          <w:p w14:paraId="3C982488" w14:textId="567B98A4" w:rsidR="00071EC7" w:rsidRDefault="00071EC7" w:rsidP="00F44D37">
            <w:r>
              <w:t>Null</w:t>
            </w:r>
            <w:r w:rsidR="003D5F83">
              <w:t>able</w:t>
            </w:r>
          </w:p>
        </w:tc>
      </w:tr>
      <w:tr w:rsidR="00071EC7" w14:paraId="1DE5B9E8" w14:textId="77777777" w:rsidTr="00F44D37">
        <w:tblPrEx>
          <w:jc w:val="center"/>
        </w:tblPrEx>
        <w:tc>
          <w:tcPr>
            <w:tcW w:w="2001" w:type="dxa"/>
          </w:tcPr>
          <w:p w14:paraId="241E9627" w14:textId="77777777" w:rsidR="00071EC7" w:rsidRDefault="00071EC7" w:rsidP="00F44D37">
            <w:r>
              <w:t>Email</w:t>
            </w:r>
          </w:p>
        </w:tc>
        <w:tc>
          <w:tcPr>
            <w:tcW w:w="2018" w:type="dxa"/>
          </w:tcPr>
          <w:p w14:paraId="44730BE4" w14:textId="2D20D49D" w:rsidR="00071EC7" w:rsidRDefault="00520767" w:rsidP="00F44D37">
            <w:r>
              <w:t>String</w:t>
            </w:r>
          </w:p>
        </w:tc>
        <w:tc>
          <w:tcPr>
            <w:tcW w:w="1894" w:type="dxa"/>
          </w:tcPr>
          <w:p w14:paraId="0C9C0CBD" w14:textId="77777777" w:rsidR="00071EC7" w:rsidRDefault="00071EC7" w:rsidP="00F44D37">
            <w:r>
              <w:t>Yes</w:t>
            </w:r>
          </w:p>
        </w:tc>
        <w:tc>
          <w:tcPr>
            <w:tcW w:w="2007" w:type="dxa"/>
          </w:tcPr>
          <w:p w14:paraId="59A15925" w14:textId="593971E4" w:rsidR="00071EC7" w:rsidRDefault="003D5F83" w:rsidP="00F44D37">
            <w:r>
              <w:t>No</w:t>
            </w:r>
          </w:p>
        </w:tc>
      </w:tr>
      <w:tr w:rsidR="00071EC7" w14:paraId="3AC6FB21" w14:textId="77777777" w:rsidTr="00F44D37">
        <w:tblPrEx>
          <w:jc w:val="center"/>
        </w:tblPrEx>
        <w:tc>
          <w:tcPr>
            <w:tcW w:w="2001" w:type="dxa"/>
          </w:tcPr>
          <w:p w14:paraId="1119CE7A" w14:textId="77777777" w:rsidR="00071EC7" w:rsidRDefault="00071EC7" w:rsidP="00F44D37">
            <w:r>
              <w:t>Nickname</w:t>
            </w:r>
          </w:p>
        </w:tc>
        <w:tc>
          <w:tcPr>
            <w:tcW w:w="2018" w:type="dxa"/>
          </w:tcPr>
          <w:p w14:paraId="2612E5F4" w14:textId="320CF849" w:rsidR="00071EC7" w:rsidRDefault="00520767" w:rsidP="00F44D37">
            <w:r>
              <w:t>String</w:t>
            </w:r>
          </w:p>
        </w:tc>
        <w:tc>
          <w:tcPr>
            <w:tcW w:w="1894" w:type="dxa"/>
          </w:tcPr>
          <w:p w14:paraId="3E0C8DFE" w14:textId="77777777" w:rsidR="00071EC7" w:rsidRDefault="00071EC7" w:rsidP="00F44D37">
            <w:r>
              <w:t>Yes</w:t>
            </w:r>
          </w:p>
        </w:tc>
        <w:tc>
          <w:tcPr>
            <w:tcW w:w="2007" w:type="dxa"/>
          </w:tcPr>
          <w:p w14:paraId="02B026A3" w14:textId="256185E4" w:rsidR="00071EC7" w:rsidRDefault="003D5F83" w:rsidP="00F44D37">
            <w:r>
              <w:t>No</w:t>
            </w:r>
          </w:p>
        </w:tc>
      </w:tr>
      <w:tr w:rsidR="00071EC7" w14:paraId="4F7F4F5E" w14:textId="77777777" w:rsidTr="00F44D37">
        <w:tblPrEx>
          <w:jc w:val="center"/>
        </w:tblPrEx>
        <w:tc>
          <w:tcPr>
            <w:tcW w:w="2001" w:type="dxa"/>
          </w:tcPr>
          <w:p w14:paraId="7E9CF881" w14:textId="77777777" w:rsidR="00071EC7" w:rsidRDefault="00071EC7" w:rsidP="00F44D37">
            <w:r>
              <w:t>Password</w:t>
            </w:r>
          </w:p>
        </w:tc>
        <w:tc>
          <w:tcPr>
            <w:tcW w:w="2018" w:type="dxa"/>
          </w:tcPr>
          <w:p w14:paraId="66F663B3" w14:textId="5FAEAFDD" w:rsidR="00071EC7" w:rsidRDefault="00520767" w:rsidP="00F44D37">
            <w:r>
              <w:t>String</w:t>
            </w:r>
          </w:p>
        </w:tc>
        <w:tc>
          <w:tcPr>
            <w:tcW w:w="1894" w:type="dxa"/>
          </w:tcPr>
          <w:p w14:paraId="155BA72B" w14:textId="77777777" w:rsidR="00071EC7" w:rsidRDefault="00071EC7" w:rsidP="00F44D37">
            <w:r>
              <w:t>No</w:t>
            </w:r>
          </w:p>
        </w:tc>
        <w:tc>
          <w:tcPr>
            <w:tcW w:w="2007" w:type="dxa"/>
          </w:tcPr>
          <w:p w14:paraId="7828C7A0" w14:textId="51236FD2" w:rsidR="00071EC7" w:rsidRDefault="00071EC7" w:rsidP="00F44D37">
            <w:r>
              <w:t>No</w:t>
            </w:r>
          </w:p>
        </w:tc>
      </w:tr>
      <w:tr w:rsidR="00DA4961" w14:paraId="637979D3" w14:textId="77777777" w:rsidTr="00F44D37">
        <w:tblPrEx>
          <w:jc w:val="center"/>
        </w:tblPrEx>
        <w:tc>
          <w:tcPr>
            <w:tcW w:w="2001" w:type="dxa"/>
          </w:tcPr>
          <w:p w14:paraId="24FB26FF" w14:textId="73CF0227" w:rsidR="00DA4961" w:rsidRDefault="00DA4961" w:rsidP="00F44D37">
            <w:r>
              <w:t>First Name</w:t>
            </w:r>
          </w:p>
        </w:tc>
        <w:tc>
          <w:tcPr>
            <w:tcW w:w="2018" w:type="dxa"/>
          </w:tcPr>
          <w:p w14:paraId="5213D4CF" w14:textId="7739AD6C" w:rsidR="00DA4961" w:rsidRDefault="00520767" w:rsidP="00F44D37">
            <w:r>
              <w:t>String</w:t>
            </w:r>
          </w:p>
        </w:tc>
        <w:tc>
          <w:tcPr>
            <w:tcW w:w="1894" w:type="dxa"/>
          </w:tcPr>
          <w:p w14:paraId="5DD7F0AC" w14:textId="74BBFA22" w:rsidR="00DA4961" w:rsidRDefault="00DA4961" w:rsidP="00F44D37">
            <w:r>
              <w:t>No</w:t>
            </w:r>
          </w:p>
        </w:tc>
        <w:tc>
          <w:tcPr>
            <w:tcW w:w="2007" w:type="dxa"/>
          </w:tcPr>
          <w:p w14:paraId="4038F0C5" w14:textId="5F8F3F43" w:rsidR="00DA4961" w:rsidRDefault="00DA4961" w:rsidP="00F44D37">
            <w:r>
              <w:t>No</w:t>
            </w:r>
          </w:p>
        </w:tc>
      </w:tr>
      <w:tr w:rsidR="00DA4961" w14:paraId="27DAD33C" w14:textId="77777777" w:rsidTr="00F44D37">
        <w:tblPrEx>
          <w:jc w:val="center"/>
        </w:tblPrEx>
        <w:tc>
          <w:tcPr>
            <w:tcW w:w="2001" w:type="dxa"/>
          </w:tcPr>
          <w:p w14:paraId="46437FB3" w14:textId="43E108CC" w:rsidR="00DA4961" w:rsidRDefault="00DA4961" w:rsidP="00F44D37">
            <w:r>
              <w:t>Last Name</w:t>
            </w:r>
          </w:p>
        </w:tc>
        <w:tc>
          <w:tcPr>
            <w:tcW w:w="2018" w:type="dxa"/>
          </w:tcPr>
          <w:p w14:paraId="2686CD05" w14:textId="0B99FA8C" w:rsidR="00DA4961" w:rsidRDefault="00520767" w:rsidP="00F44D37">
            <w:r>
              <w:t>String</w:t>
            </w:r>
          </w:p>
        </w:tc>
        <w:tc>
          <w:tcPr>
            <w:tcW w:w="1894" w:type="dxa"/>
          </w:tcPr>
          <w:p w14:paraId="1C740E3D" w14:textId="6A77DC8A" w:rsidR="00DA4961" w:rsidRDefault="00DA4961" w:rsidP="00F44D37">
            <w:r>
              <w:t>No</w:t>
            </w:r>
          </w:p>
        </w:tc>
        <w:tc>
          <w:tcPr>
            <w:tcW w:w="2007" w:type="dxa"/>
          </w:tcPr>
          <w:p w14:paraId="2B52F056" w14:textId="02A2A14C" w:rsidR="00DA4961" w:rsidRDefault="00DA4961" w:rsidP="00F44D37">
            <w:r>
              <w:t>No</w:t>
            </w:r>
          </w:p>
        </w:tc>
      </w:tr>
      <w:tr w:rsidR="00DA4961" w14:paraId="709D9298" w14:textId="77777777" w:rsidTr="00F44D37">
        <w:tblPrEx>
          <w:jc w:val="center"/>
        </w:tblPrEx>
        <w:tc>
          <w:tcPr>
            <w:tcW w:w="2001" w:type="dxa"/>
          </w:tcPr>
          <w:p w14:paraId="10E65CEC" w14:textId="1578B9E4" w:rsidR="00DA4961" w:rsidRDefault="00DA4961" w:rsidP="00F44D37">
            <w:r>
              <w:t>Postal Code</w:t>
            </w:r>
          </w:p>
        </w:tc>
        <w:tc>
          <w:tcPr>
            <w:tcW w:w="2018" w:type="dxa"/>
          </w:tcPr>
          <w:p w14:paraId="70877F15" w14:textId="46142FBE" w:rsidR="00DA4961" w:rsidRDefault="00520767" w:rsidP="00F44D37">
            <w:r>
              <w:t>String</w:t>
            </w:r>
          </w:p>
        </w:tc>
        <w:tc>
          <w:tcPr>
            <w:tcW w:w="1894" w:type="dxa"/>
          </w:tcPr>
          <w:p w14:paraId="19232F0F" w14:textId="13549372" w:rsidR="00DA4961" w:rsidRDefault="00DA4961" w:rsidP="00F44D37">
            <w:r>
              <w:t>No</w:t>
            </w:r>
          </w:p>
        </w:tc>
        <w:tc>
          <w:tcPr>
            <w:tcW w:w="2007" w:type="dxa"/>
          </w:tcPr>
          <w:p w14:paraId="75D1119C" w14:textId="55DEEA98" w:rsidR="00DA4961" w:rsidRDefault="00DA4961" w:rsidP="00F44D37">
            <w:r>
              <w:t>No</w:t>
            </w:r>
          </w:p>
        </w:tc>
      </w:tr>
    </w:tbl>
    <w:p w14:paraId="16734F88" w14:textId="70651224" w:rsidR="00DA4961" w:rsidRDefault="00DA4961" w:rsidP="00A22A81">
      <w:pPr>
        <w:pStyle w:val="Heading2"/>
      </w:pPr>
      <w:bookmarkStart w:id="2" w:name="_Toc106718118"/>
      <w:r>
        <w:t>Postal Code</w:t>
      </w:r>
      <w:bookmarkEnd w:id="2"/>
    </w:p>
    <w:tbl>
      <w:tblPr>
        <w:tblStyle w:val="JDF"/>
        <w:tblW w:w="0" w:type="auto"/>
        <w:tblLook w:val="04A0" w:firstRow="1" w:lastRow="0" w:firstColumn="1" w:lastColumn="0" w:noHBand="0" w:noVBand="1"/>
      </w:tblPr>
      <w:tblGrid>
        <w:gridCol w:w="2001"/>
        <w:gridCol w:w="2018"/>
        <w:gridCol w:w="1894"/>
        <w:gridCol w:w="2007"/>
      </w:tblGrid>
      <w:tr w:rsidR="00DA4961" w14:paraId="047F35B1" w14:textId="77777777" w:rsidTr="00F44D37">
        <w:trPr>
          <w:cnfStyle w:val="100000000000" w:firstRow="1" w:lastRow="0" w:firstColumn="0" w:lastColumn="0" w:oddVBand="0" w:evenVBand="0" w:oddHBand="0" w:evenHBand="0" w:firstRowFirstColumn="0" w:firstRowLastColumn="0" w:lastRowFirstColumn="0" w:lastRowLastColumn="0"/>
        </w:trPr>
        <w:tc>
          <w:tcPr>
            <w:tcW w:w="2001" w:type="dxa"/>
          </w:tcPr>
          <w:p w14:paraId="345CE54A" w14:textId="77777777" w:rsidR="00DA4961" w:rsidRDefault="00DA4961" w:rsidP="00F44D37">
            <w:r>
              <w:t>Attributes</w:t>
            </w:r>
          </w:p>
        </w:tc>
        <w:tc>
          <w:tcPr>
            <w:tcW w:w="2018" w:type="dxa"/>
          </w:tcPr>
          <w:p w14:paraId="6AD52551" w14:textId="77777777" w:rsidR="00DA4961" w:rsidRDefault="00DA4961" w:rsidP="00F44D37">
            <w:r>
              <w:t>Data Type</w:t>
            </w:r>
          </w:p>
        </w:tc>
        <w:tc>
          <w:tcPr>
            <w:tcW w:w="1894" w:type="dxa"/>
          </w:tcPr>
          <w:p w14:paraId="0E0581AD" w14:textId="77777777" w:rsidR="00DA4961" w:rsidRDefault="00DA4961" w:rsidP="00F44D37">
            <w:r>
              <w:t>Unique</w:t>
            </w:r>
          </w:p>
        </w:tc>
        <w:tc>
          <w:tcPr>
            <w:tcW w:w="2007" w:type="dxa"/>
          </w:tcPr>
          <w:p w14:paraId="044C7709" w14:textId="77777777" w:rsidR="00DA4961" w:rsidRDefault="00DA4961" w:rsidP="00F44D37">
            <w:r>
              <w:t>Null</w:t>
            </w:r>
          </w:p>
        </w:tc>
      </w:tr>
      <w:tr w:rsidR="00DA4961" w14:paraId="1A6EA861" w14:textId="77777777" w:rsidTr="00F44D37">
        <w:tblPrEx>
          <w:jc w:val="center"/>
        </w:tblPrEx>
        <w:tc>
          <w:tcPr>
            <w:tcW w:w="2001" w:type="dxa"/>
          </w:tcPr>
          <w:p w14:paraId="1F3B7B3A" w14:textId="0946A850" w:rsidR="00DA4961" w:rsidRDefault="00DA4961" w:rsidP="00F44D37">
            <w:r>
              <w:t>Postal Code</w:t>
            </w:r>
          </w:p>
        </w:tc>
        <w:tc>
          <w:tcPr>
            <w:tcW w:w="2018" w:type="dxa"/>
          </w:tcPr>
          <w:p w14:paraId="47F33530" w14:textId="17227565" w:rsidR="00DA4961" w:rsidRDefault="00520767" w:rsidP="00F44D37">
            <w:r>
              <w:t>String</w:t>
            </w:r>
          </w:p>
        </w:tc>
        <w:tc>
          <w:tcPr>
            <w:tcW w:w="1894" w:type="dxa"/>
          </w:tcPr>
          <w:p w14:paraId="584C5976" w14:textId="77777777" w:rsidR="00DA4961" w:rsidRDefault="00DA4961" w:rsidP="00F44D37">
            <w:r>
              <w:t>Yes</w:t>
            </w:r>
          </w:p>
        </w:tc>
        <w:tc>
          <w:tcPr>
            <w:tcW w:w="2007" w:type="dxa"/>
          </w:tcPr>
          <w:p w14:paraId="0410FAB5" w14:textId="060D296A" w:rsidR="00DA4961" w:rsidRDefault="00DA4961" w:rsidP="00F44D37">
            <w:r>
              <w:t>No</w:t>
            </w:r>
          </w:p>
        </w:tc>
      </w:tr>
      <w:tr w:rsidR="00DA4961" w14:paraId="41033AB2" w14:textId="77777777" w:rsidTr="00F44D37">
        <w:tblPrEx>
          <w:jc w:val="center"/>
        </w:tblPrEx>
        <w:tc>
          <w:tcPr>
            <w:tcW w:w="2001" w:type="dxa"/>
          </w:tcPr>
          <w:p w14:paraId="223E54AD" w14:textId="3BDD5547" w:rsidR="00DA4961" w:rsidRDefault="00DA4961" w:rsidP="00F44D37">
            <w:r>
              <w:t>City</w:t>
            </w:r>
          </w:p>
        </w:tc>
        <w:tc>
          <w:tcPr>
            <w:tcW w:w="2018" w:type="dxa"/>
          </w:tcPr>
          <w:p w14:paraId="4C43369B" w14:textId="7B2960E0" w:rsidR="00DA4961" w:rsidRDefault="00520767" w:rsidP="00F44D37">
            <w:r>
              <w:t>String</w:t>
            </w:r>
          </w:p>
        </w:tc>
        <w:tc>
          <w:tcPr>
            <w:tcW w:w="1894" w:type="dxa"/>
          </w:tcPr>
          <w:p w14:paraId="4992B645" w14:textId="5BC5CA19" w:rsidR="00DA4961" w:rsidRDefault="00474D15" w:rsidP="00F44D37">
            <w:r>
              <w:t>No</w:t>
            </w:r>
          </w:p>
        </w:tc>
        <w:tc>
          <w:tcPr>
            <w:tcW w:w="2007" w:type="dxa"/>
          </w:tcPr>
          <w:p w14:paraId="1C67465E" w14:textId="2ACDCBAB" w:rsidR="00DA4961" w:rsidRDefault="00DA4961" w:rsidP="00F44D37">
            <w:r>
              <w:t>No</w:t>
            </w:r>
          </w:p>
        </w:tc>
      </w:tr>
      <w:tr w:rsidR="00DA4961" w14:paraId="7150AB4B" w14:textId="77777777" w:rsidTr="00F44D37">
        <w:tblPrEx>
          <w:jc w:val="center"/>
        </w:tblPrEx>
        <w:tc>
          <w:tcPr>
            <w:tcW w:w="2001" w:type="dxa"/>
          </w:tcPr>
          <w:p w14:paraId="33EFA17F" w14:textId="4C5F66F4" w:rsidR="00DA4961" w:rsidRDefault="00DA4961" w:rsidP="00F44D37">
            <w:r>
              <w:t>State</w:t>
            </w:r>
          </w:p>
        </w:tc>
        <w:tc>
          <w:tcPr>
            <w:tcW w:w="2018" w:type="dxa"/>
          </w:tcPr>
          <w:p w14:paraId="0B134F05" w14:textId="44B94376" w:rsidR="00DA4961" w:rsidRDefault="00520767" w:rsidP="00F44D37">
            <w:r>
              <w:t>String</w:t>
            </w:r>
          </w:p>
        </w:tc>
        <w:tc>
          <w:tcPr>
            <w:tcW w:w="1894" w:type="dxa"/>
          </w:tcPr>
          <w:p w14:paraId="7ECB2A09" w14:textId="77777777" w:rsidR="00DA4961" w:rsidRDefault="00DA4961" w:rsidP="00F44D37">
            <w:r>
              <w:t>No</w:t>
            </w:r>
          </w:p>
        </w:tc>
        <w:tc>
          <w:tcPr>
            <w:tcW w:w="2007" w:type="dxa"/>
          </w:tcPr>
          <w:p w14:paraId="53189673" w14:textId="2FE6BDA9" w:rsidR="00DA4961" w:rsidRDefault="00DA4961" w:rsidP="00F44D37">
            <w:r>
              <w:t>No</w:t>
            </w:r>
          </w:p>
        </w:tc>
      </w:tr>
      <w:tr w:rsidR="00DA4961" w14:paraId="4993DD1E" w14:textId="77777777" w:rsidTr="00F44D37">
        <w:tblPrEx>
          <w:jc w:val="center"/>
        </w:tblPrEx>
        <w:tc>
          <w:tcPr>
            <w:tcW w:w="2001" w:type="dxa"/>
          </w:tcPr>
          <w:p w14:paraId="3EC83D34" w14:textId="62417868" w:rsidR="00DA4961" w:rsidRDefault="00DA4961" w:rsidP="00F44D37">
            <w:r>
              <w:t>Latitude</w:t>
            </w:r>
          </w:p>
        </w:tc>
        <w:tc>
          <w:tcPr>
            <w:tcW w:w="2018" w:type="dxa"/>
          </w:tcPr>
          <w:p w14:paraId="22E0CF88" w14:textId="79787639" w:rsidR="00DA4961" w:rsidRDefault="00520767" w:rsidP="00F44D37">
            <w:r>
              <w:t>float</w:t>
            </w:r>
          </w:p>
        </w:tc>
        <w:tc>
          <w:tcPr>
            <w:tcW w:w="1894" w:type="dxa"/>
          </w:tcPr>
          <w:p w14:paraId="25864D81" w14:textId="77777777" w:rsidR="00DA4961" w:rsidRDefault="00DA4961" w:rsidP="00F44D37">
            <w:r>
              <w:t>No</w:t>
            </w:r>
          </w:p>
        </w:tc>
        <w:tc>
          <w:tcPr>
            <w:tcW w:w="2007" w:type="dxa"/>
          </w:tcPr>
          <w:p w14:paraId="2C581113" w14:textId="05A8F921" w:rsidR="00DA4961" w:rsidRDefault="00DA4961" w:rsidP="00F44D37">
            <w:r>
              <w:t>No</w:t>
            </w:r>
          </w:p>
        </w:tc>
      </w:tr>
      <w:tr w:rsidR="00DA4961" w14:paraId="7EBA7A2D" w14:textId="77777777" w:rsidTr="00F44D37">
        <w:tblPrEx>
          <w:jc w:val="center"/>
        </w:tblPrEx>
        <w:tc>
          <w:tcPr>
            <w:tcW w:w="2001" w:type="dxa"/>
          </w:tcPr>
          <w:p w14:paraId="4896B239" w14:textId="25495EA1" w:rsidR="00DA4961" w:rsidRDefault="00285CED" w:rsidP="00F44D37">
            <w:r>
              <w:t>Longitude</w:t>
            </w:r>
          </w:p>
        </w:tc>
        <w:tc>
          <w:tcPr>
            <w:tcW w:w="2018" w:type="dxa"/>
          </w:tcPr>
          <w:p w14:paraId="584004E1" w14:textId="3BA6C80F" w:rsidR="00DA4961" w:rsidRDefault="00520767" w:rsidP="00F44D37">
            <w:r>
              <w:t>float</w:t>
            </w:r>
          </w:p>
        </w:tc>
        <w:tc>
          <w:tcPr>
            <w:tcW w:w="1894" w:type="dxa"/>
          </w:tcPr>
          <w:p w14:paraId="2B081337" w14:textId="77777777" w:rsidR="00DA4961" w:rsidRDefault="00DA4961" w:rsidP="00F44D37">
            <w:r>
              <w:t>No</w:t>
            </w:r>
          </w:p>
        </w:tc>
        <w:tc>
          <w:tcPr>
            <w:tcW w:w="2007" w:type="dxa"/>
          </w:tcPr>
          <w:p w14:paraId="6FD5F8E6" w14:textId="1CCACA0C" w:rsidR="00DA4961" w:rsidRDefault="00DA4961" w:rsidP="00F44D37">
            <w:r>
              <w:t>No</w:t>
            </w:r>
          </w:p>
        </w:tc>
      </w:tr>
    </w:tbl>
    <w:p w14:paraId="0D6A2334" w14:textId="5BC9741C" w:rsidR="00151635" w:rsidRDefault="003C3615" w:rsidP="00A22A81">
      <w:pPr>
        <w:pStyle w:val="Heading2"/>
      </w:pPr>
      <w:bookmarkStart w:id="3" w:name="_Toc106718119"/>
      <w:r>
        <w:t>Item</w:t>
      </w:r>
      <w:bookmarkEnd w:id="3"/>
    </w:p>
    <w:tbl>
      <w:tblPr>
        <w:tblStyle w:val="JDF"/>
        <w:tblW w:w="0" w:type="auto"/>
        <w:tblLook w:val="04A0" w:firstRow="1" w:lastRow="0" w:firstColumn="1" w:lastColumn="0" w:noHBand="0" w:noVBand="1"/>
      </w:tblPr>
      <w:tblGrid>
        <w:gridCol w:w="2001"/>
        <w:gridCol w:w="2018"/>
        <w:gridCol w:w="1894"/>
        <w:gridCol w:w="2007"/>
      </w:tblGrid>
      <w:tr w:rsidR="00474D15" w14:paraId="178F1F6C" w14:textId="77777777" w:rsidTr="00F44D37">
        <w:trPr>
          <w:cnfStyle w:val="100000000000" w:firstRow="1" w:lastRow="0" w:firstColumn="0" w:lastColumn="0" w:oddVBand="0" w:evenVBand="0" w:oddHBand="0" w:evenHBand="0" w:firstRowFirstColumn="0" w:firstRowLastColumn="0" w:lastRowFirstColumn="0" w:lastRowLastColumn="0"/>
        </w:trPr>
        <w:tc>
          <w:tcPr>
            <w:tcW w:w="2001" w:type="dxa"/>
          </w:tcPr>
          <w:p w14:paraId="5A5FD385" w14:textId="77777777" w:rsidR="00474D15" w:rsidRDefault="00474D15" w:rsidP="00F44D37">
            <w:r>
              <w:t>Attributes</w:t>
            </w:r>
          </w:p>
        </w:tc>
        <w:tc>
          <w:tcPr>
            <w:tcW w:w="2018" w:type="dxa"/>
          </w:tcPr>
          <w:p w14:paraId="294283D6" w14:textId="77777777" w:rsidR="00474D15" w:rsidRDefault="00474D15" w:rsidP="00F44D37">
            <w:r>
              <w:t>Data Type</w:t>
            </w:r>
          </w:p>
        </w:tc>
        <w:tc>
          <w:tcPr>
            <w:tcW w:w="1894" w:type="dxa"/>
          </w:tcPr>
          <w:p w14:paraId="77C87F82" w14:textId="77777777" w:rsidR="00474D15" w:rsidRDefault="00474D15" w:rsidP="00F44D37">
            <w:r>
              <w:t>Unique</w:t>
            </w:r>
          </w:p>
        </w:tc>
        <w:tc>
          <w:tcPr>
            <w:tcW w:w="2007" w:type="dxa"/>
          </w:tcPr>
          <w:p w14:paraId="61D0851A" w14:textId="77777777" w:rsidR="00474D15" w:rsidRDefault="00474D15" w:rsidP="00F44D37">
            <w:r>
              <w:t>Null</w:t>
            </w:r>
          </w:p>
        </w:tc>
      </w:tr>
      <w:tr w:rsidR="00474D15" w14:paraId="78126FB0" w14:textId="77777777" w:rsidTr="00F44D37">
        <w:tblPrEx>
          <w:jc w:val="center"/>
        </w:tblPrEx>
        <w:tc>
          <w:tcPr>
            <w:tcW w:w="2001" w:type="dxa"/>
          </w:tcPr>
          <w:p w14:paraId="68B53811" w14:textId="67529A76" w:rsidR="00474D15" w:rsidRDefault="00474D15" w:rsidP="00F44D37">
            <w:r>
              <w:t>Item Number</w:t>
            </w:r>
          </w:p>
        </w:tc>
        <w:tc>
          <w:tcPr>
            <w:tcW w:w="2018" w:type="dxa"/>
          </w:tcPr>
          <w:p w14:paraId="0B34C91C" w14:textId="66948441" w:rsidR="00474D15" w:rsidRDefault="00474D15" w:rsidP="00F44D37">
            <w:r>
              <w:t>Int</w:t>
            </w:r>
            <w:r w:rsidR="00520767">
              <w:t>eger</w:t>
            </w:r>
          </w:p>
        </w:tc>
        <w:tc>
          <w:tcPr>
            <w:tcW w:w="1894" w:type="dxa"/>
          </w:tcPr>
          <w:p w14:paraId="0313DDFD" w14:textId="77777777" w:rsidR="00474D15" w:rsidRDefault="00474D15" w:rsidP="00F44D37">
            <w:r>
              <w:t>Yes</w:t>
            </w:r>
          </w:p>
        </w:tc>
        <w:tc>
          <w:tcPr>
            <w:tcW w:w="2007" w:type="dxa"/>
          </w:tcPr>
          <w:p w14:paraId="2C37E9D6" w14:textId="660CC489" w:rsidR="00474D15" w:rsidRDefault="00474D15" w:rsidP="00F44D37">
            <w:r>
              <w:t>No</w:t>
            </w:r>
          </w:p>
        </w:tc>
      </w:tr>
      <w:tr w:rsidR="00DC6BBF" w14:paraId="6E133B05" w14:textId="77777777" w:rsidTr="00F44D37">
        <w:tblPrEx>
          <w:jc w:val="center"/>
        </w:tblPrEx>
        <w:tc>
          <w:tcPr>
            <w:tcW w:w="2001" w:type="dxa"/>
          </w:tcPr>
          <w:p w14:paraId="2F08ED5B" w14:textId="77777777" w:rsidR="00DC6BBF" w:rsidRDefault="00DC6BBF" w:rsidP="00F44D37">
            <w:r>
              <w:t xml:space="preserve">Registered User </w:t>
            </w:r>
          </w:p>
          <w:p w14:paraId="0736E345" w14:textId="659F6595" w:rsidR="00DC6BBF" w:rsidRDefault="00DC6BBF" w:rsidP="00F44D37">
            <w:r>
              <w:lastRenderedPageBreak/>
              <w:t>(Owner)</w:t>
            </w:r>
          </w:p>
        </w:tc>
        <w:tc>
          <w:tcPr>
            <w:tcW w:w="2018" w:type="dxa"/>
          </w:tcPr>
          <w:p w14:paraId="5FB98D3B" w14:textId="7DD478DF" w:rsidR="00DC6BBF" w:rsidRDefault="00520767" w:rsidP="00F44D37">
            <w:r>
              <w:lastRenderedPageBreak/>
              <w:t>String</w:t>
            </w:r>
          </w:p>
        </w:tc>
        <w:tc>
          <w:tcPr>
            <w:tcW w:w="1894" w:type="dxa"/>
          </w:tcPr>
          <w:p w14:paraId="6C6BEEFE" w14:textId="17F9645C" w:rsidR="00DC6BBF" w:rsidRDefault="00DC6BBF" w:rsidP="00F44D37">
            <w:r>
              <w:t>No</w:t>
            </w:r>
          </w:p>
        </w:tc>
        <w:tc>
          <w:tcPr>
            <w:tcW w:w="2007" w:type="dxa"/>
          </w:tcPr>
          <w:p w14:paraId="03BC68F5" w14:textId="1ED94671" w:rsidR="00DC6BBF" w:rsidRDefault="00DC6BBF" w:rsidP="00F44D37">
            <w:r>
              <w:t>No</w:t>
            </w:r>
          </w:p>
        </w:tc>
      </w:tr>
      <w:tr w:rsidR="00474D15" w14:paraId="0363E6AE" w14:textId="77777777" w:rsidTr="00F44D37">
        <w:tblPrEx>
          <w:jc w:val="center"/>
        </w:tblPrEx>
        <w:tc>
          <w:tcPr>
            <w:tcW w:w="2001" w:type="dxa"/>
          </w:tcPr>
          <w:p w14:paraId="7653A593" w14:textId="411F1F2F" w:rsidR="00474D15" w:rsidRDefault="003D5F83" w:rsidP="00F44D37">
            <w:r>
              <w:t>Name/</w:t>
            </w:r>
            <w:r w:rsidR="00474D15">
              <w:t>Title</w:t>
            </w:r>
          </w:p>
        </w:tc>
        <w:tc>
          <w:tcPr>
            <w:tcW w:w="2018" w:type="dxa"/>
          </w:tcPr>
          <w:p w14:paraId="0203F550" w14:textId="0E74EFC9" w:rsidR="00474D15" w:rsidRDefault="00520767" w:rsidP="00F44D37">
            <w:r>
              <w:t>String</w:t>
            </w:r>
          </w:p>
        </w:tc>
        <w:tc>
          <w:tcPr>
            <w:tcW w:w="1894" w:type="dxa"/>
          </w:tcPr>
          <w:p w14:paraId="6CE6A9BE" w14:textId="738C6F46" w:rsidR="00474D15" w:rsidRDefault="00474D15" w:rsidP="00F44D37">
            <w:r>
              <w:t>No</w:t>
            </w:r>
          </w:p>
        </w:tc>
        <w:tc>
          <w:tcPr>
            <w:tcW w:w="2007" w:type="dxa"/>
          </w:tcPr>
          <w:p w14:paraId="680ADA41" w14:textId="7103833A" w:rsidR="00474D15" w:rsidRDefault="00474D15" w:rsidP="00F44D37">
            <w:r>
              <w:t>No</w:t>
            </w:r>
          </w:p>
        </w:tc>
      </w:tr>
      <w:tr w:rsidR="00474D15" w14:paraId="755092E7" w14:textId="77777777" w:rsidTr="00F44D37">
        <w:tblPrEx>
          <w:jc w:val="center"/>
        </w:tblPrEx>
        <w:tc>
          <w:tcPr>
            <w:tcW w:w="2001" w:type="dxa"/>
          </w:tcPr>
          <w:p w14:paraId="2A954661" w14:textId="46ACC247" w:rsidR="00474D15" w:rsidRDefault="00474D15" w:rsidP="00F44D37">
            <w:r>
              <w:t>Description</w:t>
            </w:r>
          </w:p>
        </w:tc>
        <w:tc>
          <w:tcPr>
            <w:tcW w:w="2018" w:type="dxa"/>
          </w:tcPr>
          <w:p w14:paraId="3BB9AE50" w14:textId="5253BF5F" w:rsidR="00474D15" w:rsidRDefault="00520767" w:rsidP="00F44D37">
            <w:r>
              <w:t>String</w:t>
            </w:r>
          </w:p>
        </w:tc>
        <w:tc>
          <w:tcPr>
            <w:tcW w:w="1894" w:type="dxa"/>
          </w:tcPr>
          <w:p w14:paraId="5D60F9F1" w14:textId="77777777" w:rsidR="00474D15" w:rsidRDefault="00474D15" w:rsidP="00F44D37">
            <w:r>
              <w:t>No</w:t>
            </w:r>
          </w:p>
        </w:tc>
        <w:tc>
          <w:tcPr>
            <w:tcW w:w="2007" w:type="dxa"/>
          </w:tcPr>
          <w:p w14:paraId="6C618C4F" w14:textId="5C7EE573" w:rsidR="00474D15" w:rsidRDefault="003D5F83" w:rsidP="00F44D37">
            <w:r>
              <w:t>Yes</w:t>
            </w:r>
          </w:p>
        </w:tc>
      </w:tr>
      <w:tr w:rsidR="00474D15" w14:paraId="3D2FF017" w14:textId="77777777" w:rsidTr="00F44D37">
        <w:tblPrEx>
          <w:jc w:val="center"/>
        </w:tblPrEx>
        <w:tc>
          <w:tcPr>
            <w:tcW w:w="2001" w:type="dxa"/>
          </w:tcPr>
          <w:p w14:paraId="2F20B0D0" w14:textId="3DCEC8A7" w:rsidR="00474D15" w:rsidRDefault="00267C6A" w:rsidP="00F44D37">
            <w:r>
              <w:t>Condition</w:t>
            </w:r>
          </w:p>
        </w:tc>
        <w:tc>
          <w:tcPr>
            <w:tcW w:w="2018" w:type="dxa"/>
          </w:tcPr>
          <w:p w14:paraId="142BF002" w14:textId="725DDED7" w:rsidR="00474D15" w:rsidRDefault="00520767" w:rsidP="00F44D37">
            <w:r>
              <w:t>String</w:t>
            </w:r>
          </w:p>
        </w:tc>
        <w:tc>
          <w:tcPr>
            <w:tcW w:w="1894" w:type="dxa"/>
          </w:tcPr>
          <w:p w14:paraId="74A34B66" w14:textId="77777777" w:rsidR="00474D15" w:rsidRDefault="00474D15" w:rsidP="00F44D37">
            <w:r>
              <w:t>No</w:t>
            </w:r>
          </w:p>
        </w:tc>
        <w:tc>
          <w:tcPr>
            <w:tcW w:w="2007" w:type="dxa"/>
          </w:tcPr>
          <w:p w14:paraId="37907D9E" w14:textId="1A5995D2" w:rsidR="00474D15" w:rsidRDefault="00474D15" w:rsidP="00F44D37">
            <w:r>
              <w:t>No</w:t>
            </w:r>
          </w:p>
        </w:tc>
      </w:tr>
      <w:tr w:rsidR="00474D15" w14:paraId="5B1A0D8E" w14:textId="77777777" w:rsidTr="00F44D37">
        <w:tblPrEx>
          <w:jc w:val="center"/>
        </w:tblPrEx>
        <w:tc>
          <w:tcPr>
            <w:tcW w:w="2001" w:type="dxa"/>
          </w:tcPr>
          <w:p w14:paraId="731A6616" w14:textId="3418C715" w:rsidR="00474D15" w:rsidRDefault="00267C6A" w:rsidP="00F44D37">
            <w:r>
              <w:t>Game type</w:t>
            </w:r>
          </w:p>
        </w:tc>
        <w:tc>
          <w:tcPr>
            <w:tcW w:w="2018" w:type="dxa"/>
          </w:tcPr>
          <w:p w14:paraId="56CB61FC" w14:textId="6702C166" w:rsidR="00474D15" w:rsidRDefault="00520767" w:rsidP="00F44D37">
            <w:r>
              <w:t>String</w:t>
            </w:r>
          </w:p>
        </w:tc>
        <w:tc>
          <w:tcPr>
            <w:tcW w:w="1894" w:type="dxa"/>
          </w:tcPr>
          <w:p w14:paraId="537AF476" w14:textId="77777777" w:rsidR="00474D15" w:rsidRDefault="00474D15" w:rsidP="00F44D37">
            <w:r>
              <w:t>No</w:t>
            </w:r>
          </w:p>
        </w:tc>
        <w:tc>
          <w:tcPr>
            <w:tcW w:w="2007" w:type="dxa"/>
          </w:tcPr>
          <w:p w14:paraId="2F012CA2" w14:textId="29C3E62D" w:rsidR="00474D15" w:rsidRDefault="00474D15" w:rsidP="00F44D37">
            <w:r>
              <w:t>No</w:t>
            </w:r>
          </w:p>
        </w:tc>
      </w:tr>
      <w:tr w:rsidR="00267C6A" w14:paraId="7549E6C9" w14:textId="77777777" w:rsidTr="00F44D37">
        <w:tblPrEx>
          <w:jc w:val="center"/>
        </w:tblPrEx>
        <w:tc>
          <w:tcPr>
            <w:tcW w:w="2001" w:type="dxa"/>
          </w:tcPr>
          <w:p w14:paraId="77DE65A2" w14:textId="77777777" w:rsidR="00F94947" w:rsidRDefault="00F94947" w:rsidP="00F44D37">
            <w:r w:rsidRPr="00F94947">
              <w:t xml:space="preserve">Video Game – </w:t>
            </w:r>
          </w:p>
          <w:p w14:paraId="722A36C2" w14:textId="21954E02" w:rsidR="00267C6A" w:rsidRDefault="00267C6A" w:rsidP="00F44D37">
            <w:r>
              <w:t>Platform</w:t>
            </w:r>
          </w:p>
        </w:tc>
        <w:tc>
          <w:tcPr>
            <w:tcW w:w="2018" w:type="dxa"/>
          </w:tcPr>
          <w:p w14:paraId="58839840" w14:textId="0CF14526" w:rsidR="00267C6A" w:rsidRDefault="00520767" w:rsidP="00F44D37">
            <w:r>
              <w:t>String</w:t>
            </w:r>
          </w:p>
        </w:tc>
        <w:tc>
          <w:tcPr>
            <w:tcW w:w="1894" w:type="dxa"/>
          </w:tcPr>
          <w:p w14:paraId="4B74BF1E" w14:textId="0627DFD0" w:rsidR="00267C6A" w:rsidRDefault="00267C6A" w:rsidP="00F44D37">
            <w:r>
              <w:t>No</w:t>
            </w:r>
          </w:p>
        </w:tc>
        <w:tc>
          <w:tcPr>
            <w:tcW w:w="2007" w:type="dxa"/>
          </w:tcPr>
          <w:p w14:paraId="58D4C301" w14:textId="23424DE0" w:rsidR="00267C6A" w:rsidRDefault="003D5F83" w:rsidP="00F44D37">
            <w:r>
              <w:t>Yes</w:t>
            </w:r>
          </w:p>
        </w:tc>
      </w:tr>
      <w:tr w:rsidR="00267C6A" w14:paraId="79B2C215" w14:textId="77777777" w:rsidTr="00F44D37">
        <w:tblPrEx>
          <w:jc w:val="center"/>
        </w:tblPrEx>
        <w:tc>
          <w:tcPr>
            <w:tcW w:w="2001" w:type="dxa"/>
          </w:tcPr>
          <w:p w14:paraId="7200D7A1" w14:textId="0864E441" w:rsidR="00267C6A" w:rsidRDefault="00F94947" w:rsidP="00F44D37">
            <w:r w:rsidRPr="00F94947">
              <w:t xml:space="preserve">Video Game – </w:t>
            </w:r>
            <w:r w:rsidR="00267C6A">
              <w:t>Media</w:t>
            </w:r>
          </w:p>
        </w:tc>
        <w:tc>
          <w:tcPr>
            <w:tcW w:w="2018" w:type="dxa"/>
          </w:tcPr>
          <w:p w14:paraId="255D3F70" w14:textId="6F10863E" w:rsidR="00267C6A" w:rsidRDefault="00520767" w:rsidP="00F44D37">
            <w:r>
              <w:t>String</w:t>
            </w:r>
          </w:p>
        </w:tc>
        <w:tc>
          <w:tcPr>
            <w:tcW w:w="1894" w:type="dxa"/>
          </w:tcPr>
          <w:p w14:paraId="05578096" w14:textId="21E8E89B" w:rsidR="00267C6A" w:rsidRDefault="00267C6A" w:rsidP="00F44D37">
            <w:r>
              <w:t>No</w:t>
            </w:r>
          </w:p>
        </w:tc>
        <w:tc>
          <w:tcPr>
            <w:tcW w:w="2007" w:type="dxa"/>
          </w:tcPr>
          <w:p w14:paraId="08ECA641" w14:textId="6BCA6D7C" w:rsidR="00267C6A" w:rsidRDefault="003D5F83" w:rsidP="00F44D37">
            <w:r>
              <w:t>Yes</w:t>
            </w:r>
          </w:p>
        </w:tc>
      </w:tr>
      <w:tr w:rsidR="00267C6A" w14:paraId="5B60D609" w14:textId="77777777" w:rsidTr="00F44D37">
        <w:tblPrEx>
          <w:jc w:val="center"/>
        </w:tblPrEx>
        <w:tc>
          <w:tcPr>
            <w:tcW w:w="2001" w:type="dxa"/>
          </w:tcPr>
          <w:p w14:paraId="2A7FD52E" w14:textId="0774E92B" w:rsidR="00F94947" w:rsidRDefault="00267C6A" w:rsidP="00F44D37">
            <w:r>
              <w:t>Computer Game</w:t>
            </w:r>
            <w:r w:rsidR="00F94947">
              <w:t xml:space="preserve"> –</w:t>
            </w:r>
            <w:r>
              <w:t xml:space="preserve"> </w:t>
            </w:r>
          </w:p>
          <w:p w14:paraId="59CCA1DA" w14:textId="29EDFFEC" w:rsidR="00267C6A" w:rsidRDefault="00267C6A" w:rsidP="00F44D37">
            <w:r>
              <w:t>Platform</w:t>
            </w:r>
          </w:p>
        </w:tc>
        <w:tc>
          <w:tcPr>
            <w:tcW w:w="2018" w:type="dxa"/>
          </w:tcPr>
          <w:p w14:paraId="1A6A1CB6" w14:textId="1E1FB79E" w:rsidR="00267C6A" w:rsidRDefault="00520767" w:rsidP="00F44D37">
            <w:r>
              <w:t>String</w:t>
            </w:r>
          </w:p>
        </w:tc>
        <w:tc>
          <w:tcPr>
            <w:tcW w:w="1894" w:type="dxa"/>
          </w:tcPr>
          <w:p w14:paraId="73DC36E6" w14:textId="001CB89A" w:rsidR="00267C6A" w:rsidRDefault="00267C6A" w:rsidP="00F44D37">
            <w:r>
              <w:t>No</w:t>
            </w:r>
          </w:p>
        </w:tc>
        <w:tc>
          <w:tcPr>
            <w:tcW w:w="2007" w:type="dxa"/>
          </w:tcPr>
          <w:p w14:paraId="62330C04" w14:textId="1D815215" w:rsidR="00267C6A" w:rsidRDefault="003D5F83" w:rsidP="00F44D37">
            <w:r>
              <w:t>Yes</w:t>
            </w:r>
          </w:p>
        </w:tc>
      </w:tr>
      <w:tr w:rsidR="008047F2" w14:paraId="13B0AD17" w14:textId="77777777" w:rsidTr="00F44D37">
        <w:tblPrEx>
          <w:jc w:val="center"/>
        </w:tblPrEx>
        <w:tc>
          <w:tcPr>
            <w:tcW w:w="2001" w:type="dxa"/>
          </w:tcPr>
          <w:p w14:paraId="739631E3" w14:textId="3F8BD050" w:rsidR="008047F2" w:rsidRDefault="008047F2" w:rsidP="00F44D37">
            <w:r>
              <w:t>Availability</w:t>
            </w:r>
          </w:p>
        </w:tc>
        <w:tc>
          <w:tcPr>
            <w:tcW w:w="2018" w:type="dxa"/>
          </w:tcPr>
          <w:p w14:paraId="6404D0B1" w14:textId="0A2183A0" w:rsidR="008047F2" w:rsidRDefault="008047F2" w:rsidP="00F44D37">
            <w:r>
              <w:t>Boolean</w:t>
            </w:r>
          </w:p>
        </w:tc>
        <w:tc>
          <w:tcPr>
            <w:tcW w:w="1894" w:type="dxa"/>
          </w:tcPr>
          <w:p w14:paraId="27C700A0" w14:textId="3E7E6F8C" w:rsidR="008047F2" w:rsidRDefault="008047F2" w:rsidP="00F44D37">
            <w:r>
              <w:t>No</w:t>
            </w:r>
          </w:p>
        </w:tc>
        <w:tc>
          <w:tcPr>
            <w:tcW w:w="2007" w:type="dxa"/>
          </w:tcPr>
          <w:p w14:paraId="186FCA4D" w14:textId="68AA11E6" w:rsidR="008047F2" w:rsidRDefault="008047F2" w:rsidP="00F44D37">
            <w:r>
              <w:t>No</w:t>
            </w:r>
          </w:p>
        </w:tc>
      </w:tr>
    </w:tbl>
    <w:p w14:paraId="33FB1DCB" w14:textId="5032E634" w:rsidR="003C3615" w:rsidRDefault="003C3615" w:rsidP="00A22A81">
      <w:pPr>
        <w:pStyle w:val="Heading2"/>
      </w:pPr>
      <w:bookmarkStart w:id="4" w:name="_Toc106718120"/>
      <w:r>
        <w:t>Condition</w:t>
      </w:r>
      <w:bookmarkEnd w:id="4"/>
    </w:p>
    <w:p w14:paraId="4BB628D7" w14:textId="6FF58B10" w:rsidR="003C3615" w:rsidRDefault="00267C6A" w:rsidP="00777BB8">
      <w:r>
        <w:t>Enum of Unopened, Like New, Lightly Used, Moderately Used, Heavily Used, Damaged/Missing parts</w:t>
      </w:r>
    </w:p>
    <w:p w14:paraId="106DE9A9" w14:textId="7FF68160" w:rsidR="003C3615" w:rsidRDefault="003C3615" w:rsidP="00A22A81">
      <w:pPr>
        <w:pStyle w:val="Heading2"/>
      </w:pPr>
      <w:bookmarkStart w:id="5" w:name="_Toc106718121"/>
      <w:r>
        <w:t>Game Type</w:t>
      </w:r>
      <w:bookmarkEnd w:id="5"/>
    </w:p>
    <w:p w14:paraId="2ECE2E9F" w14:textId="5A2DA740" w:rsidR="003C3615" w:rsidRDefault="00F94947" w:rsidP="00777BB8">
      <w:r>
        <w:t>Enum of Board Game, Playing Card Game, Collectible Card Game, Video Game, Computer Game</w:t>
      </w:r>
    </w:p>
    <w:p w14:paraId="10AF2BB3" w14:textId="3258D65C" w:rsidR="00F94947" w:rsidRDefault="00F94947" w:rsidP="00A22A81">
      <w:pPr>
        <w:pStyle w:val="Heading2"/>
      </w:pPr>
      <w:bookmarkStart w:id="6" w:name="_Toc106718122"/>
      <w:r>
        <w:t>Collectible Card Game</w:t>
      </w:r>
      <w:bookmarkEnd w:id="6"/>
    </w:p>
    <w:tbl>
      <w:tblPr>
        <w:tblStyle w:val="JDF"/>
        <w:tblW w:w="0" w:type="auto"/>
        <w:tblLook w:val="04A0" w:firstRow="1" w:lastRow="0" w:firstColumn="1" w:lastColumn="0" w:noHBand="0" w:noVBand="1"/>
      </w:tblPr>
      <w:tblGrid>
        <w:gridCol w:w="2001"/>
        <w:gridCol w:w="2018"/>
        <w:gridCol w:w="1894"/>
        <w:gridCol w:w="2007"/>
      </w:tblGrid>
      <w:tr w:rsidR="00F94947" w14:paraId="450A18D7" w14:textId="77777777" w:rsidTr="00F44D37">
        <w:trPr>
          <w:cnfStyle w:val="100000000000" w:firstRow="1" w:lastRow="0" w:firstColumn="0" w:lastColumn="0" w:oddVBand="0" w:evenVBand="0" w:oddHBand="0" w:evenHBand="0" w:firstRowFirstColumn="0" w:firstRowLastColumn="0" w:lastRowFirstColumn="0" w:lastRowLastColumn="0"/>
        </w:trPr>
        <w:tc>
          <w:tcPr>
            <w:tcW w:w="2001" w:type="dxa"/>
          </w:tcPr>
          <w:p w14:paraId="2880BC37" w14:textId="77777777" w:rsidR="00F94947" w:rsidRDefault="00F94947" w:rsidP="00F44D37">
            <w:r>
              <w:t>Attributes</w:t>
            </w:r>
          </w:p>
        </w:tc>
        <w:tc>
          <w:tcPr>
            <w:tcW w:w="2018" w:type="dxa"/>
          </w:tcPr>
          <w:p w14:paraId="6DC14FF6" w14:textId="77777777" w:rsidR="00F94947" w:rsidRDefault="00F94947" w:rsidP="00F44D37">
            <w:r>
              <w:t>Data Type</w:t>
            </w:r>
          </w:p>
        </w:tc>
        <w:tc>
          <w:tcPr>
            <w:tcW w:w="1894" w:type="dxa"/>
          </w:tcPr>
          <w:p w14:paraId="2C25833C" w14:textId="77777777" w:rsidR="00F94947" w:rsidRDefault="00F94947" w:rsidP="00F44D37">
            <w:r>
              <w:t>Unique</w:t>
            </w:r>
          </w:p>
        </w:tc>
        <w:tc>
          <w:tcPr>
            <w:tcW w:w="2007" w:type="dxa"/>
          </w:tcPr>
          <w:p w14:paraId="362859CF" w14:textId="77777777" w:rsidR="00F94947" w:rsidRDefault="00F94947" w:rsidP="00F44D37">
            <w:r>
              <w:t>Null</w:t>
            </w:r>
          </w:p>
        </w:tc>
      </w:tr>
      <w:tr w:rsidR="00F94947" w14:paraId="05D09B3A" w14:textId="77777777" w:rsidTr="00F44D37">
        <w:tblPrEx>
          <w:jc w:val="center"/>
        </w:tblPrEx>
        <w:tc>
          <w:tcPr>
            <w:tcW w:w="2001" w:type="dxa"/>
          </w:tcPr>
          <w:p w14:paraId="2F67C440" w14:textId="6474308A" w:rsidR="00F94947" w:rsidRDefault="00F94947" w:rsidP="00F44D37">
            <w:r>
              <w:t>Number of Cards being offered</w:t>
            </w:r>
          </w:p>
        </w:tc>
        <w:tc>
          <w:tcPr>
            <w:tcW w:w="2018" w:type="dxa"/>
          </w:tcPr>
          <w:p w14:paraId="3AE0A46A" w14:textId="036B9747" w:rsidR="00F94947" w:rsidRDefault="00F94947" w:rsidP="00F44D37">
            <w:proofErr w:type="spellStart"/>
            <w:r>
              <w:t>Smallint</w:t>
            </w:r>
            <w:proofErr w:type="spellEnd"/>
          </w:p>
        </w:tc>
        <w:tc>
          <w:tcPr>
            <w:tcW w:w="1894" w:type="dxa"/>
          </w:tcPr>
          <w:p w14:paraId="57105631" w14:textId="132A9A1A" w:rsidR="00F94947" w:rsidRDefault="00F94947" w:rsidP="00F44D37">
            <w:r>
              <w:t>No</w:t>
            </w:r>
          </w:p>
        </w:tc>
        <w:tc>
          <w:tcPr>
            <w:tcW w:w="2007" w:type="dxa"/>
          </w:tcPr>
          <w:p w14:paraId="28C76DEB" w14:textId="66CC52A5" w:rsidR="00F94947" w:rsidRDefault="00F94947" w:rsidP="00F44D37">
            <w:r>
              <w:t>No</w:t>
            </w:r>
          </w:p>
        </w:tc>
      </w:tr>
    </w:tbl>
    <w:p w14:paraId="45DF7227" w14:textId="11859DAE" w:rsidR="00F94947" w:rsidRDefault="00F94947" w:rsidP="00A22A81">
      <w:pPr>
        <w:pStyle w:val="Heading2"/>
      </w:pPr>
      <w:bookmarkStart w:id="7" w:name="_Toc106718123"/>
      <w:r>
        <w:lastRenderedPageBreak/>
        <w:t>Video Game – Platform</w:t>
      </w:r>
      <w:bookmarkEnd w:id="7"/>
    </w:p>
    <w:p w14:paraId="22F0C789" w14:textId="5C6858EC" w:rsidR="00F94947" w:rsidRDefault="00F94947" w:rsidP="00777BB8">
      <w:r>
        <w:t>Enum of Nintendo, PlayStation, Xbox</w:t>
      </w:r>
    </w:p>
    <w:p w14:paraId="73013741" w14:textId="6E2A5D8B" w:rsidR="00F94947" w:rsidRDefault="00F94947" w:rsidP="00A22A81">
      <w:pPr>
        <w:pStyle w:val="Heading2"/>
      </w:pPr>
      <w:bookmarkStart w:id="8" w:name="_Toc106718124"/>
      <w:r>
        <w:t>Video Game – Media</w:t>
      </w:r>
      <w:bookmarkEnd w:id="8"/>
    </w:p>
    <w:p w14:paraId="10B1B66C" w14:textId="56732BA0" w:rsidR="00F94947" w:rsidRDefault="00F94947" w:rsidP="00F94947">
      <w:r>
        <w:t>Enum of optical disc, game card, cartridge</w:t>
      </w:r>
    </w:p>
    <w:p w14:paraId="78D9A16D" w14:textId="68FB1FF0" w:rsidR="00F94947" w:rsidRDefault="00F94947" w:rsidP="00A22A81">
      <w:pPr>
        <w:pStyle w:val="Heading2"/>
      </w:pPr>
      <w:bookmarkStart w:id="9" w:name="_Toc106718125"/>
      <w:r>
        <w:t>Computer Game – Platform</w:t>
      </w:r>
      <w:bookmarkEnd w:id="9"/>
    </w:p>
    <w:p w14:paraId="5012D43A" w14:textId="6FC6B596" w:rsidR="00F94947" w:rsidRDefault="00F94947" w:rsidP="00F94947">
      <w:r>
        <w:t>Enum of Linux, macOS, Windows</w:t>
      </w:r>
    </w:p>
    <w:p w14:paraId="0DD28D54" w14:textId="7AF8BD62" w:rsidR="006E6DFB" w:rsidRDefault="006E6DFB" w:rsidP="00A22A81">
      <w:pPr>
        <w:pStyle w:val="Heading2"/>
      </w:pPr>
      <w:bookmarkStart w:id="10" w:name="_Toc106718126"/>
      <w:r>
        <w:t>Trade</w:t>
      </w:r>
      <w:bookmarkEnd w:id="10"/>
    </w:p>
    <w:tbl>
      <w:tblPr>
        <w:tblStyle w:val="JDF"/>
        <w:tblW w:w="0" w:type="auto"/>
        <w:tblLook w:val="04A0" w:firstRow="1" w:lastRow="0" w:firstColumn="1" w:lastColumn="0" w:noHBand="0" w:noVBand="1"/>
      </w:tblPr>
      <w:tblGrid>
        <w:gridCol w:w="2001"/>
        <w:gridCol w:w="2018"/>
        <w:gridCol w:w="1894"/>
        <w:gridCol w:w="2007"/>
      </w:tblGrid>
      <w:tr w:rsidR="006E6DFB" w14:paraId="0C456164" w14:textId="77777777" w:rsidTr="00F44D37">
        <w:trPr>
          <w:cnfStyle w:val="100000000000" w:firstRow="1" w:lastRow="0" w:firstColumn="0" w:lastColumn="0" w:oddVBand="0" w:evenVBand="0" w:oddHBand="0" w:evenHBand="0" w:firstRowFirstColumn="0" w:firstRowLastColumn="0" w:lastRowFirstColumn="0" w:lastRowLastColumn="0"/>
        </w:trPr>
        <w:tc>
          <w:tcPr>
            <w:tcW w:w="2001" w:type="dxa"/>
          </w:tcPr>
          <w:p w14:paraId="3CD77F1B" w14:textId="77777777" w:rsidR="006E6DFB" w:rsidRDefault="006E6DFB" w:rsidP="00F44D37">
            <w:r>
              <w:t>Attributes</w:t>
            </w:r>
          </w:p>
        </w:tc>
        <w:tc>
          <w:tcPr>
            <w:tcW w:w="2018" w:type="dxa"/>
          </w:tcPr>
          <w:p w14:paraId="32340C8C" w14:textId="77777777" w:rsidR="006E6DFB" w:rsidRDefault="006E6DFB" w:rsidP="00F44D37">
            <w:r>
              <w:t>Data Type</w:t>
            </w:r>
          </w:p>
        </w:tc>
        <w:tc>
          <w:tcPr>
            <w:tcW w:w="1894" w:type="dxa"/>
          </w:tcPr>
          <w:p w14:paraId="11D21341" w14:textId="77777777" w:rsidR="006E6DFB" w:rsidRDefault="006E6DFB" w:rsidP="00F44D37">
            <w:r>
              <w:t>Unique</w:t>
            </w:r>
          </w:p>
        </w:tc>
        <w:tc>
          <w:tcPr>
            <w:tcW w:w="2007" w:type="dxa"/>
          </w:tcPr>
          <w:p w14:paraId="43396786" w14:textId="77777777" w:rsidR="006E6DFB" w:rsidRDefault="006E6DFB" w:rsidP="00F44D37">
            <w:r>
              <w:t>Null</w:t>
            </w:r>
          </w:p>
        </w:tc>
      </w:tr>
      <w:tr w:rsidR="006E6DFB" w14:paraId="76A4F24F" w14:textId="77777777" w:rsidTr="00F44D37">
        <w:tblPrEx>
          <w:jc w:val="center"/>
        </w:tblPrEx>
        <w:tc>
          <w:tcPr>
            <w:tcW w:w="2001" w:type="dxa"/>
          </w:tcPr>
          <w:p w14:paraId="5CB5E768" w14:textId="11016903" w:rsidR="006E6DFB" w:rsidRDefault="006E6DFB" w:rsidP="00F44D37">
            <w:r>
              <w:t>Proposer item number</w:t>
            </w:r>
          </w:p>
        </w:tc>
        <w:tc>
          <w:tcPr>
            <w:tcW w:w="2018" w:type="dxa"/>
          </w:tcPr>
          <w:p w14:paraId="497B75D2" w14:textId="52034FF4" w:rsidR="006E6DFB" w:rsidRDefault="006E6DFB" w:rsidP="00F44D37">
            <w:r>
              <w:t>Int</w:t>
            </w:r>
          </w:p>
        </w:tc>
        <w:tc>
          <w:tcPr>
            <w:tcW w:w="1894" w:type="dxa"/>
          </w:tcPr>
          <w:p w14:paraId="2063C87E" w14:textId="6595F5AA" w:rsidR="006E6DFB" w:rsidRDefault="006E6DFB" w:rsidP="00F44D37">
            <w:r>
              <w:t>Yes</w:t>
            </w:r>
          </w:p>
        </w:tc>
        <w:tc>
          <w:tcPr>
            <w:tcW w:w="2007" w:type="dxa"/>
          </w:tcPr>
          <w:p w14:paraId="2F0F3D07" w14:textId="08B66142" w:rsidR="006E6DFB" w:rsidRDefault="006E6DFB" w:rsidP="00F44D37">
            <w:r>
              <w:t>No</w:t>
            </w:r>
          </w:p>
        </w:tc>
      </w:tr>
      <w:tr w:rsidR="006E6DFB" w14:paraId="2AD2AE90" w14:textId="77777777" w:rsidTr="00F44D37">
        <w:tblPrEx>
          <w:jc w:val="center"/>
        </w:tblPrEx>
        <w:tc>
          <w:tcPr>
            <w:tcW w:w="2001" w:type="dxa"/>
          </w:tcPr>
          <w:p w14:paraId="29F39057" w14:textId="7B30239A" w:rsidR="006E6DFB" w:rsidRDefault="00EE6D97" w:rsidP="006E6DFB">
            <w:r>
              <w:t>Desired</w:t>
            </w:r>
            <w:r w:rsidR="006E6DFB">
              <w:t xml:space="preserve"> item number</w:t>
            </w:r>
          </w:p>
        </w:tc>
        <w:tc>
          <w:tcPr>
            <w:tcW w:w="2018" w:type="dxa"/>
          </w:tcPr>
          <w:p w14:paraId="7FF510AD" w14:textId="6886FC08" w:rsidR="006E6DFB" w:rsidRDefault="006E6DFB" w:rsidP="006E6DFB">
            <w:r>
              <w:t>Int</w:t>
            </w:r>
          </w:p>
        </w:tc>
        <w:tc>
          <w:tcPr>
            <w:tcW w:w="1894" w:type="dxa"/>
          </w:tcPr>
          <w:p w14:paraId="778DAA17" w14:textId="56379671" w:rsidR="006E6DFB" w:rsidRDefault="006E6DFB" w:rsidP="006E6DFB">
            <w:r>
              <w:t>Yes</w:t>
            </w:r>
          </w:p>
        </w:tc>
        <w:tc>
          <w:tcPr>
            <w:tcW w:w="2007" w:type="dxa"/>
          </w:tcPr>
          <w:p w14:paraId="10C32E44" w14:textId="6B83AE89" w:rsidR="006E6DFB" w:rsidRDefault="006E6DFB" w:rsidP="006E6DFB">
            <w:r>
              <w:t>No</w:t>
            </w:r>
          </w:p>
        </w:tc>
      </w:tr>
      <w:tr w:rsidR="006E6DFB" w14:paraId="1423D964" w14:textId="77777777" w:rsidTr="00F44D37">
        <w:tblPrEx>
          <w:jc w:val="center"/>
        </w:tblPrEx>
        <w:tc>
          <w:tcPr>
            <w:tcW w:w="2001" w:type="dxa"/>
          </w:tcPr>
          <w:p w14:paraId="7FBFFA08" w14:textId="42AAE263" w:rsidR="006E6DFB" w:rsidRDefault="00AB55FC" w:rsidP="006E6DFB">
            <w:r>
              <w:t>Proposal date</w:t>
            </w:r>
          </w:p>
        </w:tc>
        <w:tc>
          <w:tcPr>
            <w:tcW w:w="2018" w:type="dxa"/>
          </w:tcPr>
          <w:p w14:paraId="02E7F0F5" w14:textId="29DAAAFE" w:rsidR="006E6DFB" w:rsidRDefault="00AB55FC" w:rsidP="006E6DFB">
            <w:r>
              <w:t>Date</w:t>
            </w:r>
          </w:p>
        </w:tc>
        <w:tc>
          <w:tcPr>
            <w:tcW w:w="1894" w:type="dxa"/>
          </w:tcPr>
          <w:p w14:paraId="171397C9" w14:textId="5D3AB17E" w:rsidR="006E6DFB" w:rsidRDefault="00AB55FC" w:rsidP="006E6DFB">
            <w:r>
              <w:t>No</w:t>
            </w:r>
          </w:p>
        </w:tc>
        <w:tc>
          <w:tcPr>
            <w:tcW w:w="2007" w:type="dxa"/>
          </w:tcPr>
          <w:p w14:paraId="65B2B703" w14:textId="4714260B" w:rsidR="006E6DFB" w:rsidRDefault="00AB55FC" w:rsidP="006E6DFB">
            <w:r>
              <w:t>No</w:t>
            </w:r>
          </w:p>
        </w:tc>
      </w:tr>
      <w:tr w:rsidR="006E6DFB" w14:paraId="0025B98C" w14:textId="77777777" w:rsidTr="00F44D37">
        <w:tblPrEx>
          <w:jc w:val="center"/>
        </w:tblPrEx>
        <w:tc>
          <w:tcPr>
            <w:tcW w:w="2001" w:type="dxa"/>
          </w:tcPr>
          <w:p w14:paraId="3E578900" w14:textId="42FF8516" w:rsidR="006E6DFB" w:rsidRDefault="00BE5FDD" w:rsidP="006E6DFB">
            <w:r>
              <w:t>Trade Status</w:t>
            </w:r>
          </w:p>
        </w:tc>
        <w:tc>
          <w:tcPr>
            <w:tcW w:w="2018" w:type="dxa"/>
          </w:tcPr>
          <w:p w14:paraId="3F2F9D44" w14:textId="5384991C" w:rsidR="006E6DFB" w:rsidRDefault="00520767" w:rsidP="006E6DFB">
            <w:r>
              <w:t>String</w:t>
            </w:r>
          </w:p>
        </w:tc>
        <w:tc>
          <w:tcPr>
            <w:tcW w:w="1894" w:type="dxa"/>
          </w:tcPr>
          <w:p w14:paraId="20B1127F" w14:textId="13E7B7DE" w:rsidR="006E6DFB" w:rsidRDefault="008047F2" w:rsidP="006E6DFB">
            <w:r>
              <w:t>No</w:t>
            </w:r>
          </w:p>
        </w:tc>
        <w:tc>
          <w:tcPr>
            <w:tcW w:w="2007" w:type="dxa"/>
          </w:tcPr>
          <w:p w14:paraId="441F4EFB" w14:textId="482C6838" w:rsidR="006E6DFB" w:rsidRDefault="00520767" w:rsidP="006E6DFB">
            <w:r>
              <w:t>No</w:t>
            </w:r>
          </w:p>
        </w:tc>
      </w:tr>
      <w:tr w:rsidR="008047F2" w14:paraId="4EAB06C6" w14:textId="77777777" w:rsidTr="00F44D37">
        <w:tblPrEx>
          <w:jc w:val="center"/>
        </w:tblPrEx>
        <w:tc>
          <w:tcPr>
            <w:tcW w:w="2001" w:type="dxa"/>
          </w:tcPr>
          <w:p w14:paraId="3026879D" w14:textId="5260AB1B" w:rsidR="008047F2" w:rsidRDefault="00520767" w:rsidP="006E6DFB">
            <w:r>
              <w:t>Accept/Reject</w:t>
            </w:r>
            <w:r w:rsidR="008047F2">
              <w:t xml:space="preserve"> date</w:t>
            </w:r>
          </w:p>
        </w:tc>
        <w:tc>
          <w:tcPr>
            <w:tcW w:w="2018" w:type="dxa"/>
          </w:tcPr>
          <w:p w14:paraId="512D6BCC" w14:textId="46322306" w:rsidR="008047F2" w:rsidRDefault="008047F2" w:rsidP="006E6DFB">
            <w:r>
              <w:t>Date</w:t>
            </w:r>
          </w:p>
        </w:tc>
        <w:tc>
          <w:tcPr>
            <w:tcW w:w="1894" w:type="dxa"/>
          </w:tcPr>
          <w:p w14:paraId="568D622D" w14:textId="518593E5" w:rsidR="008047F2" w:rsidRDefault="008047F2" w:rsidP="006E6DFB">
            <w:r>
              <w:t>No</w:t>
            </w:r>
          </w:p>
        </w:tc>
        <w:tc>
          <w:tcPr>
            <w:tcW w:w="2007" w:type="dxa"/>
          </w:tcPr>
          <w:p w14:paraId="08FC35DD" w14:textId="4DE6C508" w:rsidR="008047F2" w:rsidRDefault="00520767" w:rsidP="006E6DFB">
            <w:r>
              <w:t>Yes</w:t>
            </w:r>
          </w:p>
        </w:tc>
      </w:tr>
    </w:tbl>
    <w:p w14:paraId="33519F91" w14:textId="0B1842E3" w:rsidR="00252B31" w:rsidRDefault="00252B31" w:rsidP="00777BB8"/>
    <w:p w14:paraId="3CCAB0BE" w14:textId="77777777" w:rsidR="00252B31" w:rsidRDefault="00252B31">
      <w:pPr>
        <w:spacing w:after="160" w:line="259" w:lineRule="auto"/>
        <w:jc w:val="left"/>
      </w:pPr>
      <w:r>
        <w:br w:type="page"/>
      </w:r>
    </w:p>
    <w:p w14:paraId="3BAC75B4" w14:textId="5BF31298" w:rsidR="00777BB8" w:rsidRDefault="00777BB8" w:rsidP="00777BB8">
      <w:pPr>
        <w:pStyle w:val="Heading1"/>
      </w:pPr>
      <w:bookmarkStart w:id="11" w:name="_Toc106718127"/>
      <w:r>
        <w:lastRenderedPageBreak/>
        <w:t>Tradeplaza business logic constraints</w:t>
      </w:r>
      <w:bookmarkEnd w:id="11"/>
    </w:p>
    <w:p w14:paraId="171D310E" w14:textId="41B4ACD2" w:rsidR="00777BB8" w:rsidRDefault="00252B31" w:rsidP="00A22A81">
      <w:pPr>
        <w:pStyle w:val="Heading2"/>
      </w:pPr>
      <w:bookmarkStart w:id="12" w:name="_Toc106718128"/>
      <w:r>
        <w:t>User</w:t>
      </w:r>
      <w:bookmarkEnd w:id="12"/>
    </w:p>
    <w:p w14:paraId="267306D2" w14:textId="43FB65EE" w:rsidR="00252B31" w:rsidRDefault="00252B31" w:rsidP="00334274">
      <w:pPr>
        <w:pStyle w:val="ListParagraph"/>
        <w:numPr>
          <w:ilvl w:val="0"/>
          <w:numId w:val="6"/>
        </w:numPr>
      </w:pPr>
      <w:r>
        <w:t xml:space="preserve">New </w:t>
      </w:r>
      <w:proofErr w:type="gramStart"/>
      <w:r>
        <w:t>user</w:t>
      </w:r>
      <w:proofErr w:type="gramEnd"/>
      <w:r>
        <w:t xml:space="preserve"> need self-register</w:t>
      </w:r>
    </w:p>
    <w:p w14:paraId="1E822C03" w14:textId="2921AE62" w:rsidR="00252B31" w:rsidRDefault="00252B31" w:rsidP="00334274">
      <w:pPr>
        <w:pStyle w:val="ListParagraph"/>
        <w:numPr>
          <w:ilvl w:val="0"/>
          <w:numId w:val="6"/>
        </w:numPr>
      </w:pPr>
      <w:r>
        <w:t>Email is used to uniquely identify user in DBMS</w:t>
      </w:r>
    </w:p>
    <w:p w14:paraId="0C2B9D5A" w14:textId="00856E34" w:rsidR="00520767" w:rsidRDefault="00520767" w:rsidP="00334274">
      <w:pPr>
        <w:pStyle w:val="ListParagraph"/>
        <w:numPr>
          <w:ilvl w:val="0"/>
          <w:numId w:val="6"/>
        </w:numPr>
      </w:pPr>
      <w:r>
        <w:t>User cannot update detailed information after registration</w:t>
      </w:r>
    </w:p>
    <w:p w14:paraId="19E1721F" w14:textId="1506FA9E" w:rsidR="005C4746" w:rsidRDefault="005C4746" w:rsidP="00334274">
      <w:pPr>
        <w:pStyle w:val="ListParagraph"/>
        <w:numPr>
          <w:ilvl w:val="0"/>
          <w:numId w:val="6"/>
        </w:numPr>
      </w:pPr>
      <w:r>
        <w:t>Present error message when password is wrong</w:t>
      </w:r>
    </w:p>
    <w:p w14:paraId="47C94036" w14:textId="31CC1918" w:rsidR="005C4746" w:rsidRDefault="005C4746" w:rsidP="00334274">
      <w:pPr>
        <w:pStyle w:val="ListParagraph"/>
        <w:numPr>
          <w:ilvl w:val="0"/>
          <w:numId w:val="6"/>
        </w:numPr>
      </w:pPr>
      <w:r>
        <w:t>Check valid email format, otherwise pop error message</w:t>
      </w:r>
    </w:p>
    <w:p w14:paraId="5B992062" w14:textId="10B8E226" w:rsidR="00252B31" w:rsidRDefault="00252B31" w:rsidP="00A22A81">
      <w:pPr>
        <w:pStyle w:val="Heading2"/>
      </w:pPr>
      <w:bookmarkStart w:id="13" w:name="_Toc106718129"/>
      <w:r>
        <w:t>Item</w:t>
      </w:r>
      <w:bookmarkEnd w:id="13"/>
    </w:p>
    <w:p w14:paraId="71A8DAD6" w14:textId="419F4205" w:rsidR="005C4746" w:rsidRDefault="005C4746" w:rsidP="00334274">
      <w:pPr>
        <w:pStyle w:val="ListParagraph"/>
        <w:numPr>
          <w:ilvl w:val="0"/>
          <w:numId w:val="7"/>
        </w:numPr>
      </w:pPr>
      <w:r w:rsidRPr="005C4746">
        <w:t>If a user has two or more unaccepted trades where they are the counterparty, they cannot list a new item and an appropriate message should be displayed.</w:t>
      </w:r>
    </w:p>
    <w:p w14:paraId="251836FA" w14:textId="50CD5E56" w:rsidR="00252B31" w:rsidRDefault="00252B31" w:rsidP="00334274">
      <w:pPr>
        <w:pStyle w:val="ListParagraph"/>
        <w:numPr>
          <w:ilvl w:val="0"/>
          <w:numId w:val="7"/>
        </w:numPr>
      </w:pPr>
      <w:r>
        <w:t xml:space="preserve">When collectible card game is chosen for game type, display, Number of cards being offered, input option </w:t>
      </w:r>
    </w:p>
    <w:p w14:paraId="2D01DC6A" w14:textId="418C929A" w:rsidR="00252B31" w:rsidRDefault="00252B31" w:rsidP="00334274">
      <w:pPr>
        <w:pStyle w:val="ListParagraph"/>
        <w:numPr>
          <w:ilvl w:val="0"/>
          <w:numId w:val="7"/>
        </w:numPr>
      </w:pPr>
      <w:r>
        <w:t xml:space="preserve">When video game is chosen for game type, display, </w:t>
      </w:r>
      <w:proofErr w:type="gramStart"/>
      <w:r>
        <w:t>platform</w:t>
      </w:r>
      <w:proofErr w:type="gramEnd"/>
      <w:r>
        <w:t xml:space="preserve"> and media drop downs</w:t>
      </w:r>
    </w:p>
    <w:p w14:paraId="3B71AA8F" w14:textId="2453CEBB" w:rsidR="00252B31" w:rsidRDefault="00252B31" w:rsidP="00334274">
      <w:pPr>
        <w:pStyle w:val="ListParagraph"/>
        <w:numPr>
          <w:ilvl w:val="0"/>
          <w:numId w:val="7"/>
        </w:numPr>
      </w:pPr>
      <w:r>
        <w:t>When computer game is chosen for game type, display, platform dropdown</w:t>
      </w:r>
    </w:p>
    <w:p w14:paraId="71437F4B" w14:textId="2443023B" w:rsidR="00252B31" w:rsidRDefault="00252B31" w:rsidP="00334274">
      <w:pPr>
        <w:pStyle w:val="ListParagraph"/>
        <w:numPr>
          <w:ilvl w:val="0"/>
          <w:numId w:val="7"/>
        </w:numPr>
      </w:pPr>
      <w:r>
        <w:t>Item number is ordinally auto-generated by system</w:t>
      </w:r>
    </w:p>
    <w:p w14:paraId="39B950F9" w14:textId="424995BE" w:rsidR="00EE6D97" w:rsidRDefault="00EE6D97" w:rsidP="00334274">
      <w:pPr>
        <w:pStyle w:val="ListParagraph"/>
        <w:numPr>
          <w:ilvl w:val="0"/>
          <w:numId w:val="7"/>
        </w:numPr>
      </w:pPr>
      <w:r>
        <w:t xml:space="preserve">Item availability becomes FALSE, when owner propose to </w:t>
      </w:r>
      <w:proofErr w:type="gramStart"/>
      <w:r>
        <w:t>trade</w:t>
      </w:r>
      <w:proofErr w:type="gramEnd"/>
      <w:r>
        <w:t xml:space="preserve"> or trade completed</w:t>
      </w:r>
    </w:p>
    <w:p w14:paraId="1C026C4C" w14:textId="6D536C68" w:rsidR="00F14444" w:rsidRDefault="00F14444" w:rsidP="00F14444">
      <w:pPr>
        <w:pStyle w:val="Heading2"/>
      </w:pPr>
      <w:bookmarkStart w:id="14" w:name="_Toc106718130"/>
      <w:r>
        <w:t>Search</w:t>
      </w:r>
      <w:bookmarkEnd w:id="14"/>
    </w:p>
    <w:p w14:paraId="3472C566" w14:textId="659897F1" w:rsidR="00F14444" w:rsidRDefault="00F14444" w:rsidP="00F14444">
      <w:pPr>
        <w:pStyle w:val="ListParagraph"/>
        <w:numPr>
          <w:ilvl w:val="0"/>
          <w:numId w:val="9"/>
        </w:numPr>
      </w:pPr>
      <w:r>
        <w:t>S</w:t>
      </w:r>
      <w:r w:rsidRPr="00F14444">
        <w:t>earch parameters are exclusive</w:t>
      </w:r>
    </w:p>
    <w:p w14:paraId="2A09E7D2" w14:textId="23D606BB" w:rsidR="00F14444" w:rsidRDefault="00F14444" w:rsidP="00F14444">
      <w:pPr>
        <w:pStyle w:val="ListParagraph"/>
        <w:numPr>
          <w:ilvl w:val="0"/>
          <w:numId w:val="9"/>
        </w:numPr>
      </w:pPr>
      <w:r>
        <w:t>S</w:t>
      </w:r>
      <w:r w:rsidRPr="00F14444">
        <w:t>earch results form’s title and header should indicate what type of search has been executed</w:t>
      </w:r>
    </w:p>
    <w:p w14:paraId="64CCF6B1" w14:textId="79D6254A" w:rsidR="00F14444" w:rsidRPr="00F14444" w:rsidRDefault="00F14444" w:rsidP="00F14444">
      <w:pPr>
        <w:pStyle w:val="ListParagraph"/>
        <w:numPr>
          <w:ilvl w:val="0"/>
          <w:numId w:val="9"/>
        </w:numPr>
      </w:pPr>
      <w:r>
        <w:t>K</w:t>
      </w:r>
      <w:r>
        <w:t xml:space="preserve">eyword search, </w:t>
      </w:r>
      <w:r>
        <w:t>t</w:t>
      </w:r>
      <w:r>
        <w:t>he field(s) that matched the keyword should be highlighted with a blue background in the search results</w:t>
      </w:r>
    </w:p>
    <w:p w14:paraId="659BBFB3" w14:textId="6A1B0DA1" w:rsidR="00252B31" w:rsidRDefault="00282247" w:rsidP="00A22A81">
      <w:pPr>
        <w:pStyle w:val="Heading2"/>
      </w:pPr>
      <w:bookmarkStart w:id="15" w:name="_Toc106718131"/>
      <w:r>
        <w:t>Trade</w:t>
      </w:r>
      <w:bookmarkEnd w:id="15"/>
    </w:p>
    <w:p w14:paraId="3353AEA5" w14:textId="564C550F" w:rsidR="00282247" w:rsidRDefault="00282247" w:rsidP="00334274">
      <w:pPr>
        <w:pStyle w:val="ListParagraph"/>
        <w:numPr>
          <w:ilvl w:val="0"/>
          <w:numId w:val="8"/>
        </w:numPr>
      </w:pPr>
      <w:r>
        <w:t>Counterparty can only propose trade when item availability is TRUE</w:t>
      </w:r>
    </w:p>
    <w:p w14:paraId="496812F0" w14:textId="227E8B97" w:rsidR="005C4746" w:rsidRDefault="005C4746" w:rsidP="00215F5D">
      <w:pPr>
        <w:pStyle w:val="ListParagraph"/>
        <w:numPr>
          <w:ilvl w:val="0"/>
          <w:numId w:val="8"/>
        </w:numPr>
      </w:pPr>
      <w:r>
        <w:t>User must list an item</w:t>
      </w:r>
      <w:r>
        <w:t xml:space="preserve"> before propos</w:t>
      </w:r>
      <w:r w:rsidR="00B81D6C">
        <w:t>ing</w:t>
      </w:r>
      <w:r>
        <w:t xml:space="preserve"> trade</w:t>
      </w:r>
    </w:p>
    <w:p w14:paraId="2375C8B9" w14:textId="7FE040F2" w:rsidR="00282247" w:rsidRDefault="00282247" w:rsidP="00334274">
      <w:pPr>
        <w:pStyle w:val="ListParagraph"/>
        <w:numPr>
          <w:ilvl w:val="0"/>
          <w:numId w:val="8"/>
        </w:numPr>
      </w:pPr>
      <w:r>
        <w:t>User cannot propose trade to him/herself</w:t>
      </w:r>
    </w:p>
    <w:p w14:paraId="59287FD8" w14:textId="0E87B92C" w:rsidR="00282247" w:rsidRDefault="00282247" w:rsidP="00334274">
      <w:pPr>
        <w:pStyle w:val="ListParagraph"/>
        <w:numPr>
          <w:ilvl w:val="0"/>
          <w:numId w:val="8"/>
        </w:numPr>
      </w:pPr>
      <w:r>
        <w:t>User without item listed can only browse, but not trade</w:t>
      </w:r>
    </w:p>
    <w:p w14:paraId="07D773F3" w14:textId="119DC18A" w:rsidR="00EE6D97" w:rsidRDefault="00EE6D97" w:rsidP="00334274">
      <w:pPr>
        <w:pStyle w:val="ListParagraph"/>
        <w:numPr>
          <w:ilvl w:val="0"/>
          <w:numId w:val="8"/>
        </w:numPr>
      </w:pPr>
      <w:r>
        <w:lastRenderedPageBreak/>
        <w:t>Proposer item number and Desired item number pair has no duplicates</w:t>
      </w:r>
      <w:r w:rsidR="00F14444">
        <w:t>, meaning same trade cannot be proposed again.</w:t>
      </w:r>
    </w:p>
    <w:p w14:paraId="40637E54" w14:textId="6C168CB1" w:rsidR="00887CC3" w:rsidRDefault="00887CC3" w:rsidP="00334274">
      <w:pPr>
        <w:pStyle w:val="ListParagraph"/>
        <w:numPr>
          <w:ilvl w:val="0"/>
          <w:numId w:val="8"/>
        </w:numPr>
      </w:pPr>
      <w:r>
        <w:t>If action is TRUE, meaning trade is completed, both proposed and desired item availability are FALSE and cannot be used for trading again</w:t>
      </w:r>
    </w:p>
    <w:p w14:paraId="06ACB365" w14:textId="23CF2A75" w:rsidR="00EE6D97" w:rsidRDefault="00EE6D97" w:rsidP="00887CC3"/>
    <w:p w14:paraId="5D9C8373" w14:textId="774BA84D" w:rsidR="00EE6D97" w:rsidRDefault="00EE6D97">
      <w:pPr>
        <w:spacing w:after="160" w:line="259" w:lineRule="auto"/>
        <w:jc w:val="left"/>
      </w:pPr>
      <w:r>
        <w:br w:type="page"/>
      </w:r>
    </w:p>
    <w:p w14:paraId="6C752A6F" w14:textId="77777777" w:rsidR="00292D3F" w:rsidRDefault="00292D3F" w:rsidP="00292D3F">
      <w:pPr>
        <w:pStyle w:val="Heading1"/>
      </w:pPr>
      <w:bookmarkStart w:id="16" w:name="_Toc106718132"/>
      <w:r>
        <w:lastRenderedPageBreak/>
        <w:t>Task decomposition and abstract code (TD/AC)</w:t>
      </w:r>
      <w:bookmarkEnd w:id="16"/>
    </w:p>
    <w:p w14:paraId="58F9807A" w14:textId="10BD5E60" w:rsidR="00292D3F" w:rsidRDefault="00A22A81" w:rsidP="00A22A81">
      <w:pPr>
        <w:pStyle w:val="Heading2"/>
      </w:pPr>
      <w:bookmarkStart w:id="17" w:name="_Toc106718133"/>
      <w:r>
        <w:t>Login</w:t>
      </w:r>
      <w:bookmarkEnd w:id="17"/>
    </w:p>
    <w:p w14:paraId="4BDA33A9" w14:textId="54692C1A" w:rsidR="00B81D6C" w:rsidRDefault="00B81D6C" w:rsidP="00B81D6C">
      <w:pPr>
        <w:pStyle w:val="Heading3"/>
      </w:pPr>
      <w:bookmarkStart w:id="18" w:name="_Toc106718134"/>
      <w:r>
        <w:t>Task decomposition</w:t>
      </w:r>
      <w:bookmarkEnd w:id="18"/>
    </w:p>
    <w:p w14:paraId="31A1D992" w14:textId="62BAC0CB" w:rsidR="00B81D6C" w:rsidRDefault="00B81D6C" w:rsidP="00B81D6C">
      <w:r w:rsidRPr="00B81D6C">
        <w:rPr>
          <w:b/>
          <w:bCs/>
        </w:rPr>
        <w:t>Lock Type:</w:t>
      </w:r>
      <w:r>
        <w:t xml:space="preserve"> </w:t>
      </w:r>
      <w:r w:rsidR="00312F43">
        <w:t xml:space="preserve">Read-only on </w:t>
      </w:r>
      <w:r w:rsidR="00312F43" w:rsidRPr="00312F43">
        <w:rPr>
          <w:color w:val="4472C4" w:themeColor="accent1"/>
        </w:rPr>
        <w:t>User</w:t>
      </w:r>
      <w:r w:rsidR="00312F43">
        <w:t xml:space="preserve"> </w:t>
      </w:r>
    </w:p>
    <w:p w14:paraId="1FA3066C" w14:textId="15F4A104" w:rsidR="00B81D6C" w:rsidRDefault="00B81D6C" w:rsidP="00B81D6C">
      <w:r w:rsidRPr="00B81D6C">
        <w:rPr>
          <w:b/>
          <w:bCs/>
        </w:rPr>
        <w:t>Number of Locks:</w:t>
      </w:r>
      <w:r>
        <w:t xml:space="preserve"> </w:t>
      </w:r>
      <w:r w:rsidR="00312F43">
        <w:t>Single</w:t>
      </w:r>
    </w:p>
    <w:p w14:paraId="163BE535" w14:textId="3587944F" w:rsidR="00B81D6C" w:rsidRDefault="00B81D6C" w:rsidP="00B81D6C">
      <w:pPr>
        <w:rPr>
          <w:b/>
          <w:bCs/>
        </w:rPr>
      </w:pPr>
      <w:r w:rsidRPr="00B81D6C">
        <w:rPr>
          <w:b/>
          <w:bCs/>
        </w:rPr>
        <w:t xml:space="preserve">Enabling Conditions: </w:t>
      </w:r>
      <w:r w:rsidR="00312F43" w:rsidRPr="00312F43">
        <w:t>None</w:t>
      </w:r>
    </w:p>
    <w:p w14:paraId="73A75612" w14:textId="01F376B0" w:rsidR="00B81D6C" w:rsidRPr="00910B00" w:rsidRDefault="00B81D6C" w:rsidP="00B81D6C">
      <w:r>
        <w:rPr>
          <w:b/>
          <w:bCs/>
        </w:rPr>
        <w:t>Frequency:</w:t>
      </w:r>
      <w:r w:rsidR="00312F43">
        <w:rPr>
          <w:b/>
          <w:bCs/>
        </w:rPr>
        <w:t xml:space="preserve"> </w:t>
      </w:r>
      <w:r w:rsidR="00910B00">
        <w:t xml:space="preserve">200 logins </w:t>
      </w:r>
    </w:p>
    <w:p w14:paraId="127F1CE9" w14:textId="1EA44B54" w:rsidR="00B81D6C" w:rsidRPr="00910B00" w:rsidRDefault="00B81D6C" w:rsidP="00B81D6C">
      <w:r>
        <w:rPr>
          <w:b/>
          <w:bCs/>
        </w:rPr>
        <w:t>Consistency (ACID):</w:t>
      </w:r>
      <w:r w:rsidR="00910B00">
        <w:rPr>
          <w:b/>
          <w:bCs/>
        </w:rPr>
        <w:t xml:space="preserve"> </w:t>
      </w:r>
      <w:r w:rsidR="00910B00">
        <w:t>consistency not critical, order not critical.</w:t>
      </w:r>
    </w:p>
    <w:p w14:paraId="57D05A99" w14:textId="3DE85253" w:rsidR="00E8560E" w:rsidRDefault="00F50B6B" w:rsidP="00B81D6C">
      <w:r>
        <w:rPr>
          <w:noProof/>
          <w14:ligatures w14:val="none"/>
          <w14:numForm w14:val="default"/>
          <w14:numSpacing w14:val="default"/>
        </w:rPr>
        <mc:AlternateContent>
          <mc:Choice Requires="wps">
            <w:drawing>
              <wp:anchor distT="0" distB="0" distL="114300" distR="114300" simplePos="0" relativeHeight="251659264" behindDoc="0" locked="0" layoutInCell="1" allowOverlap="1" wp14:anchorId="5A2A799D" wp14:editId="714D7498">
                <wp:simplePos x="0" y="0"/>
                <wp:positionH relativeFrom="column">
                  <wp:posOffset>0</wp:posOffset>
                </wp:positionH>
                <wp:positionV relativeFrom="paragraph">
                  <wp:posOffset>266700</wp:posOffset>
                </wp:positionV>
                <wp:extent cx="1371600" cy="438150"/>
                <wp:effectExtent l="0" t="0" r="19050" b="19050"/>
                <wp:wrapTopAndBottom/>
                <wp:docPr id="1" name="Oval 1" descr="Login"/>
                <wp:cNvGraphicFramePr/>
                <a:graphic xmlns:a="http://schemas.openxmlformats.org/drawingml/2006/main">
                  <a:graphicData uri="http://schemas.microsoft.com/office/word/2010/wordprocessingShape">
                    <wps:wsp>
                      <wps:cNvSpPr/>
                      <wps:spPr>
                        <a:xfrm>
                          <a:off x="0" y="0"/>
                          <a:ext cx="1371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E355C" w14:textId="77777777" w:rsidR="00E8560E" w:rsidRDefault="00E8560E" w:rsidP="00E856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799D" id="Oval 1" o:spid="_x0000_s1026" alt="Login" style="position:absolute;left:0;text-align:left;margin-left:0;margin-top:21pt;width:108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" fillcolor="#4472c4 [3204]" strokecolor="#1f3763 [1604]" strokeweight="1pt">
                <v:stroke joinstyle="miter"/>
                <v:textbox>
                  <w:txbxContent>
                    <w:p w14:paraId="25CE355C" w14:textId="77777777" w:rsidR="00E8560E" w:rsidRDefault="00E8560E" w:rsidP="00E8560E">
                      <w:pPr>
                        <w:jc w:val="center"/>
                      </w:pPr>
                      <w:r>
                        <w:t>Login</w:t>
                      </w:r>
                    </w:p>
                  </w:txbxContent>
                </v:textbox>
                <w10:wrap type="topAndBottom"/>
              </v:oval>
            </w:pict>
          </mc:Fallback>
        </mc:AlternateContent>
      </w:r>
      <w:r w:rsidR="00B81D6C">
        <w:rPr>
          <w:b/>
          <w:bCs/>
        </w:rPr>
        <w:t>Subtasks:</w:t>
      </w:r>
      <w:r w:rsidR="00910B00">
        <w:rPr>
          <w:b/>
          <w:bCs/>
        </w:rPr>
        <w:t xml:space="preserve"> </w:t>
      </w:r>
      <w:r w:rsidR="00910B00" w:rsidRPr="00910B00">
        <w:t>Mother task is not needed</w:t>
      </w:r>
      <w:r w:rsidR="00910B00">
        <w:t>. No decomposition needed.</w:t>
      </w:r>
    </w:p>
    <w:p w14:paraId="3B9717CB" w14:textId="5710E32E" w:rsidR="00B81D6C" w:rsidRDefault="00B81D6C" w:rsidP="00F50B6B">
      <w:pPr>
        <w:pStyle w:val="Heading3"/>
      </w:pPr>
      <w:bookmarkStart w:id="19" w:name="_Toc106718135"/>
      <w:r>
        <w:t>Abstract Code</w:t>
      </w:r>
      <w:bookmarkEnd w:id="19"/>
    </w:p>
    <w:p w14:paraId="3528CE3B" w14:textId="4E0F83F3" w:rsidR="00B81D6C" w:rsidRDefault="00910B00" w:rsidP="00910B00">
      <w:pPr>
        <w:pStyle w:val="ListParagraph"/>
        <w:numPr>
          <w:ilvl w:val="0"/>
          <w:numId w:val="10"/>
        </w:numPr>
      </w:pPr>
      <w:r>
        <w:t>B</w:t>
      </w:r>
      <w:r w:rsidR="00076E37">
        <w:t>egin</w:t>
      </w:r>
    </w:p>
    <w:p w14:paraId="2B625521" w14:textId="1A342B5F" w:rsidR="00B32393" w:rsidRPr="00910B00" w:rsidRDefault="00B32393" w:rsidP="00910B00">
      <w:pPr>
        <w:pStyle w:val="ListParagraph"/>
        <w:numPr>
          <w:ilvl w:val="0"/>
          <w:numId w:val="10"/>
        </w:numPr>
      </w:pPr>
      <w:r>
        <w:t xml:space="preserve">Display </w:t>
      </w:r>
      <w:r w:rsidRPr="00B32393">
        <w:rPr>
          <w:b/>
          <w:bCs/>
          <w:u w:val="single"/>
        </w:rPr>
        <w:t>Login</w:t>
      </w:r>
      <w:r>
        <w:t xml:space="preserve"> form</w:t>
      </w:r>
    </w:p>
    <w:p w14:paraId="116B044C" w14:textId="5E70973A" w:rsidR="00910B00" w:rsidRDefault="00910B00" w:rsidP="00910B00">
      <w:pPr>
        <w:pStyle w:val="ListParagraph"/>
        <w:numPr>
          <w:ilvl w:val="0"/>
          <w:numId w:val="10"/>
        </w:numPr>
      </w:pPr>
      <w:r w:rsidRPr="00910B00">
        <w:t xml:space="preserve">User enters </w:t>
      </w:r>
      <w:r w:rsidRPr="00910B00">
        <w:rPr>
          <w:i/>
          <w:iCs/>
        </w:rPr>
        <w:t>email</w:t>
      </w:r>
      <w:r w:rsidRPr="00910B00">
        <w:t xml:space="preserve"> ('</w:t>
      </w:r>
      <w:r w:rsidRPr="00910B00">
        <w:rPr>
          <w:color w:val="70AD47" w:themeColor="accent6"/>
        </w:rPr>
        <w:t>$Email</w:t>
      </w:r>
      <w:r w:rsidRPr="00910B00">
        <w:t xml:space="preserve">'), </w:t>
      </w:r>
      <w:r w:rsidRPr="00910B00">
        <w:rPr>
          <w:i/>
          <w:iCs/>
        </w:rPr>
        <w:t>password</w:t>
      </w:r>
      <w:r w:rsidRPr="00910B00">
        <w:t xml:space="preserve"> ('</w:t>
      </w:r>
      <w:r w:rsidRPr="00910B00">
        <w:rPr>
          <w:color w:val="70AD47" w:themeColor="accent6"/>
        </w:rPr>
        <w:t>$Password'</w:t>
      </w:r>
      <w:r w:rsidRPr="00910B00">
        <w:t>) input fields.</w:t>
      </w:r>
    </w:p>
    <w:p w14:paraId="2066835C" w14:textId="64EEA2F6" w:rsidR="00B32393" w:rsidRPr="00910B00" w:rsidRDefault="00B32393" w:rsidP="00910B00">
      <w:pPr>
        <w:pStyle w:val="ListParagraph"/>
        <w:numPr>
          <w:ilvl w:val="0"/>
          <w:numId w:val="10"/>
        </w:numPr>
      </w:pPr>
      <w:r>
        <w:t xml:space="preserve">On click </w:t>
      </w:r>
      <w:r w:rsidRPr="00B32393">
        <w:rPr>
          <w:b/>
          <w:bCs/>
          <w:i/>
          <w:iCs/>
        </w:rPr>
        <w:t>Enter</w:t>
      </w:r>
      <w:r>
        <w:t xml:space="preserve"> button</w:t>
      </w:r>
    </w:p>
    <w:p w14:paraId="51909067" w14:textId="37F04195" w:rsidR="00910B00" w:rsidRPr="00910B00" w:rsidRDefault="00910B00" w:rsidP="00910B00">
      <w:pPr>
        <w:pStyle w:val="ListParagraph"/>
        <w:numPr>
          <w:ilvl w:val="0"/>
          <w:numId w:val="10"/>
        </w:numPr>
      </w:pPr>
      <w:r w:rsidRPr="00910B00">
        <w:t xml:space="preserve">If data validation is successful for both </w:t>
      </w:r>
      <w:r w:rsidRPr="00910B00">
        <w:rPr>
          <w:i/>
          <w:iCs/>
        </w:rPr>
        <w:t>username</w:t>
      </w:r>
      <w:r w:rsidRPr="00910B00">
        <w:t xml:space="preserve"> and </w:t>
      </w:r>
      <w:r w:rsidRPr="00910B00">
        <w:rPr>
          <w:i/>
          <w:iCs/>
        </w:rPr>
        <w:t>password</w:t>
      </w:r>
      <w:r w:rsidRPr="00910B00">
        <w:t xml:space="preserve"> input fields, then:</w:t>
      </w:r>
    </w:p>
    <w:p w14:paraId="5FF25D62" w14:textId="004FE124" w:rsidR="00910B00" w:rsidRPr="00910B00" w:rsidRDefault="00910B00" w:rsidP="00B32393">
      <w:pPr>
        <w:pStyle w:val="ListParagraph"/>
        <w:numPr>
          <w:ilvl w:val="1"/>
          <w:numId w:val="10"/>
        </w:numPr>
      </w:pPr>
      <w:r w:rsidRPr="00910B00">
        <w:t xml:space="preserve">If User record is found but </w:t>
      </w:r>
      <w:proofErr w:type="spellStart"/>
      <w:proofErr w:type="gramStart"/>
      <w:r w:rsidRPr="00B32393">
        <w:rPr>
          <w:color w:val="4472C4" w:themeColor="accent1"/>
        </w:rPr>
        <w:t>U</w:t>
      </w:r>
      <w:r w:rsidRPr="00B32393">
        <w:rPr>
          <w:color w:val="4472C4" w:themeColor="accent1"/>
        </w:rPr>
        <w:t>ser</w:t>
      </w:r>
      <w:r w:rsidRPr="00910B00">
        <w:t>.password</w:t>
      </w:r>
      <w:proofErr w:type="spellEnd"/>
      <w:r w:rsidRPr="00910B00">
        <w:t xml:space="preserve"> !</w:t>
      </w:r>
      <w:proofErr w:type="gramEnd"/>
      <w:r w:rsidRPr="00910B00">
        <w:t>= '</w:t>
      </w:r>
      <w:r w:rsidRPr="00B32393">
        <w:rPr>
          <w:color w:val="70AD47" w:themeColor="accent6"/>
        </w:rPr>
        <w:t>$Password</w:t>
      </w:r>
      <w:r w:rsidRPr="00910B00">
        <w:t>':</w:t>
      </w:r>
    </w:p>
    <w:p w14:paraId="6FF5616C" w14:textId="7E5BA6BC" w:rsidR="00910B00" w:rsidRPr="00910B00" w:rsidRDefault="00910B00" w:rsidP="00B32393">
      <w:pPr>
        <w:pStyle w:val="ListParagraph"/>
        <w:numPr>
          <w:ilvl w:val="1"/>
          <w:numId w:val="10"/>
        </w:numPr>
      </w:pPr>
      <w:r w:rsidRPr="00910B00">
        <w:t xml:space="preserve">Go back to </w:t>
      </w:r>
      <w:r w:rsidRPr="00B32393">
        <w:rPr>
          <w:b/>
          <w:bCs/>
          <w:u w:val="single"/>
        </w:rPr>
        <w:t>Login</w:t>
      </w:r>
      <w:r w:rsidRPr="00910B00">
        <w:t xml:space="preserve"> form, with error message.</w:t>
      </w:r>
    </w:p>
    <w:p w14:paraId="33A770DC" w14:textId="54E27E15" w:rsidR="00910B00" w:rsidRPr="00910B00" w:rsidRDefault="00910B00" w:rsidP="00431658">
      <w:pPr>
        <w:pStyle w:val="ListParagraph"/>
        <w:numPr>
          <w:ilvl w:val="0"/>
          <w:numId w:val="10"/>
        </w:numPr>
      </w:pPr>
      <w:r w:rsidRPr="00910B00">
        <w:t>Else:</w:t>
      </w:r>
    </w:p>
    <w:p w14:paraId="0127881B" w14:textId="305EC1FA" w:rsidR="00910B00" w:rsidRDefault="00910B00" w:rsidP="00431658">
      <w:pPr>
        <w:pStyle w:val="ListParagraph"/>
        <w:numPr>
          <w:ilvl w:val="1"/>
          <w:numId w:val="10"/>
        </w:numPr>
      </w:pPr>
      <w:r w:rsidRPr="00910B00">
        <w:t xml:space="preserve">Go to </w:t>
      </w:r>
      <w:r w:rsidR="00B32393" w:rsidRPr="00431658">
        <w:t>Main Menu</w:t>
      </w:r>
      <w:r w:rsidRPr="00910B00">
        <w:t xml:space="preserve"> form.</w:t>
      </w:r>
    </w:p>
    <w:p w14:paraId="3E4473CE" w14:textId="56DCCCAC" w:rsidR="000338D6" w:rsidRPr="00910B00" w:rsidRDefault="000338D6" w:rsidP="00431658">
      <w:pPr>
        <w:pStyle w:val="ListParagraph"/>
        <w:numPr>
          <w:ilvl w:val="1"/>
          <w:numId w:val="10"/>
        </w:numPr>
      </w:pPr>
      <w:r w:rsidRPr="000338D6">
        <w:t>Store login information as session variable '</w:t>
      </w:r>
      <w:r w:rsidRPr="000338D6">
        <w:rPr>
          <w:color w:val="70AD47" w:themeColor="accent6"/>
        </w:rPr>
        <w:t>$</w:t>
      </w:r>
      <w:proofErr w:type="spellStart"/>
      <w:r w:rsidRPr="000338D6">
        <w:rPr>
          <w:color w:val="70AD47" w:themeColor="accent6"/>
        </w:rPr>
        <w:t>UserID</w:t>
      </w:r>
      <w:proofErr w:type="spellEnd"/>
    </w:p>
    <w:p w14:paraId="175FB8BC" w14:textId="51B33982" w:rsidR="00910B00" w:rsidRDefault="00910B00" w:rsidP="00910B00">
      <w:pPr>
        <w:pStyle w:val="ListParagraph"/>
        <w:numPr>
          <w:ilvl w:val="0"/>
          <w:numId w:val="10"/>
        </w:numPr>
      </w:pPr>
      <w:r w:rsidRPr="00910B00">
        <w:t xml:space="preserve">Else </w:t>
      </w:r>
      <w:r w:rsidRPr="00B32393">
        <w:rPr>
          <w:i/>
          <w:iCs/>
        </w:rPr>
        <w:t>email</w:t>
      </w:r>
      <w:r w:rsidRPr="00910B00">
        <w:t xml:space="preserve"> and </w:t>
      </w:r>
      <w:r w:rsidRPr="00B32393">
        <w:rPr>
          <w:i/>
          <w:iCs/>
        </w:rPr>
        <w:t>password</w:t>
      </w:r>
      <w:r w:rsidRPr="00910B00">
        <w:t xml:space="preserve"> input fields are invalid, display </w:t>
      </w:r>
      <w:r w:rsidRPr="00B32393">
        <w:rPr>
          <w:b/>
          <w:bCs/>
          <w:u w:val="single"/>
        </w:rPr>
        <w:t>Login</w:t>
      </w:r>
      <w:r w:rsidRPr="00910B00">
        <w:t xml:space="preserve"> form, with error message.</w:t>
      </w:r>
    </w:p>
    <w:p w14:paraId="63B2075E" w14:textId="192024F9" w:rsidR="00431658" w:rsidRDefault="00431658" w:rsidP="00910B00">
      <w:pPr>
        <w:pStyle w:val="ListParagraph"/>
        <w:numPr>
          <w:ilvl w:val="0"/>
          <w:numId w:val="10"/>
        </w:numPr>
      </w:pPr>
      <w:r>
        <w:t xml:space="preserve">On click </w:t>
      </w:r>
      <w:r w:rsidRPr="00431658">
        <w:rPr>
          <w:b/>
          <w:bCs/>
          <w:i/>
          <w:iCs/>
        </w:rPr>
        <w:t>Registration</w:t>
      </w:r>
      <w:r>
        <w:t xml:space="preserve"> button</w:t>
      </w:r>
    </w:p>
    <w:p w14:paraId="013735AF" w14:textId="43257557" w:rsidR="00431658" w:rsidRDefault="00431658" w:rsidP="00431658">
      <w:pPr>
        <w:pStyle w:val="ListParagraph"/>
        <w:numPr>
          <w:ilvl w:val="1"/>
          <w:numId w:val="10"/>
        </w:numPr>
      </w:pPr>
      <w:r>
        <w:t xml:space="preserve">Go to </w:t>
      </w:r>
      <w:r w:rsidRPr="00431658">
        <w:rPr>
          <w:b/>
          <w:bCs/>
          <w:u w:val="single"/>
        </w:rPr>
        <w:t>User registration</w:t>
      </w:r>
      <w:r>
        <w:t xml:space="preserve"> form</w:t>
      </w:r>
    </w:p>
    <w:p w14:paraId="0F135443" w14:textId="278787B9" w:rsidR="00076E37" w:rsidRPr="00910B00" w:rsidRDefault="00076E37" w:rsidP="00076E37">
      <w:pPr>
        <w:pStyle w:val="ListParagraph"/>
        <w:numPr>
          <w:ilvl w:val="0"/>
          <w:numId w:val="10"/>
        </w:numPr>
      </w:pPr>
      <w:r>
        <w:t>End</w:t>
      </w:r>
    </w:p>
    <w:p w14:paraId="3E73F257" w14:textId="00EC5D77" w:rsidR="00A22A81" w:rsidRDefault="00A22A81" w:rsidP="00A22A81">
      <w:pPr>
        <w:pStyle w:val="Heading2"/>
      </w:pPr>
      <w:bookmarkStart w:id="20" w:name="_Toc106718136"/>
      <w:r>
        <w:lastRenderedPageBreak/>
        <w:t>User registration</w:t>
      </w:r>
      <w:bookmarkEnd w:id="20"/>
    </w:p>
    <w:p w14:paraId="1C9BC82F" w14:textId="77777777" w:rsidR="00B81D6C" w:rsidRDefault="00B81D6C" w:rsidP="00B81D6C">
      <w:pPr>
        <w:pStyle w:val="Heading3"/>
      </w:pPr>
      <w:bookmarkStart w:id="21" w:name="_Toc106718137"/>
      <w:r>
        <w:t>Task decomposition</w:t>
      </w:r>
      <w:bookmarkEnd w:id="21"/>
    </w:p>
    <w:p w14:paraId="1F5B85AF" w14:textId="7A599BF8" w:rsidR="00B81D6C" w:rsidRDefault="00B81D6C" w:rsidP="00B81D6C">
      <w:r w:rsidRPr="00B81D6C">
        <w:rPr>
          <w:b/>
          <w:bCs/>
        </w:rPr>
        <w:t>Lock Type:</w:t>
      </w:r>
      <w:r>
        <w:t xml:space="preserve"> </w:t>
      </w:r>
      <w:r w:rsidR="00E8560E">
        <w:t xml:space="preserve">Write on </w:t>
      </w:r>
      <w:r w:rsidR="00E8560E" w:rsidRPr="00E8560E">
        <w:rPr>
          <w:color w:val="4472C4" w:themeColor="accent1"/>
        </w:rPr>
        <w:t xml:space="preserve">User </w:t>
      </w:r>
      <w:r w:rsidR="00E8560E">
        <w:t xml:space="preserve">Table, read on </w:t>
      </w:r>
      <w:r w:rsidR="00E8560E" w:rsidRPr="00E8560E">
        <w:rPr>
          <w:color w:val="4472C4" w:themeColor="accent1"/>
        </w:rPr>
        <w:t>Postal Code</w:t>
      </w:r>
      <w:r w:rsidR="00E8560E">
        <w:t xml:space="preserve"> table</w:t>
      </w:r>
    </w:p>
    <w:p w14:paraId="15245B2A" w14:textId="53E9BE6A" w:rsidR="00B81D6C" w:rsidRDefault="00B81D6C" w:rsidP="00B81D6C">
      <w:r w:rsidRPr="00B81D6C">
        <w:rPr>
          <w:b/>
          <w:bCs/>
        </w:rPr>
        <w:t>Number of Locks:</w:t>
      </w:r>
      <w:r>
        <w:t xml:space="preserve"> </w:t>
      </w:r>
      <w:r w:rsidR="00E8560E">
        <w:t>Single</w:t>
      </w:r>
    </w:p>
    <w:p w14:paraId="2ECA0827" w14:textId="55143323" w:rsidR="00B81D6C" w:rsidRDefault="00B81D6C" w:rsidP="00B81D6C">
      <w:pPr>
        <w:rPr>
          <w:b/>
          <w:bCs/>
        </w:rPr>
      </w:pPr>
      <w:r w:rsidRPr="00B81D6C">
        <w:rPr>
          <w:b/>
          <w:bCs/>
        </w:rPr>
        <w:t xml:space="preserve">Enabling Conditions: </w:t>
      </w:r>
      <w:r w:rsidR="00E8560E" w:rsidRPr="00E8560E">
        <w:t>None</w:t>
      </w:r>
    </w:p>
    <w:p w14:paraId="17A7909B" w14:textId="0D881E8C" w:rsidR="00B81D6C" w:rsidRPr="00E8560E" w:rsidRDefault="00B81D6C" w:rsidP="00B81D6C">
      <w:r>
        <w:rPr>
          <w:b/>
          <w:bCs/>
        </w:rPr>
        <w:t>Frequency:</w:t>
      </w:r>
      <w:r w:rsidR="00E8560E">
        <w:rPr>
          <w:b/>
          <w:bCs/>
        </w:rPr>
        <w:t xml:space="preserve"> </w:t>
      </w:r>
      <w:r w:rsidR="00E8560E">
        <w:t>200 registrations</w:t>
      </w:r>
    </w:p>
    <w:p w14:paraId="126350A2" w14:textId="270DAA4C" w:rsidR="00B81D6C" w:rsidRDefault="00B81D6C" w:rsidP="00B81D6C">
      <w:pPr>
        <w:rPr>
          <w:b/>
          <w:bCs/>
        </w:rPr>
      </w:pPr>
      <w:r>
        <w:rPr>
          <w:b/>
          <w:bCs/>
        </w:rPr>
        <w:t>Consistency (ACID):</w:t>
      </w:r>
      <w:r w:rsidR="001643E2">
        <w:rPr>
          <w:b/>
          <w:bCs/>
        </w:rPr>
        <w:t xml:space="preserve"> </w:t>
      </w:r>
      <w:r w:rsidR="001643E2">
        <w:t>consistency not critical, order not critical.</w:t>
      </w:r>
      <w:r w:rsidR="001643E2">
        <w:t xml:space="preserve"> Atomicity needed.</w:t>
      </w:r>
    </w:p>
    <w:p w14:paraId="0719092B" w14:textId="49E2F328" w:rsidR="00B81D6C" w:rsidRDefault="00F50B6B" w:rsidP="00B81D6C">
      <w:r>
        <w:rPr>
          <w:noProof/>
          <w14:ligatures w14:val="none"/>
          <w14:numForm w14:val="default"/>
          <w14:numSpacing w14:val="default"/>
        </w:rPr>
        <mc:AlternateContent>
          <mc:Choice Requires="wps">
            <w:drawing>
              <wp:anchor distT="0" distB="0" distL="114300" distR="114300" simplePos="0" relativeHeight="251661312" behindDoc="0" locked="0" layoutInCell="1" allowOverlap="1" wp14:anchorId="138FD538" wp14:editId="703BDC35">
                <wp:simplePos x="0" y="0"/>
                <wp:positionH relativeFrom="column">
                  <wp:posOffset>0</wp:posOffset>
                </wp:positionH>
                <wp:positionV relativeFrom="paragraph">
                  <wp:posOffset>304165</wp:posOffset>
                </wp:positionV>
                <wp:extent cx="1371600" cy="438150"/>
                <wp:effectExtent l="0" t="0" r="19050" b="19050"/>
                <wp:wrapTopAndBottom/>
                <wp:docPr id="2" name="Oval 2" descr="Login"/>
                <wp:cNvGraphicFramePr/>
                <a:graphic xmlns:a="http://schemas.openxmlformats.org/drawingml/2006/main">
                  <a:graphicData uri="http://schemas.microsoft.com/office/word/2010/wordprocessingShape">
                    <wps:wsp>
                      <wps:cNvSpPr/>
                      <wps:spPr>
                        <a:xfrm>
                          <a:off x="0" y="0"/>
                          <a:ext cx="1371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612D7" w14:textId="55B0A419" w:rsidR="00076E37" w:rsidRDefault="00076E37" w:rsidP="00076E37">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FD538" id="Oval 2" o:spid="_x0000_s1027" alt="Login" style="position:absolute;left:0;text-align:left;margin-left:0;margin-top:23.95pt;width:108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" fillcolor="#4472c4 [3204]" strokecolor="#1f3763 [1604]" strokeweight="1pt">
                <v:stroke joinstyle="miter"/>
                <v:textbox>
                  <w:txbxContent>
                    <w:p w14:paraId="4DE612D7" w14:textId="55B0A419" w:rsidR="00076E37" w:rsidRDefault="00076E37" w:rsidP="00076E37">
                      <w:pPr>
                        <w:jc w:val="center"/>
                      </w:pPr>
                      <w:r>
                        <w:t>Register</w:t>
                      </w:r>
                    </w:p>
                  </w:txbxContent>
                </v:textbox>
                <w10:wrap type="topAndBottom"/>
              </v:oval>
            </w:pict>
          </mc:Fallback>
        </mc:AlternateContent>
      </w:r>
      <w:r w:rsidR="00B81D6C">
        <w:rPr>
          <w:b/>
          <w:bCs/>
        </w:rPr>
        <w:t>Subtasks:</w:t>
      </w:r>
      <w:r w:rsidR="001643E2">
        <w:rPr>
          <w:b/>
          <w:bCs/>
        </w:rPr>
        <w:t xml:space="preserve"> </w:t>
      </w:r>
      <w:r w:rsidR="001643E2" w:rsidRPr="00910B00">
        <w:t>Mother task is not needed</w:t>
      </w:r>
      <w:r w:rsidR="001643E2">
        <w:t>. No decomposition needed.</w:t>
      </w:r>
    </w:p>
    <w:p w14:paraId="66817C31" w14:textId="55557128" w:rsidR="00B81D6C" w:rsidRDefault="00B81D6C" w:rsidP="00F50B6B">
      <w:pPr>
        <w:pStyle w:val="Heading3"/>
      </w:pPr>
      <w:bookmarkStart w:id="22" w:name="_Toc106718138"/>
      <w:r>
        <w:t>Abstract Code</w:t>
      </w:r>
      <w:bookmarkEnd w:id="22"/>
    </w:p>
    <w:p w14:paraId="10864386" w14:textId="16051017" w:rsidR="00B81D6C" w:rsidRDefault="001643E2" w:rsidP="001643E2">
      <w:pPr>
        <w:pStyle w:val="ListParagraph"/>
        <w:numPr>
          <w:ilvl w:val="0"/>
          <w:numId w:val="10"/>
        </w:numPr>
      </w:pPr>
      <w:r>
        <w:t>Begin</w:t>
      </w:r>
    </w:p>
    <w:p w14:paraId="5B470125" w14:textId="54565527" w:rsidR="001643E2" w:rsidRDefault="001643E2" w:rsidP="001643E2">
      <w:pPr>
        <w:pStyle w:val="ListParagraph"/>
        <w:numPr>
          <w:ilvl w:val="0"/>
          <w:numId w:val="10"/>
        </w:numPr>
      </w:pPr>
      <w:r>
        <w:t xml:space="preserve">Display </w:t>
      </w:r>
      <w:r w:rsidRPr="001643E2">
        <w:rPr>
          <w:b/>
          <w:bCs/>
          <w:u w:val="single"/>
        </w:rPr>
        <w:t>Registration</w:t>
      </w:r>
      <w:r>
        <w:t xml:space="preserve"> form</w:t>
      </w:r>
    </w:p>
    <w:p w14:paraId="0F0D8BD1" w14:textId="782FF05F" w:rsidR="001643E2" w:rsidRDefault="001643E2" w:rsidP="001643E2">
      <w:pPr>
        <w:pStyle w:val="ListParagraph"/>
        <w:numPr>
          <w:ilvl w:val="0"/>
          <w:numId w:val="10"/>
        </w:numPr>
      </w:pPr>
      <w:r>
        <w:t xml:space="preserve">On click </w:t>
      </w:r>
      <w:r w:rsidRPr="00076E37">
        <w:rPr>
          <w:b/>
          <w:bCs/>
          <w:i/>
          <w:iCs/>
        </w:rPr>
        <w:t>Register</w:t>
      </w:r>
      <w:r>
        <w:t xml:space="preserve"> button</w:t>
      </w:r>
    </w:p>
    <w:p w14:paraId="622561C6" w14:textId="2A9F5C76" w:rsidR="00076E37" w:rsidRDefault="00076E37" w:rsidP="00076E37">
      <w:pPr>
        <w:pStyle w:val="ListParagraph"/>
        <w:numPr>
          <w:ilvl w:val="1"/>
          <w:numId w:val="10"/>
        </w:numPr>
      </w:pPr>
      <w:r>
        <w:t>Validate all fields are completed in required format</w:t>
      </w:r>
    </w:p>
    <w:p w14:paraId="3EAAD2D7" w14:textId="385DF47A" w:rsidR="00076E37" w:rsidRDefault="00076E37" w:rsidP="00076E37">
      <w:pPr>
        <w:pStyle w:val="ListParagraph"/>
        <w:numPr>
          <w:ilvl w:val="1"/>
          <w:numId w:val="10"/>
        </w:numPr>
      </w:pPr>
      <w:r>
        <w:t xml:space="preserve">Look up </w:t>
      </w:r>
      <w:r w:rsidRPr="00076E37">
        <w:rPr>
          <w:color w:val="4472C4" w:themeColor="accent1"/>
        </w:rPr>
        <w:t>Postal code</w:t>
      </w:r>
      <w:r>
        <w:t xml:space="preserve"> table to validate input</w:t>
      </w:r>
    </w:p>
    <w:p w14:paraId="0778CBDC" w14:textId="41EC8177" w:rsidR="00076E37" w:rsidRDefault="00076E37" w:rsidP="00076E37">
      <w:pPr>
        <w:pStyle w:val="ListParagraph"/>
        <w:numPr>
          <w:ilvl w:val="0"/>
          <w:numId w:val="10"/>
        </w:numPr>
      </w:pPr>
      <w:r>
        <w:t>If validation error occurs</w:t>
      </w:r>
    </w:p>
    <w:p w14:paraId="292F83FB" w14:textId="705B2198" w:rsidR="00076E37" w:rsidRDefault="00076E37" w:rsidP="00076E37">
      <w:pPr>
        <w:pStyle w:val="ListParagraph"/>
        <w:numPr>
          <w:ilvl w:val="1"/>
          <w:numId w:val="10"/>
        </w:numPr>
      </w:pPr>
      <w:r>
        <w:t xml:space="preserve">Display error message and stay in </w:t>
      </w:r>
      <w:r w:rsidRPr="001643E2">
        <w:rPr>
          <w:b/>
          <w:bCs/>
          <w:u w:val="single"/>
        </w:rPr>
        <w:t>Registration</w:t>
      </w:r>
      <w:r>
        <w:t xml:space="preserve"> form</w:t>
      </w:r>
    </w:p>
    <w:p w14:paraId="4DCDC09B" w14:textId="02D8092B" w:rsidR="00076E37" w:rsidRDefault="00076E37" w:rsidP="00076E37">
      <w:pPr>
        <w:pStyle w:val="ListParagraph"/>
        <w:numPr>
          <w:ilvl w:val="0"/>
          <w:numId w:val="10"/>
        </w:numPr>
      </w:pPr>
      <w:r>
        <w:t>Else:</w:t>
      </w:r>
    </w:p>
    <w:p w14:paraId="5824D732" w14:textId="6A06146C" w:rsidR="00076E37" w:rsidRDefault="00076E37" w:rsidP="00076E37">
      <w:pPr>
        <w:pStyle w:val="ListParagraph"/>
        <w:numPr>
          <w:ilvl w:val="1"/>
          <w:numId w:val="10"/>
        </w:numPr>
      </w:pPr>
      <w:r>
        <w:t xml:space="preserve">Write values to </w:t>
      </w:r>
      <w:r w:rsidRPr="00076E37">
        <w:rPr>
          <w:color w:val="4472C4" w:themeColor="accent1"/>
        </w:rPr>
        <w:t xml:space="preserve">User </w:t>
      </w:r>
      <w:r>
        <w:t>table</w:t>
      </w:r>
    </w:p>
    <w:p w14:paraId="0067C04E" w14:textId="5A0349EE" w:rsidR="00076E37" w:rsidRDefault="00076E37" w:rsidP="00076E37">
      <w:pPr>
        <w:pStyle w:val="ListParagraph"/>
        <w:numPr>
          <w:ilvl w:val="1"/>
          <w:numId w:val="10"/>
        </w:numPr>
      </w:pPr>
      <w:r>
        <w:t xml:space="preserve">Go to </w:t>
      </w:r>
      <w:r w:rsidRPr="00076E37">
        <w:rPr>
          <w:b/>
          <w:bCs/>
          <w:u w:val="single"/>
        </w:rPr>
        <w:t>Main menu</w:t>
      </w:r>
      <w:r>
        <w:t xml:space="preserve"> form</w:t>
      </w:r>
    </w:p>
    <w:p w14:paraId="3F414BD7" w14:textId="16C29D9E" w:rsidR="00076E37" w:rsidRPr="001643E2" w:rsidRDefault="00076E37" w:rsidP="00076E37">
      <w:pPr>
        <w:pStyle w:val="ListParagraph"/>
        <w:numPr>
          <w:ilvl w:val="0"/>
          <w:numId w:val="10"/>
        </w:numPr>
      </w:pPr>
      <w:r>
        <w:t>End</w:t>
      </w:r>
    </w:p>
    <w:p w14:paraId="06CA5E99" w14:textId="77777777" w:rsidR="00B81D6C" w:rsidRPr="00B81D6C" w:rsidRDefault="00B81D6C" w:rsidP="00B81D6C"/>
    <w:p w14:paraId="60B1CAAF" w14:textId="09D93410" w:rsidR="00A22A81" w:rsidRDefault="00A22A81" w:rsidP="00A22A81">
      <w:pPr>
        <w:pStyle w:val="Heading2"/>
      </w:pPr>
      <w:bookmarkStart w:id="23" w:name="_Toc106718139"/>
      <w:r>
        <w:t>Main menu</w:t>
      </w:r>
      <w:bookmarkEnd w:id="23"/>
    </w:p>
    <w:p w14:paraId="12E3F2C7" w14:textId="77777777" w:rsidR="00B81D6C" w:rsidRDefault="00B81D6C" w:rsidP="00B81D6C">
      <w:pPr>
        <w:pStyle w:val="Heading3"/>
      </w:pPr>
      <w:bookmarkStart w:id="24" w:name="_Toc106718140"/>
      <w:r>
        <w:t>Task decomposition</w:t>
      </w:r>
      <w:bookmarkEnd w:id="24"/>
    </w:p>
    <w:p w14:paraId="4DE57FF4" w14:textId="0F99216E" w:rsidR="00B81D6C" w:rsidRDefault="00B81D6C" w:rsidP="00B81D6C">
      <w:r w:rsidRPr="00B81D6C">
        <w:rPr>
          <w:b/>
          <w:bCs/>
        </w:rPr>
        <w:t>Lock Type:</w:t>
      </w:r>
      <w:r>
        <w:t xml:space="preserve"> </w:t>
      </w:r>
      <w:r w:rsidR="00076E37">
        <w:t xml:space="preserve">Read-only on </w:t>
      </w:r>
      <w:r w:rsidR="00076E37" w:rsidRPr="00DF3C73">
        <w:rPr>
          <w:color w:val="4472C4" w:themeColor="accent1"/>
        </w:rPr>
        <w:t>User</w:t>
      </w:r>
      <w:r w:rsidR="00076E37">
        <w:t xml:space="preserve">, </w:t>
      </w:r>
      <w:r w:rsidR="00076E37" w:rsidRPr="00DF3C73">
        <w:rPr>
          <w:color w:val="4472C4" w:themeColor="accent1"/>
        </w:rPr>
        <w:t>Trade</w:t>
      </w:r>
      <w:r w:rsidR="00076E37">
        <w:t xml:space="preserve">, </w:t>
      </w:r>
      <w:r w:rsidR="00076E37" w:rsidRPr="00DF3C73">
        <w:rPr>
          <w:color w:val="4472C4" w:themeColor="accent1"/>
        </w:rPr>
        <w:t>Item</w:t>
      </w:r>
      <w:r w:rsidR="00DF3C73">
        <w:rPr>
          <w:color w:val="4472C4" w:themeColor="accent1"/>
        </w:rPr>
        <w:t xml:space="preserve"> </w:t>
      </w:r>
      <w:r w:rsidR="00DF3C73" w:rsidRPr="00DF3C73">
        <w:rPr>
          <w:color w:val="000000" w:themeColor="text1"/>
        </w:rPr>
        <w:t>table</w:t>
      </w:r>
    </w:p>
    <w:p w14:paraId="786A8E4D" w14:textId="64B918ED" w:rsidR="00B81D6C" w:rsidRDefault="00B81D6C" w:rsidP="00B81D6C">
      <w:r w:rsidRPr="00B81D6C">
        <w:rPr>
          <w:b/>
          <w:bCs/>
        </w:rPr>
        <w:t>Number of Locks:</w:t>
      </w:r>
      <w:r>
        <w:t xml:space="preserve"> </w:t>
      </w:r>
      <w:r w:rsidR="00DF3C73">
        <w:t>three</w:t>
      </w:r>
    </w:p>
    <w:p w14:paraId="2AE217EF" w14:textId="02318D60" w:rsidR="00B81D6C" w:rsidRDefault="00B81D6C" w:rsidP="00B81D6C">
      <w:pPr>
        <w:rPr>
          <w:b/>
          <w:bCs/>
        </w:rPr>
      </w:pPr>
      <w:r w:rsidRPr="00B81D6C">
        <w:rPr>
          <w:b/>
          <w:bCs/>
        </w:rPr>
        <w:lastRenderedPageBreak/>
        <w:t xml:space="preserve">Enabling Conditions: </w:t>
      </w:r>
      <w:r w:rsidR="00DF3C73" w:rsidRPr="00DF3C73">
        <w:t>login/register</w:t>
      </w:r>
    </w:p>
    <w:p w14:paraId="3EBCFE52" w14:textId="58C24D81" w:rsidR="00B81D6C" w:rsidRDefault="00B81D6C" w:rsidP="00B81D6C">
      <w:pPr>
        <w:rPr>
          <w:b/>
          <w:bCs/>
        </w:rPr>
      </w:pPr>
      <w:r>
        <w:rPr>
          <w:b/>
          <w:bCs/>
        </w:rPr>
        <w:t>Frequency:</w:t>
      </w:r>
      <w:r w:rsidR="00DF3C73">
        <w:rPr>
          <w:b/>
          <w:bCs/>
        </w:rPr>
        <w:t xml:space="preserve"> 500</w:t>
      </w:r>
    </w:p>
    <w:p w14:paraId="7375691A" w14:textId="24B21703" w:rsidR="00B81D6C" w:rsidRDefault="00B81D6C" w:rsidP="00B81D6C">
      <w:pPr>
        <w:rPr>
          <w:b/>
          <w:bCs/>
        </w:rPr>
      </w:pPr>
      <w:r>
        <w:rPr>
          <w:b/>
          <w:bCs/>
        </w:rPr>
        <w:t>Consistency (ACID</w:t>
      </w:r>
      <w:r w:rsidR="00DF3C73" w:rsidRPr="00DF3C73">
        <w:t xml:space="preserve"> </w:t>
      </w:r>
      <w:r w:rsidR="00DF3C73">
        <w:t>consistency not critical, order not critical. Atomicity needed.</w:t>
      </w:r>
    </w:p>
    <w:p w14:paraId="7A4DF810" w14:textId="23D9780E" w:rsidR="00B81D6C" w:rsidRDefault="00F50B6B" w:rsidP="00B81D6C">
      <w:r>
        <w:rPr>
          <w:noProof/>
          <w14:ligatures w14:val="none"/>
          <w14:numForm w14:val="default"/>
          <w14:numSpacing w14:val="default"/>
        </w:rPr>
        <mc:AlternateContent>
          <mc:Choice Requires="wps">
            <w:drawing>
              <wp:anchor distT="0" distB="0" distL="114300" distR="114300" simplePos="0" relativeHeight="251663360" behindDoc="0" locked="0" layoutInCell="1" allowOverlap="1" wp14:anchorId="3FE9535C" wp14:editId="202C2B1A">
                <wp:simplePos x="0" y="0"/>
                <wp:positionH relativeFrom="column">
                  <wp:posOffset>0</wp:posOffset>
                </wp:positionH>
                <wp:positionV relativeFrom="paragraph">
                  <wp:posOffset>380365</wp:posOffset>
                </wp:positionV>
                <wp:extent cx="1371600" cy="438150"/>
                <wp:effectExtent l="0" t="0" r="19050" b="19050"/>
                <wp:wrapTopAndBottom/>
                <wp:docPr id="3" name="Oval 3" descr="Login"/>
                <wp:cNvGraphicFramePr/>
                <a:graphic xmlns:a="http://schemas.openxmlformats.org/drawingml/2006/main">
                  <a:graphicData uri="http://schemas.microsoft.com/office/word/2010/wordprocessingShape">
                    <wps:wsp>
                      <wps:cNvSpPr/>
                      <wps:spPr>
                        <a:xfrm>
                          <a:off x="0" y="0"/>
                          <a:ext cx="1371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BB229" w14:textId="7E108F2D" w:rsidR="00DF3C73" w:rsidRDefault="00DF3C73" w:rsidP="00DF3C73">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9535C" id="Oval 3" o:spid="_x0000_s1028" alt="Login" style="position:absolute;left:0;text-align:left;margin-left:0;margin-top:29.95pt;width:108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" fillcolor="#4472c4 [3204]" strokecolor="#1f3763 [1604]" strokeweight="1pt">
                <v:stroke joinstyle="miter"/>
                <v:textbox>
                  <w:txbxContent>
                    <w:p w14:paraId="561BB229" w14:textId="7E108F2D" w:rsidR="00DF3C73" w:rsidRDefault="00DF3C73" w:rsidP="00DF3C73">
                      <w:pPr>
                        <w:jc w:val="center"/>
                      </w:pPr>
                      <w:r>
                        <w:t>Main Menu</w:t>
                      </w:r>
                    </w:p>
                  </w:txbxContent>
                </v:textbox>
                <w10:wrap type="topAndBottom"/>
              </v:oval>
            </w:pict>
          </mc:Fallback>
        </mc:AlternateContent>
      </w:r>
      <w:r w:rsidR="00B81D6C">
        <w:rPr>
          <w:b/>
          <w:bCs/>
        </w:rPr>
        <w:t>Subtasks:</w:t>
      </w:r>
      <w:r w:rsidR="00DF3C73">
        <w:rPr>
          <w:b/>
          <w:bCs/>
        </w:rPr>
        <w:t xml:space="preserve"> </w:t>
      </w:r>
      <w:r w:rsidR="00DF3C73" w:rsidRPr="00910B00">
        <w:t>Mother task is not needed</w:t>
      </w:r>
      <w:r w:rsidR="00DF3C73">
        <w:t>. No decomposition needed.</w:t>
      </w:r>
    </w:p>
    <w:p w14:paraId="1C327420" w14:textId="117DD823" w:rsidR="00B81D6C" w:rsidRDefault="00B81D6C" w:rsidP="00F50B6B">
      <w:pPr>
        <w:pStyle w:val="Heading3"/>
      </w:pPr>
      <w:bookmarkStart w:id="25" w:name="_Toc106718141"/>
      <w:r>
        <w:t>Abstract Code</w:t>
      </w:r>
      <w:bookmarkEnd w:id="25"/>
    </w:p>
    <w:p w14:paraId="10D60944" w14:textId="77777777" w:rsidR="00DF3C73" w:rsidRDefault="00DF3C73" w:rsidP="00DF3C73">
      <w:pPr>
        <w:pStyle w:val="ListParagraph"/>
        <w:numPr>
          <w:ilvl w:val="0"/>
          <w:numId w:val="10"/>
        </w:numPr>
      </w:pPr>
      <w:r>
        <w:t>Begin</w:t>
      </w:r>
    </w:p>
    <w:p w14:paraId="7E2E3517" w14:textId="6600E128" w:rsidR="00DF3C73" w:rsidRDefault="00DF3C73" w:rsidP="00DF3C73">
      <w:pPr>
        <w:pStyle w:val="ListParagraph"/>
        <w:numPr>
          <w:ilvl w:val="0"/>
          <w:numId w:val="10"/>
        </w:numPr>
      </w:pPr>
      <w:r>
        <w:t xml:space="preserve">Display </w:t>
      </w:r>
      <w:r>
        <w:rPr>
          <w:b/>
          <w:bCs/>
          <w:u w:val="single"/>
        </w:rPr>
        <w:t>Main Menu</w:t>
      </w:r>
      <w:r>
        <w:t xml:space="preserve"> form</w:t>
      </w:r>
    </w:p>
    <w:p w14:paraId="4ACAB2BE" w14:textId="17D70B87" w:rsidR="00DF3C73" w:rsidRDefault="00DF3C73" w:rsidP="00DF3C73">
      <w:pPr>
        <w:pStyle w:val="ListParagraph"/>
        <w:numPr>
          <w:ilvl w:val="1"/>
          <w:numId w:val="10"/>
        </w:numPr>
      </w:pPr>
      <w:r>
        <w:t>Welcome</w:t>
      </w:r>
    </w:p>
    <w:p w14:paraId="7D9FC66C" w14:textId="38042503" w:rsidR="00DF3C73" w:rsidRDefault="00DF3C73" w:rsidP="00DF3C73">
      <w:pPr>
        <w:pStyle w:val="ListParagraph"/>
        <w:numPr>
          <w:ilvl w:val="1"/>
          <w:numId w:val="10"/>
        </w:numPr>
      </w:pPr>
      <w:r w:rsidRPr="008E4D2A">
        <w:rPr>
          <w:color w:val="70AD47" w:themeColor="accent6"/>
        </w:rPr>
        <w:t>First Name</w:t>
      </w:r>
      <w:r>
        <w:t xml:space="preserve"> and </w:t>
      </w:r>
      <w:r w:rsidRPr="008E4D2A">
        <w:rPr>
          <w:color w:val="70AD47" w:themeColor="accent6"/>
        </w:rPr>
        <w:t>Last Name</w:t>
      </w:r>
    </w:p>
    <w:p w14:paraId="4203C47E" w14:textId="354DD55A" w:rsidR="00DF3C73" w:rsidRPr="008E4D2A" w:rsidRDefault="00DF3C73" w:rsidP="00DF3C73">
      <w:pPr>
        <w:pStyle w:val="ListParagraph"/>
        <w:numPr>
          <w:ilvl w:val="1"/>
          <w:numId w:val="10"/>
        </w:numPr>
        <w:rPr>
          <w:color w:val="70AD47" w:themeColor="accent6"/>
        </w:rPr>
      </w:pPr>
      <w:r w:rsidRPr="008E4D2A">
        <w:rPr>
          <w:color w:val="70AD47" w:themeColor="accent6"/>
        </w:rPr>
        <w:t>Nickname</w:t>
      </w:r>
    </w:p>
    <w:p w14:paraId="5FC0238F" w14:textId="3BB8C32D" w:rsidR="00DF3C73" w:rsidRDefault="00DF3C73" w:rsidP="00DF3C73">
      <w:pPr>
        <w:pStyle w:val="ListParagraph"/>
        <w:numPr>
          <w:ilvl w:val="1"/>
          <w:numId w:val="10"/>
        </w:numPr>
      </w:pPr>
      <w:r>
        <w:t>Unaccepted trades</w:t>
      </w:r>
    </w:p>
    <w:p w14:paraId="3A24697E" w14:textId="31C8A86F" w:rsidR="007C7733" w:rsidRDefault="007C7733" w:rsidP="007C7733">
      <w:pPr>
        <w:pStyle w:val="ListParagraph"/>
        <w:numPr>
          <w:ilvl w:val="2"/>
          <w:numId w:val="10"/>
        </w:numPr>
      </w:pPr>
      <w:r>
        <w:t xml:space="preserve">Lookup </w:t>
      </w:r>
      <w:r w:rsidRPr="007C7733">
        <w:rPr>
          <w:color w:val="4472C4" w:themeColor="accent1"/>
        </w:rPr>
        <w:t xml:space="preserve">Trade </w:t>
      </w:r>
      <w:r>
        <w:t>table</w:t>
      </w:r>
    </w:p>
    <w:p w14:paraId="0135D79A" w14:textId="77777777" w:rsidR="007C7733" w:rsidRDefault="007C7733" w:rsidP="007C7733">
      <w:pPr>
        <w:pStyle w:val="ListParagraph"/>
        <w:numPr>
          <w:ilvl w:val="2"/>
          <w:numId w:val="10"/>
        </w:numPr>
      </w:pPr>
      <w:r>
        <w:t xml:space="preserve">If number of proposed trades &gt; 0 Then display link to accept/reject trades </w:t>
      </w:r>
    </w:p>
    <w:p w14:paraId="79F289B4" w14:textId="1039A824" w:rsidR="007C7733" w:rsidRDefault="007C7733" w:rsidP="007C7733">
      <w:pPr>
        <w:pStyle w:val="ListParagraph"/>
        <w:numPr>
          <w:ilvl w:val="2"/>
          <w:numId w:val="10"/>
        </w:numPr>
      </w:pPr>
      <w:r>
        <w:t>If number of unaccepted trades &gt; 2 Then print number of trades in bold and red</w:t>
      </w:r>
    </w:p>
    <w:p w14:paraId="0EF4328A" w14:textId="07CAD3ED" w:rsidR="0000169F" w:rsidRDefault="0000169F" w:rsidP="00864772">
      <w:pPr>
        <w:pStyle w:val="ListParagraph"/>
        <w:numPr>
          <w:ilvl w:val="2"/>
          <w:numId w:val="10"/>
        </w:numPr>
      </w:pPr>
      <w:r w:rsidRPr="0000169F">
        <w:t xml:space="preserve">Store </w:t>
      </w:r>
      <w:r>
        <w:t>unaccepted trade number</w:t>
      </w:r>
      <w:r w:rsidRPr="0000169F">
        <w:t xml:space="preserve"> as session variable '</w:t>
      </w:r>
      <w:r w:rsidRPr="0000169F">
        <w:rPr>
          <w:color w:val="70AD47" w:themeColor="accent6"/>
        </w:rPr>
        <w:t>$</w:t>
      </w:r>
      <w:proofErr w:type="spellStart"/>
      <w:r w:rsidRPr="0000169F">
        <w:rPr>
          <w:color w:val="70AD47" w:themeColor="accent6"/>
        </w:rPr>
        <w:t>unacceptedtrades</w:t>
      </w:r>
      <w:proofErr w:type="spellEnd"/>
      <w:r w:rsidRPr="0000169F">
        <w:rPr>
          <w:color w:val="70AD47" w:themeColor="accent6"/>
        </w:rPr>
        <w:t>#</w:t>
      </w:r>
      <w:r>
        <w:t>’</w:t>
      </w:r>
    </w:p>
    <w:p w14:paraId="6FC80D94" w14:textId="679CA10D" w:rsidR="00DF3C73" w:rsidRDefault="00DF3C73" w:rsidP="00DF3C73">
      <w:pPr>
        <w:pStyle w:val="ListParagraph"/>
        <w:numPr>
          <w:ilvl w:val="1"/>
          <w:numId w:val="10"/>
        </w:numPr>
      </w:pPr>
      <w:r>
        <w:t>Response time</w:t>
      </w:r>
    </w:p>
    <w:p w14:paraId="4103240F" w14:textId="308B201A" w:rsidR="007C7733" w:rsidRDefault="007C7733" w:rsidP="007C7733">
      <w:pPr>
        <w:pStyle w:val="ListParagraph"/>
        <w:numPr>
          <w:ilvl w:val="2"/>
          <w:numId w:val="10"/>
        </w:numPr>
      </w:pPr>
      <w:r>
        <w:t xml:space="preserve">Lookup </w:t>
      </w:r>
      <w:r w:rsidRPr="007C7733">
        <w:rPr>
          <w:color w:val="4472C4" w:themeColor="accent1"/>
        </w:rPr>
        <w:t xml:space="preserve">Trade </w:t>
      </w:r>
      <w:r>
        <w:t>table</w:t>
      </w:r>
    </w:p>
    <w:p w14:paraId="12C361A0" w14:textId="77777777" w:rsidR="007C7733" w:rsidRDefault="007C7733" w:rsidP="007C7733">
      <w:pPr>
        <w:pStyle w:val="ListParagraph"/>
        <w:numPr>
          <w:ilvl w:val="2"/>
          <w:numId w:val="10"/>
        </w:numPr>
      </w:pPr>
      <w:r>
        <w:t>If response time is None Then Black</w:t>
      </w:r>
    </w:p>
    <w:p w14:paraId="0AFD7B41" w14:textId="2649C41F" w:rsidR="007C7733" w:rsidRDefault="007C7733" w:rsidP="00FA6043">
      <w:pPr>
        <w:pStyle w:val="ListParagraph"/>
        <w:numPr>
          <w:ilvl w:val="2"/>
          <w:numId w:val="10"/>
        </w:numPr>
      </w:pPr>
      <w:r>
        <w:t>Else if response time in between 0 and 7.0 Then</w:t>
      </w:r>
      <w:r>
        <w:t xml:space="preserve"> </w:t>
      </w:r>
      <w:r>
        <w:t>Green</w:t>
      </w:r>
    </w:p>
    <w:p w14:paraId="507E87C7" w14:textId="5E36DA5B" w:rsidR="007C7733" w:rsidRDefault="007C7733" w:rsidP="00DA7210">
      <w:pPr>
        <w:pStyle w:val="ListParagraph"/>
        <w:numPr>
          <w:ilvl w:val="2"/>
          <w:numId w:val="10"/>
        </w:numPr>
      </w:pPr>
      <w:r>
        <w:t>Else if response time in between 7.1 and 14.0 Then</w:t>
      </w:r>
      <w:r>
        <w:t xml:space="preserve"> </w:t>
      </w:r>
      <w:r>
        <w:t>Yellow</w:t>
      </w:r>
    </w:p>
    <w:p w14:paraId="25B5BE2C" w14:textId="4BDA97B3" w:rsidR="007C7733" w:rsidRDefault="007C7733" w:rsidP="005E62D1">
      <w:pPr>
        <w:pStyle w:val="ListParagraph"/>
        <w:numPr>
          <w:ilvl w:val="2"/>
          <w:numId w:val="10"/>
        </w:numPr>
      </w:pPr>
      <w:r>
        <w:t>Else if response time in between 14.1 and 20.9 Then</w:t>
      </w:r>
      <w:r>
        <w:t xml:space="preserve"> </w:t>
      </w:r>
      <w:r>
        <w:t>Orange</w:t>
      </w:r>
    </w:p>
    <w:p w14:paraId="5AECFA02" w14:textId="78C12F38" w:rsidR="007C7733" w:rsidRDefault="007C7733" w:rsidP="004D26FD">
      <w:pPr>
        <w:pStyle w:val="ListParagraph"/>
        <w:numPr>
          <w:ilvl w:val="2"/>
          <w:numId w:val="10"/>
        </w:numPr>
      </w:pPr>
      <w:r>
        <w:t>Else if response time in between 21.0 and 27.9 Then</w:t>
      </w:r>
      <w:r>
        <w:t xml:space="preserve"> </w:t>
      </w:r>
      <w:r>
        <w:t>Red</w:t>
      </w:r>
    </w:p>
    <w:p w14:paraId="645B5850" w14:textId="688A0C0D" w:rsidR="007C7733" w:rsidRDefault="007C7733" w:rsidP="007C7733">
      <w:pPr>
        <w:pStyle w:val="ListParagraph"/>
        <w:numPr>
          <w:ilvl w:val="2"/>
          <w:numId w:val="10"/>
        </w:numPr>
      </w:pPr>
      <w:r>
        <w:t>Else if response time &gt; 28.0 Then Bolded Red</w:t>
      </w:r>
    </w:p>
    <w:p w14:paraId="12FD49FC" w14:textId="7634C1F7" w:rsidR="0000169F" w:rsidRDefault="0000169F" w:rsidP="0000169F">
      <w:pPr>
        <w:pStyle w:val="ListParagraph"/>
        <w:numPr>
          <w:ilvl w:val="2"/>
          <w:numId w:val="10"/>
        </w:numPr>
      </w:pPr>
      <w:r w:rsidRPr="0000169F">
        <w:t xml:space="preserve">Store </w:t>
      </w:r>
      <w:r>
        <w:t>response time</w:t>
      </w:r>
      <w:r>
        <w:t xml:space="preserve"> number</w:t>
      </w:r>
      <w:r w:rsidRPr="0000169F">
        <w:t xml:space="preserve"> as session variable '</w:t>
      </w:r>
      <w:r w:rsidRPr="0000169F">
        <w:rPr>
          <w:color w:val="70AD47" w:themeColor="accent6"/>
        </w:rPr>
        <w:t>$</w:t>
      </w:r>
      <w:proofErr w:type="spellStart"/>
      <w:r>
        <w:rPr>
          <w:color w:val="70AD47" w:themeColor="accent6"/>
        </w:rPr>
        <w:t>responsetime</w:t>
      </w:r>
      <w:proofErr w:type="spellEnd"/>
      <w:r w:rsidRPr="0000169F">
        <w:rPr>
          <w:color w:val="70AD47" w:themeColor="accent6"/>
        </w:rPr>
        <w:t>#</w:t>
      </w:r>
      <w:r>
        <w:t>’</w:t>
      </w:r>
    </w:p>
    <w:p w14:paraId="350AE781" w14:textId="5F419CFA" w:rsidR="00DF3C73" w:rsidRDefault="00DF3C73" w:rsidP="00DF3C73">
      <w:pPr>
        <w:pStyle w:val="ListParagraph"/>
        <w:numPr>
          <w:ilvl w:val="1"/>
          <w:numId w:val="10"/>
        </w:numPr>
      </w:pPr>
      <w:r>
        <w:t>My rank</w:t>
      </w:r>
    </w:p>
    <w:p w14:paraId="73300007" w14:textId="0A585EB5" w:rsidR="007C7733" w:rsidRDefault="007C7733" w:rsidP="007C7733">
      <w:pPr>
        <w:pStyle w:val="ListParagraph"/>
        <w:numPr>
          <w:ilvl w:val="2"/>
          <w:numId w:val="10"/>
        </w:numPr>
      </w:pPr>
      <w:r>
        <w:t xml:space="preserve">Lookup </w:t>
      </w:r>
      <w:r w:rsidRPr="007C7733">
        <w:rPr>
          <w:color w:val="4472C4" w:themeColor="accent1"/>
        </w:rPr>
        <w:t xml:space="preserve">Trade </w:t>
      </w:r>
      <w:r>
        <w:t>table</w:t>
      </w:r>
    </w:p>
    <w:p w14:paraId="6B6FD4EA" w14:textId="7B35F2EF" w:rsidR="007C7733" w:rsidRDefault="007C7733" w:rsidP="007C7733">
      <w:pPr>
        <w:pStyle w:val="ListParagraph"/>
        <w:numPr>
          <w:ilvl w:val="2"/>
          <w:numId w:val="10"/>
        </w:numPr>
      </w:pPr>
      <w:r>
        <w:t>If no of trades == 0 Then None</w:t>
      </w:r>
    </w:p>
    <w:p w14:paraId="322F23B7" w14:textId="52A14E52" w:rsidR="007C7733" w:rsidRDefault="007C7733" w:rsidP="007C7733">
      <w:pPr>
        <w:pStyle w:val="ListParagraph"/>
        <w:numPr>
          <w:ilvl w:val="2"/>
          <w:numId w:val="10"/>
        </w:numPr>
      </w:pPr>
      <w:r>
        <w:lastRenderedPageBreak/>
        <w:t>Else if no of trades in between 1 and 2 Then</w:t>
      </w:r>
      <w:r>
        <w:t xml:space="preserve"> </w:t>
      </w:r>
      <w:proofErr w:type="spellStart"/>
      <w:r>
        <w:t>Aluminium</w:t>
      </w:r>
      <w:proofErr w:type="spellEnd"/>
    </w:p>
    <w:p w14:paraId="5579DF92" w14:textId="5ADCA2D1" w:rsidR="007C7733" w:rsidRDefault="007C7733" w:rsidP="007C7733">
      <w:pPr>
        <w:pStyle w:val="ListParagraph"/>
        <w:numPr>
          <w:ilvl w:val="2"/>
          <w:numId w:val="10"/>
        </w:numPr>
      </w:pPr>
      <w:r>
        <w:t>Else if no of trades in between 3 and 4 Then Bronze</w:t>
      </w:r>
    </w:p>
    <w:p w14:paraId="3F82D7CE" w14:textId="260A6CB9" w:rsidR="007C7733" w:rsidRDefault="007C7733" w:rsidP="007C7733">
      <w:pPr>
        <w:pStyle w:val="ListParagraph"/>
        <w:numPr>
          <w:ilvl w:val="2"/>
          <w:numId w:val="10"/>
        </w:numPr>
      </w:pPr>
      <w:r>
        <w:t>Else if no of trades in between 4 and 5 Then Silver</w:t>
      </w:r>
    </w:p>
    <w:p w14:paraId="199DC5AB" w14:textId="219A3BC4" w:rsidR="007C7733" w:rsidRDefault="007C7733" w:rsidP="007C7733">
      <w:pPr>
        <w:pStyle w:val="ListParagraph"/>
        <w:numPr>
          <w:ilvl w:val="2"/>
          <w:numId w:val="10"/>
        </w:numPr>
      </w:pPr>
      <w:r>
        <w:t>Else if no of trades in between 6 and 7 Then Gold</w:t>
      </w:r>
    </w:p>
    <w:p w14:paraId="54B4DDB4" w14:textId="01F885E1" w:rsidR="007C7733" w:rsidRDefault="007C7733" w:rsidP="007C7733">
      <w:pPr>
        <w:pStyle w:val="ListParagraph"/>
        <w:numPr>
          <w:ilvl w:val="2"/>
          <w:numId w:val="10"/>
        </w:numPr>
      </w:pPr>
      <w:r>
        <w:t>Else if no of trades in between 8 and 9 Then Platinum</w:t>
      </w:r>
    </w:p>
    <w:p w14:paraId="115DBB5F" w14:textId="61020A27" w:rsidR="007C7733" w:rsidRDefault="007C7733" w:rsidP="007C7733">
      <w:pPr>
        <w:pStyle w:val="ListParagraph"/>
        <w:numPr>
          <w:ilvl w:val="2"/>
          <w:numId w:val="10"/>
        </w:numPr>
      </w:pPr>
      <w:r>
        <w:t xml:space="preserve">Else if no of trades &gt; 10 Then </w:t>
      </w:r>
      <w:proofErr w:type="spellStart"/>
      <w:r>
        <w:t>Alexandinium</w:t>
      </w:r>
      <w:proofErr w:type="spellEnd"/>
    </w:p>
    <w:p w14:paraId="5C86FCA2" w14:textId="343D1239" w:rsidR="0000169F" w:rsidRDefault="0000169F" w:rsidP="0000169F">
      <w:pPr>
        <w:pStyle w:val="ListParagraph"/>
        <w:numPr>
          <w:ilvl w:val="2"/>
          <w:numId w:val="10"/>
        </w:numPr>
      </w:pPr>
      <w:r w:rsidRPr="0000169F">
        <w:t xml:space="preserve">Store </w:t>
      </w:r>
      <w:r>
        <w:t>my rank</w:t>
      </w:r>
      <w:r>
        <w:t xml:space="preserve"> </w:t>
      </w:r>
      <w:r w:rsidR="00BE4C8E">
        <w:t>level</w:t>
      </w:r>
      <w:r w:rsidRPr="0000169F">
        <w:t xml:space="preserve"> as session variable '</w:t>
      </w:r>
      <w:r w:rsidRPr="0000169F">
        <w:rPr>
          <w:color w:val="70AD47" w:themeColor="accent6"/>
        </w:rPr>
        <w:t>$</w:t>
      </w:r>
      <w:proofErr w:type="spellStart"/>
      <w:r w:rsidR="00BE4C8E">
        <w:rPr>
          <w:color w:val="70AD47" w:themeColor="accent6"/>
        </w:rPr>
        <w:t>myrank</w:t>
      </w:r>
      <w:proofErr w:type="spellEnd"/>
      <w:r>
        <w:t>’</w:t>
      </w:r>
    </w:p>
    <w:p w14:paraId="264C69E3" w14:textId="77777777" w:rsidR="0000169F" w:rsidRDefault="0000169F" w:rsidP="007C7733">
      <w:pPr>
        <w:pStyle w:val="ListParagraph"/>
        <w:numPr>
          <w:ilvl w:val="2"/>
          <w:numId w:val="10"/>
        </w:numPr>
      </w:pPr>
    </w:p>
    <w:p w14:paraId="7DED200B" w14:textId="333BA281" w:rsidR="00DF3C73" w:rsidRDefault="00DF3C73" w:rsidP="00DF3C73">
      <w:pPr>
        <w:pStyle w:val="ListParagraph"/>
        <w:numPr>
          <w:ilvl w:val="1"/>
          <w:numId w:val="10"/>
        </w:numPr>
      </w:pPr>
      <w:r w:rsidRPr="00DF3C73">
        <w:rPr>
          <w:b/>
          <w:bCs/>
          <w:i/>
          <w:iCs/>
        </w:rPr>
        <w:t>List Item</w:t>
      </w:r>
      <w:r>
        <w:t xml:space="preserve"> button</w:t>
      </w:r>
    </w:p>
    <w:p w14:paraId="0B23649E" w14:textId="1F1D576D" w:rsidR="008E4D2A" w:rsidRDefault="008E4D2A" w:rsidP="008E4D2A">
      <w:pPr>
        <w:pStyle w:val="ListParagraph"/>
        <w:numPr>
          <w:ilvl w:val="2"/>
          <w:numId w:val="10"/>
        </w:numPr>
      </w:pPr>
      <w:r>
        <w:t xml:space="preserve">On click, go to </w:t>
      </w:r>
      <w:r w:rsidRPr="008E4D2A">
        <w:rPr>
          <w:b/>
          <w:bCs/>
        </w:rPr>
        <w:t>List Item</w:t>
      </w:r>
      <w:r>
        <w:t xml:space="preserve"> task</w:t>
      </w:r>
    </w:p>
    <w:p w14:paraId="4B9CBDCD" w14:textId="7D1C905F" w:rsidR="00DF3C73" w:rsidRDefault="00DF3C73" w:rsidP="00DF3C73">
      <w:pPr>
        <w:pStyle w:val="ListParagraph"/>
        <w:numPr>
          <w:ilvl w:val="1"/>
          <w:numId w:val="10"/>
        </w:numPr>
      </w:pPr>
      <w:r w:rsidRPr="00DF3C73">
        <w:rPr>
          <w:b/>
          <w:bCs/>
          <w:i/>
          <w:iCs/>
        </w:rPr>
        <w:t>My items</w:t>
      </w:r>
      <w:r>
        <w:t xml:space="preserve"> button</w:t>
      </w:r>
    </w:p>
    <w:p w14:paraId="4BDB793B" w14:textId="404B4856" w:rsidR="008E4D2A" w:rsidRDefault="008E4D2A" w:rsidP="008E4D2A">
      <w:pPr>
        <w:pStyle w:val="ListParagraph"/>
        <w:numPr>
          <w:ilvl w:val="2"/>
          <w:numId w:val="10"/>
        </w:numPr>
      </w:pPr>
      <w:r>
        <w:t xml:space="preserve">On click, go to </w:t>
      </w:r>
      <w:r>
        <w:rPr>
          <w:b/>
          <w:bCs/>
        </w:rPr>
        <w:t>My</w:t>
      </w:r>
      <w:r w:rsidRPr="008E4D2A">
        <w:rPr>
          <w:b/>
          <w:bCs/>
        </w:rPr>
        <w:t xml:space="preserve"> Item</w:t>
      </w:r>
      <w:r>
        <w:t xml:space="preserve"> task</w:t>
      </w:r>
    </w:p>
    <w:p w14:paraId="44488806" w14:textId="2322F053" w:rsidR="00DF3C73" w:rsidRDefault="00DF3C73" w:rsidP="00DF3C73">
      <w:pPr>
        <w:pStyle w:val="ListParagraph"/>
        <w:numPr>
          <w:ilvl w:val="1"/>
          <w:numId w:val="10"/>
        </w:numPr>
      </w:pPr>
      <w:r w:rsidRPr="00DF3C73">
        <w:rPr>
          <w:b/>
          <w:bCs/>
          <w:i/>
          <w:iCs/>
        </w:rPr>
        <w:t>Search items</w:t>
      </w:r>
      <w:r>
        <w:t xml:space="preserve"> button</w:t>
      </w:r>
    </w:p>
    <w:p w14:paraId="0E6A54E8" w14:textId="44D9465B" w:rsidR="008E4D2A" w:rsidRDefault="008E4D2A" w:rsidP="00925E5C">
      <w:pPr>
        <w:pStyle w:val="ListParagraph"/>
        <w:numPr>
          <w:ilvl w:val="2"/>
          <w:numId w:val="10"/>
        </w:numPr>
      </w:pPr>
      <w:r>
        <w:t xml:space="preserve">On click, go to </w:t>
      </w:r>
      <w:r w:rsidRPr="008E4D2A">
        <w:rPr>
          <w:b/>
          <w:bCs/>
        </w:rPr>
        <w:t xml:space="preserve">Search </w:t>
      </w:r>
      <w:r w:rsidRPr="008E4D2A">
        <w:rPr>
          <w:b/>
          <w:bCs/>
        </w:rPr>
        <w:t>Item</w:t>
      </w:r>
      <w:r>
        <w:t xml:space="preserve"> task</w:t>
      </w:r>
    </w:p>
    <w:p w14:paraId="7D171DD4" w14:textId="5E6CF66F" w:rsidR="00DF3C73" w:rsidRDefault="00DF3C73" w:rsidP="00DF3C73">
      <w:pPr>
        <w:pStyle w:val="ListParagraph"/>
        <w:numPr>
          <w:ilvl w:val="1"/>
          <w:numId w:val="10"/>
        </w:numPr>
      </w:pPr>
      <w:r w:rsidRPr="00DF3C73">
        <w:rPr>
          <w:b/>
          <w:bCs/>
          <w:i/>
          <w:iCs/>
        </w:rPr>
        <w:t>Trade history</w:t>
      </w:r>
      <w:r>
        <w:t xml:space="preserve"> button</w:t>
      </w:r>
    </w:p>
    <w:p w14:paraId="1536F750" w14:textId="2DB710DA" w:rsidR="008E4D2A" w:rsidRDefault="008E4D2A" w:rsidP="008E4D2A">
      <w:pPr>
        <w:pStyle w:val="ListParagraph"/>
        <w:numPr>
          <w:ilvl w:val="2"/>
          <w:numId w:val="10"/>
        </w:numPr>
      </w:pPr>
      <w:r>
        <w:t xml:space="preserve">On click, go to </w:t>
      </w:r>
      <w:r w:rsidRPr="008E4D2A">
        <w:rPr>
          <w:b/>
          <w:bCs/>
        </w:rPr>
        <w:t>Trade History</w:t>
      </w:r>
      <w:r>
        <w:t xml:space="preserve"> task</w:t>
      </w:r>
    </w:p>
    <w:p w14:paraId="7A3592F2" w14:textId="630E4F43" w:rsidR="008E4D2A" w:rsidRDefault="008E4D2A" w:rsidP="008E4D2A">
      <w:pPr>
        <w:pStyle w:val="ListParagraph"/>
        <w:numPr>
          <w:ilvl w:val="1"/>
          <w:numId w:val="10"/>
        </w:numPr>
      </w:pPr>
      <w:r>
        <w:rPr>
          <w:b/>
          <w:bCs/>
          <w:i/>
          <w:iCs/>
        </w:rPr>
        <w:t>Logout</w:t>
      </w:r>
      <w:r>
        <w:t xml:space="preserve"> button</w:t>
      </w:r>
    </w:p>
    <w:p w14:paraId="112B06C6" w14:textId="2A643634" w:rsidR="008E4D2A" w:rsidRDefault="008E4D2A" w:rsidP="008E4D2A">
      <w:pPr>
        <w:pStyle w:val="ListParagraph"/>
        <w:numPr>
          <w:ilvl w:val="2"/>
          <w:numId w:val="10"/>
        </w:numPr>
      </w:pPr>
      <w:r w:rsidRPr="008E4D2A">
        <w:t xml:space="preserve">Invalidate login session and go back to the </w:t>
      </w:r>
      <w:r w:rsidRPr="008E4D2A">
        <w:rPr>
          <w:b/>
          <w:bCs/>
          <w:u w:val="single"/>
        </w:rPr>
        <w:t>Login</w:t>
      </w:r>
      <w:r w:rsidRPr="008E4D2A">
        <w:t xml:space="preserve"> form</w:t>
      </w:r>
    </w:p>
    <w:p w14:paraId="067E9611" w14:textId="735AEB53" w:rsidR="00DF3C73" w:rsidRDefault="007C7733" w:rsidP="00DF3C73">
      <w:pPr>
        <w:pStyle w:val="ListParagraph"/>
        <w:numPr>
          <w:ilvl w:val="0"/>
          <w:numId w:val="10"/>
        </w:numPr>
      </w:pPr>
      <w:r>
        <w:t>End</w:t>
      </w:r>
    </w:p>
    <w:p w14:paraId="6CAF0F1E" w14:textId="77777777" w:rsidR="00B81D6C" w:rsidRPr="00B81D6C" w:rsidRDefault="00B81D6C" w:rsidP="00B81D6C"/>
    <w:p w14:paraId="4461A408" w14:textId="02AB3549" w:rsidR="00A22A81" w:rsidRDefault="00A22A81" w:rsidP="000D1059">
      <w:pPr>
        <w:pStyle w:val="Heading2"/>
      </w:pPr>
      <w:bookmarkStart w:id="26" w:name="_Toc106718142"/>
      <w:r>
        <w:t>List item</w:t>
      </w:r>
      <w:bookmarkEnd w:id="26"/>
    </w:p>
    <w:p w14:paraId="514D6BEB" w14:textId="77777777" w:rsidR="00312F43" w:rsidRDefault="00312F43" w:rsidP="00312F43">
      <w:pPr>
        <w:pStyle w:val="Heading3"/>
      </w:pPr>
      <w:bookmarkStart w:id="27" w:name="_Toc106718143"/>
      <w:r>
        <w:t>Task decomposition</w:t>
      </w:r>
      <w:bookmarkEnd w:id="27"/>
    </w:p>
    <w:p w14:paraId="2231F695" w14:textId="393055B9" w:rsidR="00312F43" w:rsidRDefault="00312F43" w:rsidP="00312F43">
      <w:r w:rsidRPr="00B81D6C">
        <w:rPr>
          <w:b/>
          <w:bCs/>
        </w:rPr>
        <w:t>Lock Type:</w:t>
      </w:r>
      <w:r>
        <w:t xml:space="preserve"> </w:t>
      </w:r>
      <w:r w:rsidR="00C92D89">
        <w:t xml:space="preserve">Read-only on </w:t>
      </w:r>
      <w:r w:rsidR="00C92D89" w:rsidRPr="00C92D89">
        <w:rPr>
          <w:color w:val="4472C4" w:themeColor="accent1"/>
        </w:rPr>
        <w:t xml:space="preserve">Trade </w:t>
      </w:r>
      <w:r w:rsidR="00C92D89">
        <w:t xml:space="preserve">table, read and write on </w:t>
      </w:r>
      <w:r w:rsidR="00C92D89" w:rsidRPr="00C92D89">
        <w:rPr>
          <w:color w:val="4472C4" w:themeColor="accent1"/>
        </w:rPr>
        <w:t xml:space="preserve">Item </w:t>
      </w:r>
      <w:r w:rsidR="00C92D89">
        <w:t>table</w:t>
      </w:r>
    </w:p>
    <w:p w14:paraId="71CD6E4B" w14:textId="53DC2124" w:rsidR="00312F43" w:rsidRDefault="00312F43" w:rsidP="00312F43">
      <w:r w:rsidRPr="00B81D6C">
        <w:rPr>
          <w:b/>
          <w:bCs/>
        </w:rPr>
        <w:t>Number of Locks:</w:t>
      </w:r>
      <w:r>
        <w:t xml:space="preserve"> </w:t>
      </w:r>
      <w:r w:rsidR="00C92D89">
        <w:t>two</w:t>
      </w:r>
    </w:p>
    <w:p w14:paraId="710D2DFA" w14:textId="55F3DE35" w:rsidR="00312F43" w:rsidRDefault="00312F43" w:rsidP="00312F43">
      <w:pPr>
        <w:rPr>
          <w:b/>
          <w:bCs/>
        </w:rPr>
      </w:pPr>
      <w:r w:rsidRPr="00B81D6C">
        <w:rPr>
          <w:b/>
          <w:bCs/>
        </w:rPr>
        <w:t xml:space="preserve">Enabling Conditions: </w:t>
      </w:r>
      <w:r w:rsidR="00C92D89" w:rsidRPr="00C92D89">
        <w:t xml:space="preserve">click on </w:t>
      </w:r>
      <w:r w:rsidR="00C92D89" w:rsidRPr="00C92D89">
        <w:rPr>
          <w:b/>
          <w:bCs/>
          <w:i/>
          <w:iCs/>
        </w:rPr>
        <w:t>List Item</w:t>
      </w:r>
      <w:r w:rsidR="00C92D89" w:rsidRPr="00C92D89">
        <w:t>, Logged in user, less than 2 unaccepted trades</w:t>
      </w:r>
    </w:p>
    <w:p w14:paraId="21A9BE0B" w14:textId="68B07C71" w:rsidR="00312F43" w:rsidRDefault="00312F43" w:rsidP="00312F43">
      <w:pPr>
        <w:rPr>
          <w:b/>
          <w:bCs/>
        </w:rPr>
      </w:pPr>
      <w:r>
        <w:rPr>
          <w:b/>
          <w:bCs/>
        </w:rPr>
        <w:t>Frequency:</w:t>
      </w:r>
      <w:r w:rsidR="00C92D89">
        <w:rPr>
          <w:b/>
          <w:bCs/>
        </w:rPr>
        <w:t xml:space="preserve"> 200</w:t>
      </w:r>
    </w:p>
    <w:p w14:paraId="07EC66F8" w14:textId="0498FD6F" w:rsidR="00312F43" w:rsidRDefault="00312F43" w:rsidP="00312F43">
      <w:pPr>
        <w:rPr>
          <w:b/>
          <w:bCs/>
        </w:rPr>
      </w:pPr>
      <w:r>
        <w:rPr>
          <w:b/>
          <w:bCs/>
        </w:rPr>
        <w:t>Consistency (ACID):</w:t>
      </w:r>
      <w:r w:rsidR="00C92D89">
        <w:rPr>
          <w:b/>
          <w:bCs/>
        </w:rPr>
        <w:t xml:space="preserve"> </w:t>
      </w:r>
      <w:r w:rsidR="00C92D89" w:rsidRPr="00C92D89">
        <w:t>order critical</w:t>
      </w:r>
    </w:p>
    <w:p w14:paraId="1336E9B3" w14:textId="157D608A" w:rsidR="00312F43" w:rsidRDefault="00F50B6B" w:rsidP="00312F43">
      <w:r>
        <w:rPr>
          <w:noProof/>
          <w14:ligatures w14:val="none"/>
          <w14:numForm w14:val="default"/>
          <w14:numSpacing w14:val="default"/>
        </w:rPr>
        <w:lastRenderedPageBreak/>
        <mc:AlternateContent>
          <mc:Choice Requires="wps">
            <w:drawing>
              <wp:anchor distT="0" distB="0" distL="114300" distR="114300" simplePos="0" relativeHeight="251665408" behindDoc="0" locked="0" layoutInCell="1" allowOverlap="1" wp14:anchorId="6C5F9ED1" wp14:editId="3419487D">
                <wp:simplePos x="0" y="0"/>
                <wp:positionH relativeFrom="column">
                  <wp:posOffset>0</wp:posOffset>
                </wp:positionH>
                <wp:positionV relativeFrom="paragraph">
                  <wp:posOffset>332740</wp:posOffset>
                </wp:positionV>
                <wp:extent cx="1371600" cy="438150"/>
                <wp:effectExtent l="0" t="0" r="19050" b="19050"/>
                <wp:wrapTopAndBottom/>
                <wp:docPr id="4" name="Oval 4" descr="Login"/>
                <wp:cNvGraphicFramePr/>
                <a:graphic xmlns:a="http://schemas.openxmlformats.org/drawingml/2006/main">
                  <a:graphicData uri="http://schemas.microsoft.com/office/word/2010/wordprocessingShape">
                    <wps:wsp>
                      <wps:cNvSpPr/>
                      <wps:spPr>
                        <a:xfrm>
                          <a:off x="0" y="0"/>
                          <a:ext cx="1371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88AE3" w14:textId="4AAEA8C9" w:rsidR="00C92D89" w:rsidRDefault="00C92D89" w:rsidP="00C92D89">
                            <w:pPr>
                              <w:jc w:val="center"/>
                            </w:pPr>
                            <w: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F9ED1" id="Oval 4" o:spid="_x0000_s1029" alt="Login" style="position:absolute;left:0;text-align:left;margin-left:0;margin-top:26.2pt;width:108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" fillcolor="#4472c4 [3204]" strokecolor="#1f3763 [1604]" strokeweight="1pt">
                <v:stroke joinstyle="miter"/>
                <v:textbox>
                  <w:txbxContent>
                    <w:p w14:paraId="02288AE3" w14:textId="4AAEA8C9" w:rsidR="00C92D89" w:rsidRDefault="00C92D89" w:rsidP="00C92D89">
                      <w:pPr>
                        <w:jc w:val="center"/>
                      </w:pPr>
                      <w:r>
                        <w:t>List Item</w:t>
                      </w:r>
                    </w:p>
                  </w:txbxContent>
                </v:textbox>
                <w10:wrap type="topAndBottom"/>
              </v:oval>
            </w:pict>
          </mc:Fallback>
        </mc:AlternateContent>
      </w:r>
      <w:r w:rsidR="00312F43">
        <w:rPr>
          <w:b/>
          <w:bCs/>
        </w:rPr>
        <w:t>Subtasks:</w:t>
      </w:r>
      <w:r w:rsidR="00C92D89">
        <w:rPr>
          <w:b/>
          <w:bCs/>
        </w:rPr>
        <w:t xml:space="preserve"> </w:t>
      </w:r>
      <w:r w:rsidR="00C92D89" w:rsidRPr="00C92D89">
        <w:t xml:space="preserve">mother task </w:t>
      </w:r>
      <w:proofErr w:type="gramStart"/>
      <w:r w:rsidR="00C92D89" w:rsidRPr="00C92D89">
        <w:t>needed,</w:t>
      </w:r>
      <w:proofErr w:type="gramEnd"/>
      <w:r w:rsidR="00C92D89" w:rsidRPr="00C92D89">
        <w:t xml:space="preserve"> decomposition not needed</w:t>
      </w:r>
    </w:p>
    <w:p w14:paraId="3CB034F2" w14:textId="3BC52731" w:rsidR="00312F43" w:rsidRDefault="00312F43" w:rsidP="00F50B6B">
      <w:pPr>
        <w:pStyle w:val="Heading3"/>
      </w:pPr>
      <w:bookmarkStart w:id="28" w:name="_Toc106718144"/>
      <w:r>
        <w:t>Abstract Code</w:t>
      </w:r>
      <w:bookmarkEnd w:id="28"/>
    </w:p>
    <w:p w14:paraId="2122EC8A" w14:textId="68E4773C" w:rsidR="00C92D89" w:rsidRDefault="00C92D89" w:rsidP="00C92D89">
      <w:pPr>
        <w:pStyle w:val="ListParagraph"/>
        <w:numPr>
          <w:ilvl w:val="0"/>
          <w:numId w:val="10"/>
        </w:numPr>
      </w:pPr>
      <w:r>
        <w:t>Begin</w:t>
      </w:r>
    </w:p>
    <w:p w14:paraId="1F24DBBA" w14:textId="77777777" w:rsidR="00054063" w:rsidRDefault="00C92D89" w:rsidP="00054063">
      <w:pPr>
        <w:pStyle w:val="ListParagraph"/>
        <w:numPr>
          <w:ilvl w:val="0"/>
          <w:numId w:val="10"/>
        </w:numPr>
      </w:pPr>
      <w:r w:rsidRPr="00C92D89">
        <w:t xml:space="preserve">Look up </w:t>
      </w:r>
      <w:r w:rsidRPr="00054063">
        <w:rPr>
          <w:color w:val="4472C4" w:themeColor="accent1"/>
        </w:rPr>
        <w:t xml:space="preserve">Trade </w:t>
      </w:r>
      <w:r w:rsidRPr="00C92D89">
        <w:t>table to get total unaccepted trades of user</w:t>
      </w:r>
    </w:p>
    <w:p w14:paraId="67FE49BA" w14:textId="40BB7656" w:rsidR="00C92D89" w:rsidRPr="00054063" w:rsidRDefault="00C92D89" w:rsidP="00EC340C">
      <w:pPr>
        <w:pStyle w:val="ListParagraph"/>
        <w:numPr>
          <w:ilvl w:val="1"/>
          <w:numId w:val="10"/>
        </w:numPr>
      </w:pPr>
      <w:r w:rsidRPr="00C92D89">
        <w:t xml:space="preserve"> If user</w:t>
      </w:r>
      <w:r w:rsidR="00054063">
        <w:t xml:space="preserve"> </w:t>
      </w:r>
      <w:r w:rsidRPr="00C92D89">
        <w:t xml:space="preserve">has &gt; 2 unaccepted </w:t>
      </w:r>
      <w:proofErr w:type="gramStart"/>
      <w:r w:rsidRPr="00C92D89">
        <w:t>trades</w:t>
      </w:r>
      <w:proofErr w:type="gramEnd"/>
      <w:r w:rsidR="00054063">
        <w:t xml:space="preserve"> </w:t>
      </w:r>
      <w:r w:rsidRPr="00C92D89">
        <w:t xml:space="preserve">Then display error </w:t>
      </w:r>
      <w:r w:rsidRPr="00054063">
        <w:rPr>
          <w:rFonts w:cs="Palatino Linotype"/>
        </w:rPr>
        <w:t>“</w:t>
      </w:r>
      <w:r w:rsidRPr="00C92D89">
        <w:t>Cannot list item. Check pending trades</w:t>
      </w:r>
      <w:r w:rsidRPr="00054063">
        <w:rPr>
          <w:rFonts w:cs="Palatino Linotype"/>
        </w:rPr>
        <w:t>”</w:t>
      </w:r>
    </w:p>
    <w:p w14:paraId="72B7A438" w14:textId="26F8F7D4" w:rsidR="00054063" w:rsidRPr="00054063" w:rsidRDefault="00054063" w:rsidP="00054063">
      <w:pPr>
        <w:pStyle w:val="ListParagraph"/>
        <w:numPr>
          <w:ilvl w:val="2"/>
          <w:numId w:val="10"/>
        </w:numPr>
      </w:pPr>
      <w:r>
        <w:rPr>
          <w:rFonts w:cs="Palatino Linotype"/>
        </w:rPr>
        <w:t xml:space="preserve">Back to </w:t>
      </w:r>
      <w:r w:rsidRPr="00054063">
        <w:rPr>
          <w:rFonts w:cs="Palatino Linotype"/>
          <w:b/>
          <w:bCs/>
          <w:i/>
          <w:iCs/>
        </w:rPr>
        <w:t>Main Menu</w:t>
      </w:r>
      <w:r>
        <w:rPr>
          <w:rFonts w:cs="Palatino Linotype"/>
        </w:rPr>
        <w:t xml:space="preserve"> button</w:t>
      </w:r>
    </w:p>
    <w:p w14:paraId="38483FC8" w14:textId="1BF18A8B" w:rsidR="00054063" w:rsidRDefault="00054063" w:rsidP="00054063">
      <w:pPr>
        <w:pStyle w:val="ListParagraph"/>
        <w:numPr>
          <w:ilvl w:val="1"/>
          <w:numId w:val="10"/>
        </w:numPr>
      </w:pPr>
      <w:r>
        <w:t>Else:</w:t>
      </w:r>
    </w:p>
    <w:p w14:paraId="1C5CAB53" w14:textId="66B1E5C7" w:rsidR="00054063" w:rsidRDefault="00054063" w:rsidP="00054063">
      <w:pPr>
        <w:pStyle w:val="ListParagraph"/>
        <w:numPr>
          <w:ilvl w:val="2"/>
          <w:numId w:val="10"/>
        </w:numPr>
      </w:pPr>
      <w:r>
        <w:t xml:space="preserve">Show </w:t>
      </w:r>
      <w:r w:rsidRPr="00054063">
        <w:rPr>
          <w:b/>
          <w:bCs/>
          <w:u w:val="single"/>
        </w:rPr>
        <w:t>New Item Listing</w:t>
      </w:r>
      <w:r>
        <w:t xml:space="preserve"> form</w:t>
      </w:r>
    </w:p>
    <w:p w14:paraId="51C8E05A" w14:textId="26F19BAE" w:rsidR="00205B02" w:rsidRDefault="00205B02" w:rsidP="00227995">
      <w:pPr>
        <w:pStyle w:val="ListParagraph"/>
        <w:numPr>
          <w:ilvl w:val="2"/>
          <w:numId w:val="10"/>
        </w:numPr>
      </w:pPr>
      <w:r>
        <w:t>On click</w:t>
      </w:r>
      <w:r>
        <w:t xml:space="preserve"> </w:t>
      </w:r>
      <w:r w:rsidRPr="00205B02">
        <w:rPr>
          <w:color w:val="70AD47" w:themeColor="accent6"/>
        </w:rPr>
        <w:t>Game types</w:t>
      </w:r>
      <w:r>
        <w:t xml:space="preserve"> </w:t>
      </w:r>
      <w:r w:rsidR="001306AE">
        <w:t>show</w:t>
      </w:r>
      <w:r>
        <w:t xml:space="preserve"> Game Type</w:t>
      </w:r>
      <w:r w:rsidR="001306AE">
        <w:t xml:space="preserve"> in</w:t>
      </w:r>
      <w:r>
        <w:t xml:space="preserve"> dropdown</w:t>
      </w:r>
    </w:p>
    <w:p w14:paraId="75AFBA37" w14:textId="1E69F3FD" w:rsidR="001306AE" w:rsidRPr="001306AE" w:rsidRDefault="001306AE" w:rsidP="001306AE">
      <w:pPr>
        <w:pStyle w:val="ListParagraph"/>
        <w:numPr>
          <w:ilvl w:val="3"/>
          <w:numId w:val="10"/>
        </w:numPr>
      </w:pPr>
      <w:r>
        <w:t xml:space="preserve">If Collectable card game selected, then show </w:t>
      </w:r>
      <w:r w:rsidRPr="001306AE">
        <w:rPr>
          <w:color w:val="70AD47" w:themeColor="accent6"/>
        </w:rPr>
        <w:t>number of cards being offered</w:t>
      </w:r>
    </w:p>
    <w:p w14:paraId="2F8EFC7F" w14:textId="472BEBFF" w:rsidR="001306AE" w:rsidRDefault="001306AE" w:rsidP="001306AE">
      <w:pPr>
        <w:pStyle w:val="ListParagraph"/>
        <w:numPr>
          <w:ilvl w:val="3"/>
          <w:numId w:val="10"/>
        </w:numPr>
      </w:pPr>
      <w:r>
        <w:t>If video game selected</w:t>
      </w:r>
    </w:p>
    <w:p w14:paraId="7B0966EE" w14:textId="7DE1CD6B" w:rsidR="001306AE" w:rsidRDefault="001306AE" w:rsidP="001306AE">
      <w:pPr>
        <w:pStyle w:val="ListParagraph"/>
        <w:numPr>
          <w:ilvl w:val="4"/>
          <w:numId w:val="10"/>
        </w:numPr>
      </w:pPr>
      <w:r>
        <w:t>Show dropdown for platform</w:t>
      </w:r>
    </w:p>
    <w:p w14:paraId="5A9277E2" w14:textId="451E5BA8" w:rsidR="001306AE" w:rsidRDefault="001306AE" w:rsidP="001306AE">
      <w:pPr>
        <w:pStyle w:val="ListParagraph"/>
        <w:numPr>
          <w:ilvl w:val="4"/>
          <w:numId w:val="10"/>
        </w:numPr>
      </w:pPr>
      <w:r>
        <w:t>Show dropdown for media</w:t>
      </w:r>
    </w:p>
    <w:p w14:paraId="6DAEA120" w14:textId="59FCAD24" w:rsidR="001306AE" w:rsidRDefault="001306AE" w:rsidP="001306AE">
      <w:pPr>
        <w:pStyle w:val="ListParagraph"/>
        <w:numPr>
          <w:ilvl w:val="3"/>
          <w:numId w:val="10"/>
        </w:numPr>
      </w:pPr>
      <w:r>
        <w:t xml:space="preserve">If </w:t>
      </w:r>
      <w:r>
        <w:t>computer</w:t>
      </w:r>
      <w:r>
        <w:t xml:space="preserve"> game selected</w:t>
      </w:r>
    </w:p>
    <w:p w14:paraId="0F3C1F17" w14:textId="270743DB" w:rsidR="001306AE" w:rsidRDefault="001306AE" w:rsidP="001306AE">
      <w:pPr>
        <w:pStyle w:val="ListParagraph"/>
        <w:numPr>
          <w:ilvl w:val="4"/>
          <w:numId w:val="10"/>
        </w:numPr>
      </w:pPr>
      <w:r>
        <w:t>Show dropdown for platform</w:t>
      </w:r>
    </w:p>
    <w:p w14:paraId="19066E68" w14:textId="1A9C277F" w:rsidR="001306AE" w:rsidRDefault="001306AE" w:rsidP="001306AE">
      <w:pPr>
        <w:pStyle w:val="ListParagraph"/>
        <w:numPr>
          <w:ilvl w:val="2"/>
          <w:numId w:val="10"/>
        </w:numPr>
      </w:pPr>
      <w:r>
        <w:t xml:space="preserve">On click </w:t>
      </w:r>
      <w:r>
        <w:rPr>
          <w:color w:val="70AD47" w:themeColor="accent6"/>
        </w:rPr>
        <w:t>Condition</w:t>
      </w:r>
      <w:r>
        <w:t xml:space="preserve"> display </w:t>
      </w:r>
      <w:r>
        <w:t>Condition</w:t>
      </w:r>
      <w:r>
        <w:t xml:space="preserve"> in dropdown</w:t>
      </w:r>
    </w:p>
    <w:p w14:paraId="7481221B" w14:textId="77676D3F" w:rsidR="001306AE" w:rsidRDefault="001306AE" w:rsidP="00227995">
      <w:pPr>
        <w:pStyle w:val="ListParagraph"/>
        <w:numPr>
          <w:ilvl w:val="2"/>
          <w:numId w:val="10"/>
        </w:numPr>
      </w:pPr>
      <w:r>
        <w:t>Description field is optional</w:t>
      </w:r>
    </w:p>
    <w:p w14:paraId="05039C2C" w14:textId="1F6DF7B5" w:rsidR="00205B02" w:rsidRDefault="001306AE" w:rsidP="009122E6">
      <w:pPr>
        <w:pStyle w:val="ListParagraph"/>
        <w:numPr>
          <w:ilvl w:val="0"/>
          <w:numId w:val="10"/>
        </w:numPr>
      </w:pPr>
      <w:r>
        <w:t xml:space="preserve">On click </w:t>
      </w:r>
      <w:r w:rsidRPr="009122E6">
        <w:t>List Item</w:t>
      </w:r>
      <w:r>
        <w:t xml:space="preserve"> button</w:t>
      </w:r>
    </w:p>
    <w:p w14:paraId="58C48E27" w14:textId="15A4D52E" w:rsidR="009122E6" w:rsidRDefault="009122E6" w:rsidP="009122E6">
      <w:pPr>
        <w:pStyle w:val="ListParagraph"/>
        <w:numPr>
          <w:ilvl w:val="1"/>
          <w:numId w:val="10"/>
        </w:numPr>
      </w:pPr>
      <w:r>
        <w:t xml:space="preserve">Validate fields and throw appropriate messages to the user. Stay on the </w:t>
      </w:r>
      <w:r w:rsidRPr="009122E6">
        <w:rPr>
          <w:b/>
          <w:bCs/>
          <w:u w:val="single"/>
        </w:rPr>
        <w:t>New Item Listing</w:t>
      </w:r>
      <w:r>
        <w:t xml:space="preserve"> form</w:t>
      </w:r>
    </w:p>
    <w:p w14:paraId="574BD22D" w14:textId="571E13CD" w:rsidR="00C92D89" w:rsidRDefault="00C92D89" w:rsidP="00C92D89">
      <w:pPr>
        <w:pStyle w:val="ListParagraph"/>
        <w:numPr>
          <w:ilvl w:val="0"/>
          <w:numId w:val="10"/>
        </w:numPr>
      </w:pPr>
      <w:r w:rsidRPr="00C92D89">
        <w:t xml:space="preserve">If no </w:t>
      </w:r>
      <w:proofErr w:type="gramStart"/>
      <w:r w:rsidRPr="00C92D89">
        <w:t>error</w:t>
      </w:r>
      <w:proofErr w:type="gramEnd"/>
      <w:r w:rsidR="009122E6">
        <w:t xml:space="preserve"> then w</w:t>
      </w:r>
      <w:r w:rsidRPr="00C92D89">
        <w:t xml:space="preserve">rite field values to </w:t>
      </w:r>
      <w:r w:rsidRPr="009122E6">
        <w:rPr>
          <w:color w:val="4472C4" w:themeColor="accent1"/>
        </w:rPr>
        <w:t>I</w:t>
      </w:r>
      <w:r w:rsidR="009122E6" w:rsidRPr="009122E6">
        <w:rPr>
          <w:color w:val="4472C4" w:themeColor="accent1"/>
        </w:rPr>
        <w:t>tem</w:t>
      </w:r>
      <w:r w:rsidRPr="009122E6">
        <w:rPr>
          <w:color w:val="4472C4" w:themeColor="accent1"/>
        </w:rPr>
        <w:t xml:space="preserve"> </w:t>
      </w:r>
      <w:r w:rsidRPr="00C92D89">
        <w:t>table</w:t>
      </w:r>
    </w:p>
    <w:p w14:paraId="3B592B6C" w14:textId="04D22B78" w:rsidR="009122E6" w:rsidRPr="00C92D89" w:rsidRDefault="009122E6" w:rsidP="009122E6">
      <w:pPr>
        <w:pStyle w:val="ListParagraph"/>
        <w:numPr>
          <w:ilvl w:val="0"/>
          <w:numId w:val="10"/>
        </w:numPr>
      </w:pPr>
      <w:r>
        <w:t>D</w:t>
      </w:r>
      <w:r>
        <w:t>isplay</w:t>
      </w:r>
      <w:r w:rsidRPr="00C92D89">
        <w:t xml:space="preserve"> screen with a success message pop up.</w:t>
      </w:r>
    </w:p>
    <w:p w14:paraId="37EA8766" w14:textId="3C51CA18" w:rsidR="009122E6" w:rsidRDefault="009122E6" w:rsidP="00C92D89">
      <w:pPr>
        <w:pStyle w:val="ListParagraph"/>
        <w:numPr>
          <w:ilvl w:val="0"/>
          <w:numId w:val="10"/>
        </w:numPr>
      </w:pPr>
      <w:r>
        <w:t>End</w:t>
      </w:r>
    </w:p>
    <w:p w14:paraId="28C2D456" w14:textId="77777777" w:rsidR="00F50B6B" w:rsidRDefault="00F50B6B" w:rsidP="00F50B6B"/>
    <w:p w14:paraId="0D1F8120" w14:textId="501A57A1" w:rsidR="009122E6" w:rsidRDefault="009122E6" w:rsidP="009122E6">
      <w:pPr>
        <w:pStyle w:val="Heading2"/>
      </w:pPr>
      <w:bookmarkStart w:id="29" w:name="_Toc106718145"/>
      <w:r>
        <w:t>My items</w:t>
      </w:r>
      <w:bookmarkEnd w:id="29"/>
    </w:p>
    <w:p w14:paraId="1E0EDD2E" w14:textId="77777777" w:rsidR="009122E6" w:rsidRDefault="009122E6" w:rsidP="009122E6">
      <w:pPr>
        <w:pStyle w:val="Heading3"/>
      </w:pPr>
      <w:bookmarkStart w:id="30" w:name="_Toc106718146"/>
      <w:r>
        <w:t>Task decomposition</w:t>
      </w:r>
      <w:bookmarkEnd w:id="30"/>
    </w:p>
    <w:p w14:paraId="3B47E1DD" w14:textId="19F4F5E0" w:rsidR="009122E6" w:rsidRDefault="009122E6" w:rsidP="009122E6">
      <w:r w:rsidRPr="00B81D6C">
        <w:rPr>
          <w:b/>
          <w:bCs/>
        </w:rPr>
        <w:t>Lock Type:</w:t>
      </w:r>
      <w:r>
        <w:t xml:space="preserve"> </w:t>
      </w:r>
      <w:r w:rsidR="000E3156">
        <w:t xml:space="preserve">Read-only on </w:t>
      </w:r>
      <w:r w:rsidR="000E3156">
        <w:rPr>
          <w:color w:val="4472C4" w:themeColor="accent1"/>
        </w:rPr>
        <w:t>Item</w:t>
      </w:r>
      <w:r w:rsidR="000E3156" w:rsidRPr="00C92D89">
        <w:rPr>
          <w:color w:val="4472C4" w:themeColor="accent1"/>
        </w:rPr>
        <w:t xml:space="preserve"> </w:t>
      </w:r>
      <w:r w:rsidR="000E3156">
        <w:t>table</w:t>
      </w:r>
    </w:p>
    <w:p w14:paraId="4FB09EF2" w14:textId="624E9BAE" w:rsidR="009122E6" w:rsidRDefault="009122E6" w:rsidP="009122E6">
      <w:r w:rsidRPr="00B81D6C">
        <w:rPr>
          <w:b/>
          <w:bCs/>
        </w:rPr>
        <w:t>Number of Locks:</w:t>
      </w:r>
      <w:r>
        <w:t xml:space="preserve"> </w:t>
      </w:r>
      <w:r w:rsidR="000E3156">
        <w:t>one</w:t>
      </w:r>
    </w:p>
    <w:p w14:paraId="45CE8494" w14:textId="1F82E8A1" w:rsidR="009122E6" w:rsidRDefault="009122E6" w:rsidP="009122E6">
      <w:pPr>
        <w:rPr>
          <w:b/>
          <w:bCs/>
        </w:rPr>
      </w:pPr>
      <w:r w:rsidRPr="00B81D6C">
        <w:rPr>
          <w:b/>
          <w:bCs/>
        </w:rPr>
        <w:lastRenderedPageBreak/>
        <w:t xml:space="preserve">Enabling Conditions: </w:t>
      </w:r>
      <w:r w:rsidR="000E3156" w:rsidRPr="00C92D89">
        <w:t xml:space="preserve">click on </w:t>
      </w:r>
      <w:r w:rsidR="000E3156">
        <w:rPr>
          <w:b/>
          <w:bCs/>
          <w:i/>
          <w:iCs/>
        </w:rPr>
        <w:t>My</w:t>
      </w:r>
      <w:r w:rsidR="000E3156" w:rsidRPr="00C92D89">
        <w:rPr>
          <w:b/>
          <w:bCs/>
          <w:i/>
          <w:iCs/>
        </w:rPr>
        <w:t xml:space="preserve"> Item</w:t>
      </w:r>
      <w:r w:rsidR="000E3156" w:rsidRPr="00C92D89">
        <w:t>, Logged in user</w:t>
      </w:r>
    </w:p>
    <w:p w14:paraId="1EC0F35D" w14:textId="473D7619" w:rsidR="009122E6" w:rsidRDefault="009122E6" w:rsidP="009122E6">
      <w:pPr>
        <w:rPr>
          <w:b/>
          <w:bCs/>
        </w:rPr>
      </w:pPr>
      <w:r>
        <w:rPr>
          <w:b/>
          <w:bCs/>
        </w:rPr>
        <w:t>Frequency:</w:t>
      </w:r>
      <w:r w:rsidR="000E3156">
        <w:rPr>
          <w:b/>
          <w:bCs/>
        </w:rPr>
        <w:t xml:space="preserve"> 200</w:t>
      </w:r>
    </w:p>
    <w:p w14:paraId="6B450934" w14:textId="475F34D3" w:rsidR="009122E6" w:rsidRPr="000E3156" w:rsidRDefault="009122E6" w:rsidP="009122E6">
      <w:pPr>
        <w:rPr>
          <w:b/>
          <w:bCs/>
          <w:color w:val="70AD47" w:themeColor="accent6"/>
        </w:rPr>
      </w:pPr>
      <w:r>
        <w:rPr>
          <w:b/>
          <w:bCs/>
        </w:rPr>
        <w:t>Consistency (ACID):</w:t>
      </w:r>
      <w:r w:rsidR="000E3156">
        <w:rPr>
          <w:b/>
          <w:bCs/>
        </w:rPr>
        <w:t xml:space="preserve"> </w:t>
      </w:r>
      <w:r w:rsidR="000E3156" w:rsidRPr="000E3156">
        <w:t xml:space="preserve">ascending order in </w:t>
      </w:r>
      <w:r w:rsidR="000E3156" w:rsidRPr="000E3156">
        <w:rPr>
          <w:color w:val="70AD47" w:themeColor="accent6"/>
        </w:rPr>
        <w:t>Item #</w:t>
      </w:r>
    </w:p>
    <w:p w14:paraId="527F0899" w14:textId="33C94AC7" w:rsidR="009122E6" w:rsidRDefault="00F50B6B" w:rsidP="009122E6">
      <w:r>
        <w:rPr>
          <w:noProof/>
          <w14:ligatures w14:val="none"/>
          <w14:numForm w14:val="default"/>
          <w14:numSpacing w14:val="default"/>
        </w:rPr>
        <mc:AlternateContent>
          <mc:Choice Requires="wps">
            <w:drawing>
              <wp:anchor distT="0" distB="0" distL="114300" distR="114300" simplePos="0" relativeHeight="251675648" behindDoc="0" locked="0" layoutInCell="1" allowOverlap="1" wp14:anchorId="5547EE0A" wp14:editId="0001D4F8">
                <wp:simplePos x="0" y="0"/>
                <wp:positionH relativeFrom="column">
                  <wp:posOffset>95250</wp:posOffset>
                </wp:positionH>
                <wp:positionV relativeFrom="paragraph">
                  <wp:posOffset>511175</wp:posOffset>
                </wp:positionV>
                <wp:extent cx="1371600" cy="438150"/>
                <wp:effectExtent l="0" t="0" r="19050" b="19050"/>
                <wp:wrapTopAndBottom/>
                <wp:docPr id="9" name="Oval 9" descr="Login"/>
                <wp:cNvGraphicFramePr/>
                <a:graphic xmlns:a="http://schemas.openxmlformats.org/drawingml/2006/main">
                  <a:graphicData uri="http://schemas.microsoft.com/office/word/2010/wordprocessingShape">
                    <wps:wsp>
                      <wps:cNvSpPr/>
                      <wps:spPr>
                        <a:xfrm>
                          <a:off x="0" y="0"/>
                          <a:ext cx="1371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63DA3" w14:textId="25E0CE29" w:rsidR="00F50B6B" w:rsidRDefault="00F50B6B" w:rsidP="00F50B6B">
                            <w:pPr>
                              <w:jc w:val="center"/>
                            </w:pPr>
                            <w:r>
                              <w:t>My</w:t>
                            </w:r>
                            <w:r>
                              <w:t xml:space="preser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7EE0A" id="Oval 9" o:spid="_x0000_s1030" alt="Login" style="position:absolute;left:0;text-align:left;margin-left:7.5pt;margin-top:40.25pt;width:108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" fillcolor="#4472c4 [3204]" strokecolor="#1f3763 [1604]" strokeweight="1pt">
                <v:stroke joinstyle="miter"/>
                <v:textbox>
                  <w:txbxContent>
                    <w:p w14:paraId="68A63DA3" w14:textId="25E0CE29" w:rsidR="00F50B6B" w:rsidRDefault="00F50B6B" w:rsidP="00F50B6B">
                      <w:pPr>
                        <w:jc w:val="center"/>
                      </w:pPr>
                      <w:r>
                        <w:t>My</w:t>
                      </w:r>
                      <w:r>
                        <w:t xml:space="preserve"> Item</w:t>
                      </w:r>
                    </w:p>
                  </w:txbxContent>
                </v:textbox>
                <w10:wrap type="topAndBottom"/>
              </v:oval>
            </w:pict>
          </mc:Fallback>
        </mc:AlternateContent>
      </w:r>
      <w:r w:rsidR="009122E6">
        <w:rPr>
          <w:b/>
          <w:bCs/>
        </w:rPr>
        <w:t>Subtasks:</w:t>
      </w:r>
      <w:r w:rsidR="000E3156">
        <w:rPr>
          <w:b/>
          <w:bCs/>
        </w:rPr>
        <w:t xml:space="preserve"> </w:t>
      </w:r>
      <w:r w:rsidR="000E3156" w:rsidRPr="00C92D89">
        <w:t xml:space="preserve">mother task </w:t>
      </w:r>
      <w:proofErr w:type="gramStart"/>
      <w:r w:rsidR="000E3156" w:rsidRPr="00C92D89">
        <w:t>needed,</w:t>
      </w:r>
      <w:proofErr w:type="gramEnd"/>
      <w:r w:rsidR="000E3156" w:rsidRPr="00C92D89">
        <w:t xml:space="preserve"> decomposition not needed</w:t>
      </w:r>
    </w:p>
    <w:p w14:paraId="6E79C765" w14:textId="77777777" w:rsidR="009122E6" w:rsidRDefault="009122E6" w:rsidP="009122E6">
      <w:pPr>
        <w:pStyle w:val="Heading3"/>
      </w:pPr>
      <w:bookmarkStart w:id="31" w:name="_Toc106718147"/>
      <w:r>
        <w:t>Abstract Code</w:t>
      </w:r>
      <w:bookmarkEnd w:id="31"/>
    </w:p>
    <w:p w14:paraId="1DA088A1" w14:textId="766B1E9E" w:rsidR="009122E6" w:rsidRDefault="000E3156" w:rsidP="00A917A9">
      <w:pPr>
        <w:pStyle w:val="ListParagraph"/>
        <w:numPr>
          <w:ilvl w:val="0"/>
          <w:numId w:val="10"/>
        </w:numPr>
      </w:pPr>
      <w:r>
        <w:t>Begin</w:t>
      </w:r>
    </w:p>
    <w:p w14:paraId="06827B2E" w14:textId="18201F31" w:rsidR="000E3156" w:rsidRDefault="000E3156" w:rsidP="00A917A9">
      <w:pPr>
        <w:pStyle w:val="ListParagraph"/>
        <w:numPr>
          <w:ilvl w:val="0"/>
          <w:numId w:val="10"/>
        </w:numPr>
      </w:pPr>
      <w:r>
        <w:t xml:space="preserve">Display </w:t>
      </w:r>
      <w:r w:rsidRPr="00A917A9">
        <w:t>Item count</w:t>
      </w:r>
      <w:r>
        <w:t xml:space="preserve"> form</w:t>
      </w:r>
    </w:p>
    <w:p w14:paraId="23594B0F" w14:textId="244B5FD2" w:rsidR="00F50B6B" w:rsidRDefault="00F50B6B" w:rsidP="00F50B6B">
      <w:pPr>
        <w:pStyle w:val="ListParagraph"/>
        <w:numPr>
          <w:ilvl w:val="1"/>
          <w:numId w:val="12"/>
        </w:numPr>
      </w:pPr>
      <w:r>
        <w:t xml:space="preserve">Count number of items in each item category, and total number of </w:t>
      </w:r>
      <w:proofErr w:type="gramStart"/>
      <w:r>
        <w:t>listing</w:t>
      </w:r>
      <w:proofErr w:type="gramEnd"/>
      <w:r>
        <w:t>.</w:t>
      </w:r>
    </w:p>
    <w:p w14:paraId="573D285C" w14:textId="63A35D46" w:rsidR="000E3156" w:rsidRDefault="000E3156" w:rsidP="00A917A9">
      <w:pPr>
        <w:pStyle w:val="ListParagraph"/>
        <w:numPr>
          <w:ilvl w:val="0"/>
          <w:numId w:val="10"/>
        </w:numPr>
      </w:pPr>
      <w:r>
        <w:t xml:space="preserve">Display available </w:t>
      </w:r>
      <w:r w:rsidRPr="00A917A9">
        <w:t>My Items</w:t>
      </w:r>
      <w:r>
        <w:t xml:space="preserve"> form</w:t>
      </w:r>
    </w:p>
    <w:p w14:paraId="0D3E2FEF" w14:textId="3C573272" w:rsidR="000E3156" w:rsidRDefault="000E3156" w:rsidP="00A917A9">
      <w:pPr>
        <w:pStyle w:val="ListParagraph"/>
        <w:numPr>
          <w:ilvl w:val="0"/>
          <w:numId w:val="10"/>
        </w:numPr>
      </w:pPr>
      <w:r>
        <w:t xml:space="preserve">On click </w:t>
      </w:r>
      <w:r w:rsidRPr="00A917A9">
        <w:t>Detail</w:t>
      </w:r>
      <w:r>
        <w:t xml:space="preserve">, show </w:t>
      </w:r>
      <w:r w:rsidRPr="00A917A9">
        <w:t>Item detail</w:t>
      </w:r>
      <w:r>
        <w:t xml:space="preserve"> form</w:t>
      </w:r>
    </w:p>
    <w:p w14:paraId="783718A7" w14:textId="5C3FF843" w:rsidR="00F50B6B" w:rsidRDefault="00F50B6B" w:rsidP="00A917A9">
      <w:pPr>
        <w:pStyle w:val="ListParagraph"/>
        <w:numPr>
          <w:ilvl w:val="0"/>
          <w:numId w:val="10"/>
        </w:numPr>
      </w:pPr>
      <w:r>
        <w:t>End</w:t>
      </w:r>
    </w:p>
    <w:p w14:paraId="2B978542" w14:textId="77777777" w:rsidR="000E3156" w:rsidRPr="009122E6" w:rsidRDefault="000E3156" w:rsidP="009122E6"/>
    <w:p w14:paraId="00B01C55" w14:textId="0DDA5C9C" w:rsidR="00A22A81" w:rsidRDefault="00A22A81" w:rsidP="009122E6">
      <w:pPr>
        <w:pStyle w:val="Heading2"/>
      </w:pPr>
      <w:bookmarkStart w:id="32" w:name="_Toc106718148"/>
      <w:r>
        <w:t>Search items</w:t>
      </w:r>
      <w:bookmarkEnd w:id="32"/>
    </w:p>
    <w:p w14:paraId="1972BA83" w14:textId="77777777" w:rsidR="00312F43" w:rsidRDefault="00312F43" w:rsidP="00312F43">
      <w:pPr>
        <w:pStyle w:val="Heading3"/>
      </w:pPr>
      <w:bookmarkStart w:id="33" w:name="_Toc106718149"/>
      <w:r>
        <w:t>Task decomposition</w:t>
      </w:r>
      <w:bookmarkEnd w:id="33"/>
    </w:p>
    <w:p w14:paraId="6169E5A4" w14:textId="3F7A61D5" w:rsidR="00312F43" w:rsidRDefault="00312F43" w:rsidP="00312F43">
      <w:r w:rsidRPr="00B81D6C">
        <w:rPr>
          <w:b/>
          <w:bCs/>
        </w:rPr>
        <w:t>Lock Type:</w:t>
      </w:r>
      <w:r>
        <w:t xml:space="preserve"> </w:t>
      </w:r>
      <w:r w:rsidR="009122E6">
        <w:t xml:space="preserve">Read-only on </w:t>
      </w:r>
      <w:r w:rsidR="009122E6" w:rsidRPr="00DF3C73">
        <w:rPr>
          <w:color w:val="4472C4" w:themeColor="accent1"/>
        </w:rPr>
        <w:t>User</w:t>
      </w:r>
      <w:r w:rsidR="009122E6">
        <w:t xml:space="preserve">, </w:t>
      </w:r>
      <w:r w:rsidR="009122E6" w:rsidRPr="00DF3C73">
        <w:rPr>
          <w:color w:val="4472C4" w:themeColor="accent1"/>
        </w:rPr>
        <w:t>Trade</w:t>
      </w:r>
      <w:r w:rsidR="009122E6">
        <w:t xml:space="preserve">, </w:t>
      </w:r>
      <w:r w:rsidR="009122E6" w:rsidRPr="00DF3C73">
        <w:rPr>
          <w:color w:val="4472C4" w:themeColor="accent1"/>
        </w:rPr>
        <w:t>Item</w:t>
      </w:r>
      <w:r w:rsidR="009122E6">
        <w:rPr>
          <w:color w:val="4472C4" w:themeColor="accent1"/>
        </w:rPr>
        <w:t xml:space="preserve"> </w:t>
      </w:r>
      <w:r w:rsidR="009122E6" w:rsidRPr="00DF3C73">
        <w:rPr>
          <w:color w:val="000000" w:themeColor="text1"/>
        </w:rPr>
        <w:t>table</w:t>
      </w:r>
    </w:p>
    <w:p w14:paraId="369BAB4E" w14:textId="1A403B51" w:rsidR="00312F43" w:rsidRDefault="00312F43" w:rsidP="00312F43">
      <w:r w:rsidRPr="00B81D6C">
        <w:rPr>
          <w:b/>
          <w:bCs/>
        </w:rPr>
        <w:t>Number of Locks:</w:t>
      </w:r>
      <w:r>
        <w:t xml:space="preserve"> </w:t>
      </w:r>
      <w:r w:rsidR="009122E6">
        <w:t>three</w:t>
      </w:r>
    </w:p>
    <w:p w14:paraId="0D07AA4D" w14:textId="7EC854FE" w:rsidR="00312F43" w:rsidRDefault="00312F43" w:rsidP="00312F43">
      <w:pPr>
        <w:rPr>
          <w:b/>
          <w:bCs/>
        </w:rPr>
      </w:pPr>
      <w:r w:rsidRPr="00B81D6C">
        <w:rPr>
          <w:b/>
          <w:bCs/>
        </w:rPr>
        <w:t xml:space="preserve">Enabling Conditions: </w:t>
      </w:r>
      <w:r w:rsidR="009122E6" w:rsidRPr="009122E6">
        <w:t>login/register</w:t>
      </w:r>
    </w:p>
    <w:p w14:paraId="7A1D1314" w14:textId="26B09C03" w:rsidR="00312F43" w:rsidRDefault="00312F43" w:rsidP="00312F43">
      <w:pPr>
        <w:rPr>
          <w:b/>
          <w:bCs/>
        </w:rPr>
      </w:pPr>
      <w:r>
        <w:rPr>
          <w:b/>
          <w:bCs/>
        </w:rPr>
        <w:t>Frequency:</w:t>
      </w:r>
      <w:r w:rsidR="009122E6">
        <w:rPr>
          <w:b/>
          <w:bCs/>
        </w:rPr>
        <w:t xml:space="preserve"> 500</w:t>
      </w:r>
    </w:p>
    <w:p w14:paraId="4871CE91" w14:textId="722B1394" w:rsidR="00312F43" w:rsidRDefault="00312F43" w:rsidP="00312F43">
      <w:pPr>
        <w:rPr>
          <w:b/>
          <w:bCs/>
        </w:rPr>
      </w:pPr>
      <w:r>
        <w:rPr>
          <w:b/>
          <w:bCs/>
        </w:rPr>
        <w:t>Consistency (ACID):</w:t>
      </w:r>
      <w:r w:rsidR="003F39F4">
        <w:rPr>
          <w:b/>
          <w:bCs/>
        </w:rPr>
        <w:t xml:space="preserve"> </w:t>
      </w:r>
      <w:r w:rsidR="003F39F4" w:rsidRPr="003F39F4">
        <w:t>Consistency is not critical. Order is not critical.</w:t>
      </w:r>
    </w:p>
    <w:p w14:paraId="510E6485" w14:textId="41F42A00" w:rsidR="00312F43" w:rsidRDefault="00312F43" w:rsidP="00312F43">
      <w:r>
        <w:rPr>
          <w:b/>
          <w:bCs/>
        </w:rPr>
        <w:t>Subtasks:</w:t>
      </w:r>
      <w:r w:rsidR="003F39F4">
        <w:rPr>
          <w:b/>
          <w:bCs/>
        </w:rPr>
        <w:t xml:space="preserve"> </w:t>
      </w:r>
      <w:r w:rsidR="003F39F4" w:rsidRPr="003F39F4">
        <w:t>Calculate User Distance, Search Items, Display Search Details</w:t>
      </w:r>
    </w:p>
    <w:p w14:paraId="303325F9" w14:textId="4E73AB1D" w:rsidR="00312F43" w:rsidRDefault="00D90F67" w:rsidP="00101BC1">
      <w:pPr>
        <w:pStyle w:val="Heading3"/>
      </w:pPr>
      <w:bookmarkStart w:id="34" w:name="_Toc106718150"/>
      <w:r>
        <w:rPr>
          <w:noProof/>
          <w14:ligatures w14:val="none"/>
          <w14:numForm w14:val="default"/>
          <w14:numSpacing w14:val="default"/>
        </w:rPr>
        <w:lastRenderedPageBreak/>
        <w:drawing>
          <wp:anchor distT="0" distB="0" distL="114300" distR="114300" simplePos="0" relativeHeight="251679744" behindDoc="0" locked="0" layoutInCell="1" allowOverlap="1" wp14:anchorId="279DE545" wp14:editId="1B8B6A24">
            <wp:simplePos x="0" y="0"/>
            <wp:positionH relativeFrom="column">
              <wp:posOffset>1019175</wp:posOffset>
            </wp:positionH>
            <wp:positionV relativeFrom="paragraph">
              <wp:posOffset>114300</wp:posOffset>
            </wp:positionV>
            <wp:extent cx="3210373" cy="4182059"/>
            <wp:effectExtent l="0" t="0" r="9525" b="9525"/>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373" cy="4182059"/>
                    </a:xfrm>
                    <a:prstGeom prst="rect">
                      <a:avLst/>
                    </a:prstGeom>
                  </pic:spPr>
                </pic:pic>
              </a:graphicData>
            </a:graphic>
          </wp:anchor>
        </w:drawing>
      </w:r>
      <w:r w:rsidR="00312F43">
        <w:t>Abstract Code</w:t>
      </w:r>
      <w:bookmarkEnd w:id="34"/>
    </w:p>
    <w:p w14:paraId="6A1881DE" w14:textId="2EDA4EDD" w:rsidR="00A917A9" w:rsidRDefault="00A917A9" w:rsidP="00A917A9">
      <w:pPr>
        <w:pStyle w:val="ListParagraph"/>
        <w:numPr>
          <w:ilvl w:val="0"/>
          <w:numId w:val="10"/>
        </w:numPr>
      </w:pPr>
      <w:r w:rsidRPr="00A917A9">
        <w:t>BEGIN</w:t>
      </w:r>
    </w:p>
    <w:p w14:paraId="7AAB8F97" w14:textId="7C3F2603" w:rsidR="00A917A9" w:rsidRDefault="00A917A9" w:rsidP="008E25E7">
      <w:pPr>
        <w:pStyle w:val="ListParagraph"/>
        <w:numPr>
          <w:ilvl w:val="0"/>
          <w:numId w:val="10"/>
        </w:numPr>
      </w:pPr>
      <w:r w:rsidRPr="00A917A9">
        <w:t>Display a list of radio buttons which allow to search by keyword, in users</w:t>
      </w:r>
      <w:r>
        <w:t xml:space="preserve"> </w:t>
      </w:r>
      <w:r w:rsidRPr="00A917A9">
        <w:t>postal code, within X miles, in specified postal code</w:t>
      </w:r>
    </w:p>
    <w:p w14:paraId="22B09569" w14:textId="08E2A153" w:rsidR="00A917A9" w:rsidRDefault="00A917A9" w:rsidP="00A917A9">
      <w:pPr>
        <w:pStyle w:val="ListParagraph"/>
        <w:numPr>
          <w:ilvl w:val="0"/>
          <w:numId w:val="10"/>
        </w:numPr>
      </w:pPr>
      <w:r w:rsidRPr="00A917A9">
        <w:t xml:space="preserve">On Click </w:t>
      </w:r>
      <w:r w:rsidRPr="00A917A9">
        <w:rPr>
          <w:b/>
          <w:bCs/>
          <w:i/>
          <w:iCs/>
        </w:rPr>
        <w:t>Search</w:t>
      </w:r>
      <w:r w:rsidRPr="00A917A9">
        <w:rPr>
          <w:b/>
          <w:bCs/>
          <w:i/>
          <w:iCs/>
        </w:rPr>
        <w:t>!</w:t>
      </w:r>
      <w:r>
        <w:t xml:space="preserve"> Button</w:t>
      </w:r>
    </w:p>
    <w:p w14:paraId="6F203374" w14:textId="015EF5CD" w:rsidR="00A917A9" w:rsidRDefault="00A917A9" w:rsidP="00530224">
      <w:pPr>
        <w:pStyle w:val="ListParagraph"/>
        <w:numPr>
          <w:ilvl w:val="0"/>
          <w:numId w:val="10"/>
        </w:numPr>
      </w:pPr>
      <w:r w:rsidRPr="00A917A9">
        <w:t>I</w:t>
      </w:r>
      <w:r>
        <w:t>f</w:t>
      </w:r>
      <w:r w:rsidRPr="00A917A9">
        <w:t xml:space="preserve"> results are found</w:t>
      </w:r>
      <w:r>
        <w:t>:</w:t>
      </w:r>
    </w:p>
    <w:p w14:paraId="72EF318D" w14:textId="4162E3E0" w:rsidR="00A917A9" w:rsidRDefault="00A917A9" w:rsidP="00A917A9">
      <w:pPr>
        <w:pStyle w:val="ListParagraph"/>
        <w:numPr>
          <w:ilvl w:val="1"/>
          <w:numId w:val="10"/>
        </w:numPr>
      </w:pPr>
      <w:r w:rsidRPr="00A917A9">
        <w:t>get items</w:t>
      </w:r>
      <w:r w:rsidRPr="00A917A9">
        <w:rPr>
          <w:rFonts w:cs="Palatino Linotype"/>
        </w:rPr>
        <w:t>’</w:t>
      </w:r>
      <w:r w:rsidRPr="00A917A9">
        <w:t xml:space="preserve"> details from </w:t>
      </w:r>
      <w:r w:rsidRPr="00A917A9">
        <w:rPr>
          <w:color w:val="4472C4" w:themeColor="accent1"/>
        </w:rPr>
        <w:t xml:space="preserve">Item </w:t>
      </w:r>
      <w:r>
        <w:t>table</w:t>
      </w:r>
    </w:p>
    <w:p w14:paraId="420F5560" w14:textId="0822FCAE" w:rsidR="00A917A9" w:rsidRPr="00A917A9" w:rsidRDefault="00A917A9" w:rsidP="00A917A9">
      <w:pPr>
        <w:pStyle w:val="ListParagraph"/>
        <w:numPr>
          <w:ilvl w:val="1"/>
          <w:numId w:val="10"/>
        </w:numPr>
      </w:pPr>
      <w:r w:rsidRPr="00A917A9">
        <w:t xml:space="preserve">Get user </w:t>
      </w:r>
      <w:r w:rsidR="005E2485" w:rsidRPr="005E2485">
        <w:rPr>
          <w:color w:val="70AD47" w:themeColor="accent6"/>
        </w:rPr>
        <w:t xml:space="preserve">longitude </w:t>
      </w:r>
      <w:r w:rsidR="005E2485">
        <w:t xml:space="preserve">and </w:t>
      </w:r>
      <w:proofErr w:type="gramStart"/>
      <w:r w:rsidR="005E2485" w:rsidRPr="005E2485">
        <w:rPr>
          <w:color w:val="70AD47" w:themeColor="accent6"/>
        </w:rPr>
        <w:t xml:space="preserve">latitude </w:t>
      </w:r>
      <w:r w:rsidRPr="005E2485">
        <w:rPr>
          <w:color w:val="70AD47" w:themeColor="accent6"/>
        </w:rPr>
        <w:t xml:space="preserve"> </w:t>
      </w:r>
      <w:r w:rsidRPr="00A917A9">
        <w:t>from</w:t>
      </w:r>
      <w:proofErr w:type="gramEnd"/>
      <w:r w:rsidRPr="00A917A9">
        <w:t xml:space="preserve"> </w:t>
      </w:r>
      <w:r w:rsidR="005E2485" w:rsidRPr="005E2485">
        <w:rPr>
          <w:color w:val="4472C4" w:themeColor="accent1"/>
        </w:rPr>
        <w:t xml:space="preserve">Postal Code </w:t>
      </w:r>
      <w:r w:rsidR="005E2485">
        <w:t>table</w:t>
      </w:r>
    </w:p>
    <w:p w14:paraId="6A0AACDC" w14:textId="4CC9B442" w:rsidR="00A917A9" w:rsidRDefault="00A917A9" w:rsidP="005E2485">
      <w:pPr>
        <w:pStyle w:val="ListParagraph"/>
        <w:numPr>
          <w:ilvl w:val="1"/>
          <w:numId w:val="10"/>
        </w:numPr>
      </w:pPr>
      <w:r w:rsidRPr="00A917A9">
        <w:t>Calculate distance with Calculate User Distance</w:t>
      </w:r>
    </w:p>
    <w:p w14:paraId="36967673" w14:textId="4826126C" w:rsidR="00A917A9" w:rsidRDefault="00A917A9" w:rsidP="00A917A9">
      <w:pPr>
        <w:pStyle w:val="ListParagraph"/>
        <w:numPr>
          <w:ilvl w:val="1"/>
          <w:numId w:val="10"/>
        </w:numPr>
      </w:pPr>
      <w:r w:rsidRPr="00A917A9">
        <w:t>Display results with Display Search Details</w:t>
      </w:r>
    </w:p>
    <w:p w14:paraId="1B5C1144" w14:textId="666418F6" w:rsidR="00A917A9" w:rsidRDefault="00A917A9" w:rsidP="00A917A9">
      <w:pPr>
        <w:pStyle w:val="ListParagraph"/>
        <w:numPr>
          <w:ilvl w:val="1"/>
          <w:numId w:val="10"/>
        </w:numPr>
      </w:pPr>
      <w:r w:rsidRPr="00A917A9">
        <w:t>Display item number, game type, item name/title, the condition and the</w:t>
      </w:r>
      <w:r w:rsidR="005E2485">
        <w:t xml:space="preserve"> </w:t>
      </w:r>
      <w:r w:rsidRPr="00A917A9">
        <w:t>first 100 characters of the description (if the description is greater than</w:t>
      </w:r>
      <w:r w:rsidR="005E2485">
        <w:t xml:space="preserve"> </w:t>
      </w:r>
      <w:r w:rsidRPr="00A917A9">
        <w:t>100 characters, place an ellipsis (…) at the end to indicate it has been</w:t>
      </w:r>
      <w:r w:rsidR="005E2485">
        <w:t xml:space="preserve"> </w:t>
      </w:r>
      <w:r w:rsidRPr="00A917A9">
        <w:t>truncated</w:t>
      </w:r>
      <w:proofErr w:type="gramStart"/>
      <w:r w:rsidRPr="00A917A9">
        <w:t>) ,</w:t>
      </w:r>
      <w:proofErr w:type="gramEnd"/>
      <w:r w:rsidRPr="00A917A9">
        <w:t xml:space="preserve"> average response time and trader rank of other user</w:t>
      </w:r>
    </w:p>
    <w:p w14:paraId="291E8BD5" w14:textId="4E0CCAEC" w:rsidR="005E2485" w:rsidRDefault="005E2485" w:rsidP="005E2485">
      <w:pPr>
        <w:pStyle w:val="ListParagraph"/>
        <w:numPr>
          <w:ilvl w:val="2"/>
          <w:numId w:val="10"/>
        </w:numPr>
      </w:pPr>
      <w:r w:rsidRPr="00A917A9">
        <w:lastRenderedPageBreak/>
        <w:t>IF search by keyword selected:</w:t>
      </w:r>
    </w:p>
    <w:p w14:paraId="5BD1AB68" w14:textId="58A50E88" w:rsidR="005E2485" w:rsidRDefault="005E2485" w:rsidP="005E2485">
      <w:pPr>
        <w:pStyle w:val="ListParagraph"/>
        <w:numPr>
          <w:ilvl w:val="3"/>
          <w:numId w:val="10"/>
        </w:numPr>
      </w:pPr>
      <w:r w:rsidRPr="00A917A9">
        <w:t>highlight the fields that match the keyword in blue</w:t>
      </w:r>
    </w:p>
    <w:p w14:paraId="4F2B49D4" w14:textId="3B27E772" w:rsidR="005E2485" w:rsidRDefault="005E2485" w:rsidP="005E2485">
      <w:pPr>
        <w:pStyle w:val="ListParagraph"/>
        <w:numPr>
          <w:ilvl w:val="2"/>
          <w:numId w:val="10"/>
        </w:numPr>
      </w:pPr>
      <w:r w:rsidRPr="00A917A9">
        <w:t>IF search by postcode is selected AND the postcode is invalid:</w:t>
      </w:r>
    </w:p>
    <w:p w14:paraId="04E6DA42" w14:textId="4889BF2E" w:rsidR="005E2485" w:rsidRDefault="005E2485" w:rsidP="005E2485">
      <w:pPr>
        <w:pStyle w:val="ListParagraph"/>
        <w:numPr>
          <w:ilvl w:val="3"/>
          <w:numId w:val="10"/>
        </w:numPr>
      </w:pPr>
      <w:r w:rsidRPr="00A917A9">
        <w:t>display an error message</w:t>
      </w:r>
    </w:p>
    <w:p w14:paraId="67782898" w14:textId="14C2D9C5" w:rsidR="005E2485" w:rsidRPr="00A917A9" w:rsidRDefault="005E2485" w:rsidP="005E2485">
      <w:pPr>
        <w:pStyle w:val="ListParagraph"/>
        <w:numPr>
          <w:ilvl w:val="1"/>
          <w:numId w:val="10"/>
        </w:numPr>
      </w:pPr>
      <w:r w:rsidRPr="00A917A9">
        <w:t xml:space="preserve">On click </w:t>
      </w:r>
      <w:r w:rsidRPr="005E2485">
        <w:rPr>
          <w:b/>
          <w:bCs/>
          <w:i/>
          <w:iCs/>
        </w:rPr>
        <w:t>Detail</w:t>
      </w:r>
      <w:r>
        <w:t xml:space="preserve"> button, go</w:t>
      </w:r>
      <w:r w:rsidRPr="00A917A9">
        <w:t xml:space="preserve"> to </w:t>
      </w:r>
      <w:r w:rsidRPr="005E2485">
        <w:rPr>
          <w:b/>
          <w:bCs/>
          <w:u w:val="single"/>
        </w:rPr>
        <w:t>Item Details</w:t>
      </w:r>
      <w:r>
        <w:t xml:space="preserve"> form</w:t>
      </w:r>
    </w:p>
    <w:p w14:paraId="66F6E503" w14:textId="44542ADA" w:rsidR="00A917A9" w:rsidRDefault="00A917A9" w:rsidP="005E2485">
      <w:pPr>
        <w:pStyle w:val="ListParagraph"/>
        <w:numPr>
          <w:ilvl w:val="0"/>
          <w:numId w:val="10"/>
        </w:numPr>
      </w:pPr>
      <w:r w:rsidRPr="00A917A9">
        <w:t>ELSE</w:t>
      </w:r>
    </w:p>
    <w:p w14:paraId="6BFCBE7D" w14:textId="2DE3B0CD" w:rsidR="005E2485" w:rsidRPr="005E2485" w:rsidRDefault="005E2485" w:rsidP="005E2485">
      <w:pPr>
        <w:pStyle w:val="ListParagraph"/>
        <w:numPr>
          <w:ilvl w:val="1"/>
          <w:numId w:val="10"/>
        </w:numPr>
      </w:pPr>
      <w:r w:rsidRPr="00A917A9">
        <w:t xml:space="preserve">Display a message </w:t>
      </w:r>
      <w:r w:rsidRPr="00A917A9">
        <w:rPr>
          <w:rFonts w:cs="Palatino Linotype"/>
        </w:rPr>
        <w:t>“</w:t>
      </w:r>
      <w:r w:rsidRPr="00A917A9">
        <w:t>Sorry, no results found!</w:t>
      </w:r>
      <w:r w:rsidRPr="00A917A9">
        <w:rPr>
          <w:rFonts w:cs="Palatino Linotype"/>
        </w:rPr>
        <w:t>”</w:t>
      </w:r>
    </w:p>
    <w:p w14:paraId="13028456" w14:textId="3F568B4A" w:rsidR="005E2485" w:rsidRPr="00A917A9" w:rsidRDefault="005E2485" w:rsidP="005E2485">
      <w:pPr>
        <w:pStyle w:val="ListParagraph"/>
        <w:numPr>
          <w:ilvl w:val="0"/>
          <w:numId w:val="10"/>
        </w:numPr>
      </w:pPr>
      <w:r>
        <w:t>End</w:t>
      </w:r>
    </w:p>
    <w:p w14:paraId="2E7D56AB" w14:textId="77777777" w:rsidR="00312F43" w:rsidRPr="00312F43" w:rsidRDefault="00312F43" w:rsidP="00312F43"/>
    <w:p w14:paraId="4E2D2012" w14:textId="0865BF7B" w:rsidR="00A22A81" w:rsidRDefault="00A22A81" w:rsidP="00312F43">
      <w:pPr>
        <w:pStyle w:val="Heading2"/>
      </w:pPr>
      <w:bookmarkStart w:id="35" w:name="_Toc106718151"/>
      <w:r>
        <w:t>View item</w:t>
      </w:r>
      <w:bookmarkEnd w:id="35"/>
    </w:p>
    <w:p w14:paraId="4DCCAB1D" w14:textId="77777777" w:rsidR="00312F43" w:rsidRDefault="00312F43" w:rsidP="00312F43">
      <w:pPr>
        <w:pStyle w:val="Heading3"/>
      </w:pPr>
      <w:bookmarkStart w:id="36" w:name="_Toc106718152"/>
      <w:r>
        <w:t>Task decomposition</w:t>
      </w:r>
      <w:bookmarkEnd w:id="36"/>
    </w:p>
    <w:p w14:paraId="3FCD5F03" w14:textId="48AEB354" w:rsidR="00312F43" w:rsidRDefault="00312F43" w:rsidP="00312F43">
      <w:r w:rsidRPr="00B81D6C">
        <w:rPr>
          <w:b/>
          <w:bCs/>
        </w:rPr>
        <w:t>Lock Type:</w:t>
      </w:r>
      <w:r>
        <w:t xml:space="preserve"> </w:t>
      </w:r>
      <w:r w:rsidR="00F86581">
        <w:t xml:space="preserve">read-only on </w:t>
      </w:r>
      <w:r w:rsidR="00F86581" w:rsidRPr="00F86581">
        <w:rPr>
          <w:color w:val="4472C4" w:themeColor="accent1"/>
        </w:rPr>
        <w:t>User</w:t>
      </w:r>
      <w:r w:rsidR="00F86581">
        <w:t xml:space="preserve">, </w:t>
      </w:r>
      <w:proofErr w:type="gramStart"/>
      <w:r w:rsidR="00F86581" w:rsidRPr="00F86581">
        <w:rPr>
          <w:color w:val="4472C4" w:themeColor="accent1"/>
        </w:rPr>
        <w:t>item</w:t>
      </w:r>
      <w:proofErr w:type="gramEnd"/>
      <w:r w:rsidR="00F86581" w:rsidRPr="00F86581">
        <w:rPr>
          <w:color w:val="4472C4" w:themeColor="accent1"/>
        </w:rPr>
        <w:t xml:space="preserve"> </w:t>
      </w:r>
      <w:r w:rsidR="00F86581">
        <w:t xml:space="preserve">and </w:t>
      </w:r>
      <w:r w:rsidR="00F86581" w:rsidRPr="00F86581">
        <w:rPr>
          <w:color w:val="4472C4" w:themeColor="accent1"/>
        </w:rPr>
        <w:t xml:space="preserve">trade </w:t>
      </w:r>
      <w:r w:rsidR="00F86581">
        <w:t>tables</w:t>
      </w:r>
    </w:p>
    <w:p w14:paraId="44C2CA02" w14:textId="76DC09DC" w:rsidR="00312F43" w:rsidRDefault="00312F43" w:rsidP="00312F43">
      <w:r w:rsidRPr="00B81D6C">
        <w:rPr>
          <w:b/>
          <w:bCs/>
        </w:rPr>
        <w:t>Number of Locks:</w:t>
      </w:r>
      <w:r>
        <w:t xml:space="preserve"> </w:t>
      </w:r>
      <w:r w:rsidR="00F86581">
        <w:t xml:space="preserve"> three</w:t>
      </w:r>
    </w:p>
    <w:p w14:paraId="7FCC9959" w14:textId="7A369EBD" w:rsidR="00312F43" w:rsidRDefault="00312F43" w:rsidP="00312F43">
      <w:pPr>
        <w:rPr>
          <w:b/>
          <w:bCs/>
        </w:rPr>
      </w:pPr>
      <w:r w:rsidRPr="00B81D6C">
        <w:rPr>
          <w:b/>
          <w:bCs/>
        </w:rPr>
        <w:t xml:space="preserve">Enabling Conditions: </w:t>
      </w:r>
      <w:r w:rsidR="00F86581" w:rsidRPr="00F86581">
        <w:t>login/register</w:t>
      </w:r>
    </w:p>
    <w:p w14:paraId="6723D760" w14:textId="09CD2284" w:rsidR="00312F43" w:rsidRDefault="00312F43" w:rsidP="00312F43">
      <w:pPr>
        <w:rPr>
          <w:b/>
          <w:bCs/>
        </w:rPr>
      </w:pPr>
      <w:r>
        <w:rPr>
          <w:b/>
          <w:bCs/>
        </w:rPr>
        <w:t>Frequency:</w:t>
      </w:r>
      <w:r w:rsidR="00F86581">
        <w:rPr>
          <w:b/>
          <w:bCs/>
        </w:rPr>
        <w:t xml:space="preserve"> </w:t>
      </w:r>
      <w:r w:rsidR="00F86581" w:rsidRPr="00F86581">
        <w:t>500</w:t>
      </w:r>
    </w:p>
    <w:p w14:paraId="650A7B61" w14:textId="378B15BB" w:rsidR="00312F43" w:rsidRDefault="00312F43" w:rsidP="00312F43">
      <w:pPr>
        <w:rPr>
          <w:b/>
          <w:bCs/>
        </w:rPr>
      </w:pPr>
      <w:r>
        <w:rPr>
          <w:b/>
          <w:bCs/>
        </w:rPr>
        <w:t>Consistency (ACID):</w:t>
      </w:r>
      <w:r w:rsidR="00F86581" w:rsidRPr="00F86581">
        <w:t xml:space="preserve"> </w:t>
      </w:r>
      <w:r w:rsidR="00F86581" w:rsidRPr="003F39F4">
        <w:t>Consistency is not critical. Order is not critical</w:t>
      </w:r>
    </w:p>
    <w:p w14:paraId="5E2C1B97" w14:textId="1DB1C672" w:rsidR="00312F43" w:rsidRDefault="00D90F67" w:rsidP="00312F43">
      <w:r>
        <w:rPr>
          <w:b/>
          <w:bCs/>
          <w:noProof/>
          <w14:ligatures w14:val="none"/>
          <w14:numForm w14:val="default"/>
          <w14:numSpacing w14:val="default"/>
        </w:rPr>
        <w:drawing>
          <wp:anchor distT="0" distB="0" distL="114300" distR="114300" simplePos="0" relativeHeight="251678720" behindDoc="0" locked="0" layoutInCell="1" allowOverlap="1" wp14:anchorId="313A35FB" wp14:editId="55D8C959">
            <wp:simplePos x="0" y="0"/>
            <wp:positionH relativeFrom="column">
              <wp:posOffset>1075690</wp:posOffset>
            </wp:positionH>
            <wp:positionV relativeFrom="paragraph">
              <wp:posOffset>269875</wp:posOffset>
            </wp:positionV>
            <wp:extent cx="3152775" cy="2856865"/>
            <wp:effectExtent l="0" t="0" r="9525" b="635"/>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2775" cy="2856865"/>
                    </a:xfrm>
                    <a:prstGeom prst="rect">
                      <a:avLst/>
                    </a:prstGeom>
                  </pic:spPr>
                </pic:pic>
              </a:graphicData>
            </a:graphic>
            <wp14:sizeRelH relativeFrom="margin">
              <wp14:pctWidth>0</wp14:pctWidth>
            </wp14:sizeRelH>
            <wp14:sizeRelV relativeFrom="margin">
              <wp14:pctHeight>0</wp14:pctHeight>
            </wp14:sizeRelV>
          </wp:anchor>
        </w:drawing>
      </w:r>
      <w:r w:rsidR="00312F43">
        <w:rPr>
          <w:b/>
          <w:bCs/>
        </w:rPr>
        <w:t>Subtasks:</w:t>
      </w:r>
      <w:r w:rsidR="00F86581">
        <w:rPr>
          <w:b/>
          <w:bCs/>
        </w:rPr>
        <w:t xml:space="preserve"> </w:t>
      </w:r>
      <w:r w:rsidR="00F86581" w:rsidRPr="00F86581">
        <w:t>get item details, get user details</w:t>
      </w:r>
    </w:p>
    <w:p w14:paraId="5D2B6A83" w14:textId="77777777" w:rsidR="00312F43" w:rsidRDefault="00312F43" w:rsidP="00312F43">
      <w:pPr>
        <w:pStyle w:val="Heading3"/>
      </w:pPr>
      <w:bookmarkStart w:id="37" w:name="_Toc106718153"/>
      <w:r>
        <w:lastRenderedPageBreak/>
        <w:t>Abstract Code</w:t>
      </w:r>
      <w:bookmarkEnd w:id="37"/>
    </w:p>
    <w:p w14:paraId="11A17731" w14:textId="3C22E225" w:rsidR="0000169F" w:rsidRDefault="0000169F" w:rsidP="0000169F">
      <w:pPr>
        <w:pStyle w:val="ListParagraph"/>
        <w:numPr>
          <w:ilvl w:val="0"/>
          <w:numId w:val="10"/>
        </w:numPr>
      </w:pPr>
      <w:r w:rsidRPr="0000169F">
        <w:t>Begin</w:t>
      </w:r>
    </w:p>
    <w:p w14:paraId="214A6775" w14:textId="7CDF9434" w:rsidR="0000169F" w:rsidRDefault="0000169F" w:rsidP="0000169F">
      <w:pPr>
        <w:pStyle w:val="ListParagraph"/>
        <w:numPr>
          <w:ilvl w:val="0"/>
          <w:numId w:val="10"/>
        </w:numPr>
      </w:pPr>
      <w:r>
        <w:t xml:space="preserve">Get items details from </w:t>
      </w:r>
      <w:r w:rsidRPr="0000169F">
        <w:rPr>
          <w:color w:val="4472C4" w:themeColor="accent1"/>
        </w:rPr>
        <w:t>Item</w:t>
      </w:r>
      <w:r>
        <w:t xml:space="preserve">, user details from </w:t>
      </w:r>
      <w:r w:rsidRPr="0000169F">
        <w:rPr>
          <w:color w:val="4472C4" w:themeColor="accent1"/>
        </w:rPr>
        <w:t>User</w:t>
      </w:r>
      <w:r>
        <w:t xml:space="preserve">, address from </w:t>
      </w:r>
      <w:r w:rsidRPr="0000169F">
        <w:rPr>
          <w:color w:val="4472C4" w:themeColor="accent1"/>
        </w:rPr>
        <w:t>Postal Code</w:t>
      </w:r>
      <w:r>
        <w:t xml:space="preserve">, get </w:t>
      </w:r>
      <w:r w:rsidR="003C0254">
        <w:t>‘</w:t>
      </w:r>
      <w:proofErr w:type="spellStart"/>
      <w:r w:rsidR="003C0254" w:rsidRPr="003C0254">
        <w:rPr>
          <w:color w:val="70AD47" w:themeColor="accent6"/>
        </w:rPr>
        <w:t>myrank</w:t>
      </w:r>
      <w:proofErr w:type="spellEnd"/>
      <w:r w:rsidR="003C0254">
        <w:t>’,</w:t>
      </w:r>
      <w:r w:rsidR="003C0254" w:rsidRPr="003C0254">
        <w:t xml:space="preserve"> </w:t>
      </w:r>
      <w:r w:rsidR="003C0254">
        <w:t>‘</w:t>
      </w:r>
      <w:proofErr w:type="spellStart"/>
      <w:r w:rsidR="003C0254">
        <w:rPr>
          <w:color w:val="70AD47" w:themeColor="accent6"/>
        </w:rPr>
        <w:t>responsetime</w:t>
      </w:r>
      <w:proofErr w:type="spellEnd"/>
      <w:r w:rsidR="003C0254">
        <w:t>’</w:t>
      </w:r>
      <w:r w:rsidR="003C0254">
        <w:t xml:space="preserve"> </w:t>
      </w:r>
    </w:p>
    <w:p w14:paraId="3B370C89" w14:textId="1FD6C256" w:rsidR="003C0254" w:rsidRDefault="003C0254" w:rsidP="003C0254">
      <w:pPr>
        <w:pStyle w:val="ListParagraph"/>
        <w:numPr>
          <w:ilvl w:val="0"/>
          <w:numId w:val="10"/>
        </w:numPr>
      </w:pPr>
      <w:r>
        <w:t xml:space="preserve">Use “Calculate User Distance” subtask to get distance between the </w:t>
      </w:r>
      <w:proofErr w:type="gramStart"/>
      <w:r>
        <w:t>user</w:t>
      </w:r>
      <w:proofErr w:type="gramEnd"/>
    </w:p>
    <w:p w14:paraId="72143CE8" w14:textId="09B56CB3" w:rsidR="001F4266" w:rsidRDefault="001F4266" w:rsidP="001F4266">
      <w:pPr>
        <w:pStyle w:val="ListParagraph"/>
        <w:numPr>
          <w:ilvl w:val="1"/>
          <w:numId w:val="10"/>
        </w:numPr>
      </w:pPr>
      <w:r>
        <w:t xml:space="preserve">IF user’s post </w:t>
      </w:r>
      <w:proofErr w:type="gramStart"/>
      <w:r>
        <w:t>code !</w:t>
      </w:r>
      <w:proofErr w:type="gramEnd"/>
      <w:r>
        <w:t>= item’s owner post code</w:t>
      </w:r>
      <w:r>
        <w:t xml:space="preserve">, </w:t>
      </w:r>
      <w:r>
        <w:t>Then display distance</w:t>
      </w:r>
    </w:p>
    <w:p w14:paraId="58C39697" w14:textId="7475F3C3" w:rsidR="001F4266" w:rsidRDefault="001F4266" w:rsidP="001F4266">
      <w:pPr>
        <w:pStyle w:val="ListParagraph"/>
        <w:numPr>
          <w:ilvl w:val="1"/>
          <w:numId w:val="10"/>
        </w:numPr>
      </w:pPr>
      <w:r>
        <w:t>IF 0.0 &lt; distance &lt; 25.0 miles</w:t>
      </w:r>
      <w:r>
        <w:t xml:space="preserve">, </w:t>
      </w:r>
      <w:proofErr w:type="gramStart"/>
      <w:r>
        <w:t>Then</w:t>
      </w:r>
      <w:proofErr w:type="gramEnd"/>
      <w:r>
        <w:t xml:space="preserve"> add green background</w:t>
      </w:r>
    </w:p>
    <w:p w14:paraId="3BC63E3A" w14:textId="4EF7B7D7" w:rsidR="001F4266" w:rsidRDefault="001F4266" w:rsidP="001F4266">
      <w:pPr>
        <w:pStyle w:val="ListParagraph"/>
        <w:numPr>
          <w:ilvl w:val="1"/>
          <w:numId w:val="10"/>
        </w:numPr>
      </w:pPr>
      <w:r>
        <w:t>IF 25.00 &lt; distance &lt; 50.0 miles</w:t>
      </w:r>
      <w:r>
        <w:t xml:space="preserve">, </w:t>
      </w:r>
      <w:proofErr w:type="gramStart"/>
      <w:r>
        <w:t>Then</w:t>
      </w:r>
      <w:proofErr w:type="gramEnd"/>
      <w:r>
        <w:t xml:space="preserve"> add yellow background</w:t>
      </w:r>
    </w:p>
    <w:p w14:paraId="2E480AB6" w14:textId="1A7DDDA0" w:rsidR="001F4266" w:rsidRDefault="001F4266" w:rsidP="001F4266">
      <w:pPr>
        <w:pStyle w:val="ListParagraph"/>
        <w:numPr>
          <w:ilvl w:val="1"/>
          <w:numId w:val="10"/>
        </w:numPr>
      </w:pPr>
      <w:r>
        <w:t>IF 50.00 &lt; distance &lt; 100.0 miles</w:t>
      </w:r>
      <w:r>
        <w:t xml:space="preserve">, </w:t>
      </w:r>
      <w:proofErr w:type="gramStart"/>
      <w:r>
        <w:t>Then</w:t>
      </w:r>
      <w:proofErr w:type="gramEnd"/>
      <w:r>
        <w:t xml:space="preserve"> add orange background</w:t>
      </w:r>
    </w:p>
    <w:p w14:paraId="64E6F880" w14:textId="12931864" w:rsidR="001F4266" w:rsidRDefault="001F4266" w:rsidP="001F4266">
      <w:pPr>
        <w:pStyle w:val="ListParagraph"/>
        <w:numPr>
          <w:ilvl w:val="1"/>
          <w:numId w:val="10"/>
        </w:numPr>
      </w:pPr>
      <w:r>
        <w:t>IF distance &gt; 100.0 miles</w:t>
      </w:r>
      <w:r>
        <w:t xml:space="preserve">, </w:t>
      </w:r>
      <w:proofErr w:type="gramStart"/>
      <w:r>
        <w:t>Then</w:t>
      </w:r>
      <w:proofErr w:type="gramEnd"/>
      <w:r>
        <w:t xml:space="preserve"> add red background</w:t>
      </w:r>
    </w:p>
    <w:p w14:paraId="0CEA1CDC" w14:textId="23E4539C" w:rsidR="001F4266" w:rsidRDefault="001F4266" w:rsidP="001F4266">
      <w:pPr>
        <w:pStyle w:val="ListParagraph"/>
        <w:numPr>
          <w:ilvl w:val="1"/>
          <w:numId w:val="10"/>
        </w:numPr>
      </w:pPr>
      <w:r>
        <w:t>ELSE</w:t>
      </w:r>
      <w:r>
        <w:t xml:space="preserve">, </w:t>
      </w:r>
      <w:r>
        <w:t>Hide distance</w:t>
      </w:r>
    </w:p>
    <w:p w14:paraId="3D684C7F" w14:textId="73C60237" w:rsidR="0000169F" w:rsidRDefault="00B14183" w:rsidP="0000169F">
      <w:pPr>
        <w:pStyle w:val="ListParagraph"/>
        <w:numPr>
          <w:ilvl w:val="0"/>
          <w:numId w:val="10"/>
        </w:numPr>
      </w:pPr>
      <w:r>
        <w:t xml:space="preserve">Display all required fields, </w:t>
      </w:r>
      <w:r w:rsidR="0000169F" w:rsidRPr="00B14183">
        <w:t>Different elements to be displayed based on the context</w:t>
      </w:r>
    </w:p>
    <w:p w14:paraId="654B66F9" w14:textId="1BE82EDF" w:rsidR="0000169F" w:rsidRDefault="0000169F" w:rsidP="0000169F">
      <w:pPr>
        <w:pStyle w:val="ListParagraph"/>
        <w:numPr>
          <w:ilvl w:val="1"/>
          <w:numId w:val="10"/>
        </w:numPr>
      </w:pPr>
      <w:r w:rsidRPr="00B14183">
        <w:t>IF USER unaccepted trades &lt; 2</w:t>
      </w:r>
    </w:p>
    <w:p w14:paraId="18BA3933" w14:textId="5788B133" w:rsidR="0000169F" w:rsidRDefault="0000169F" w:rsidP="0000169F">
      <w:pPr>
        <w:pStyle w:val="ListParagraph"/>
        <w:numPr>
          <w:ilvl w:val="2"/>
          <w:numId w:val="10"/>
        </w:numPr>
      </w:pPr>
      <w:r w:rsidRPr="00B14183">
        <w:t>Then display Propose Trade</w:t>
      </w:r>
    </w:p>
    <w:p w14:paraId="3B310BBB" w14:textId="79FF1AB3" w:rsidR="0000169F" w:rsidRDefault="0000169F" w:rsidP="0000169F">
      <w:pPr>
        <w:pStyle w:val="ListParagraph"/>
        <w:numPr>
          <w:ilvl w:val="1"/>
          <w:numId w:val="10"/>
        </w:numPr>
      </w:pPr>
      <w:r w:rsidRPr="00B14183">
        <w:t>ELSE</w:t>
      </w:r>
    </w:p>
    <w:p w14:paraId="4AB02FF3" w14:textId="1AF31E0F" w:rsidR="00B14183" w:rsidRPr="00B14183" w:rsidRDefault="00B14183" w:rsidP="00B14183">
      <w:pPr>
        <w:pStyle w:val="ListParagraph"/>
        <w:numPr>
          <w:ilvl w:val="2"/>
          <w:numId w:val="10"/>
        </w:numPr>
      </w:pPr>
      <w:r w:rsidRPr="00B14183">
        <w:t>Do not display Propose Trade</w:t>
      </w:r>
    </w:p>
    <w:p w14:paraId="639BD33B" w14:textId="374DEB66" w:rsidR="0000169F" w:rsidRDefault="009340E8" w:rsidP="009340E8">
      <w:pPr>
        <w:pStyle w:val="ListParagraph"/>
        <w:numPr>
          <w:ilvl w:val="0"/>
          <w:numId w:val="10"/>
        </w:numPr>
      </w:pPr>
      <w:r w:rsidRPr="009340E8">
        <w:t xml:space="preserve">On click of </w:t>
      </w:r>
      <w:proofErr w:type="gramStart"/>
      <w:r w:rsidRPr="009340E8">
        <w:t>Propose</w:t>
      </w:r>
      <w:proofErr w:type="gramEnd"/>
      <w:r w:rsidRPr="009340E8">
        <w:t xml:space="preserve"> Trade, redirect to Trade Proposal</w:t>
      </w:r>
    </w:p>
    <w:p w14:paraId="434C7169" w14:textId="1953E51C" w:rsidR="009340E8" w:rsidRDefault="009340E8" w:rsidP="009340E8">
      <w:pPr>
        <w:pStyle w:val="ListParagraph"/>
        <w:numPr>
          <w:ilvl w:val="0"/>
          <w:numId w:val="10"/>
        </w:numPr>
      </w:pPr>
      <w:r>
        <w:t>End</w:t>
      </w:r>
    </w:p>
    <w:p w14:paraId="426F95A5" w14:textId="77777777" w:rsidR="00312F43" w:rsidRPr="00312F43" w:rsidRDefault="00312F43" w:rsidP="00312F43"/>
    <w:p w14:paraId="10E11FD8" w14:textId="6F1B37CD" w:rsidR="00A22A81" w:rsidRDefault="00A22A81" w:rsidP="00312F43">
      <w:pPr>
        <w:pStyle w:val="Heading2"/>
      </w:pPr>
      <w:bookmarkStart w:id="38" w:name="_Toc106718154"/>
      <w:r>
        <w:t>Propose trade</w:t>
      </w:r>
      <w:bookmarkEnd w:id="38"/>
    </w:p>
    <w:p w14:paraId="51D68240" w14:textId="77777777" w:rsidR="00312F43" w:rsidRDefault="00312F43" w:rsidP="00312F43">
      <w:pPr>
        <w:pStyle w:val="Heading3"/>
      </w:pPr>
      <w:bookmarkStart w:id="39" w:name="_Toc106718155"/>
      <w:r>
        <w:t>Task decomposition</w:t>
      </w:r>
      <w:bookmarkEnd w:id="39"/>
    </w:p>
    <w:p w14:paraId="2D4FAE9D" w14:textId="30573236" w:rsidR="00312F43" w:rsidRDefault="00312F43" w:rsidP="00312F43">
      <w:r w:rsidRPr="00B81D6C">
        <w:rPr>
          <w:b/>
          <w:bCs/>
        </w:rPr>
        <w:t>Lock Type:</w:t>
      </w:r>
      <w:r>
        <w:t xml:space="preserve"> </w:t>
      </w:r>
      <w:r w:rsidR="00632F34">
        <w:t xml:space="preserve">- Read-only on </w:t>
      </w:r>
      <w:r w:rsidR="00632F34" w:rsidRPr="00632F34">
        <w:rPr>
          <w:color w:val="4472C4" w:themeColor="accent1"/>
        </w:rPr>
        <w:t>User</w:t>
      </w:r>
      <w:r w:rsidR="00632F34" w:rsidRPr="00632F34">
        <w:rPr>
          <w:color w:val="4472C4" w:themeColor="accent1"/>
        </w:rPr>
        <w:t xml:space="preserve"> </w:t>
      </w:r>
      <w:r w:rsidR="00632F34">
        <w:t xml:space="preserve">and Read and Write </w:t>
      </w:r>
      <w:proofErr w:type="gramStart"/>
      <w:r w:rsidR="00632F34">
        <w:t>lock</w:t>
      </w:r>
      <w:proofErr w:type="gramEnd"/>
      <w:r w:rsidR="00632F34">
        <w:t xml:space="preserve"> on </w:t>
      </w:r>
      <w:r w:rsidR="00632F34" w:rsidRPr="00632F34">
        <w:rPr>
          <w:color w:val="4472C4" w:themeColor="accent1"/>
        </w:rPr>
        <w:t>Item</w:t>
      </w:r>
      <w:r w:rsidR="00632F34" w:rsidRPr="00632F34">
        <w:rPr>
          <w:color w:val="4472C4" w:themeColor="accent1"/>
        </w:rPr>
        <w:t xml:space="preserve"> </w:t>
      </w:r>
      <w:r w:rsidR="00632F34">
        <w:t>Tables</w:t>
      </w:r>
    </w:p>
    <w:p w14:paraId="64EA93F3" w14:textId="7754CE41" w:rsidR="00312F43" w:rsidRDefault="00312F43" w:rsidP="00312F43">
      <w:r w:rsidRPr="00B81D6C">
        <w:rPr>
          <w:b/>
          <w:bCs/>
        </w:rPr>
        <w:t>Number of Locks:</w:t>
      </w:r>
      <w:r>
        <w:t xml:space="preserve"> </w:t>
      </w:r>
      <w:r w:rsidR="00632F34">
        <w:t>Two</w:t>
      </w:r>
    </w:p>
    <w:p w14:paraId="163AC618" w14:textId="419F1C09" w:rsidR="00312F43" w:rsidRDefault="00312F43" w:rsidP="00632F34">
      <w:pPr>
        <w:rPr>
          <w:b/>
          <w:bCs/>
        </w:rPr>
      </w:pPr>
      <w:r w:rsidRPr="00B81D6C">
        <w:rPr>
          <w:b/>
          <w:bCs/>
        </w:rPr>
        <w:t xml:space="preserve">Enabling Conditions: </w:t>
      </w:r>
      <w:r w:rsidR="00632F34" w:rsidRPr="00632F34">
        <w:t>Login and User has less than 2 unaccepted Trades and has at</w:t>
      </w:r>
      <w:r w:rsidR="00632F34" w:rsidRPr="00632F34">
        <w:t xml:space="preserve"> </w:t>
      </w:r>
      <w:r w:rsidR="00632F34" w:rsidRPr="00632F34">
        <w:t>least 1 Item listed in his/her login</w:t>
      </w:r>
    </w:p>
    <w:p w14:paraId="67CE4103" w14:textId="78133746" w:rsidR="00312F43" w:rsidRDefault="00312F43" w:rsidP="00312F43">
      <w:pPr>
        <w:rPr>
          <w:b/>
          <w:bCs/>
        </w:rPr>
      </w:pPr>
      <w:r>
        <w:rPr>
          <w:b/>
          <w:bCs/>
        </w:rPr>
        <w:t>Frequency:</w:t>
      </w:r>
      <w:r w:rsidR="00632F34">
        <w:rPr>
          <w:b/>
          <w:bCs/>
        </w:rPr>
        <w:t xml:space="preserve"> 200</w:t>
      </w:r>
    </w:p>
    <w:p w14:paraId="6EA0F611" w14:textId="76FFE556" w:rsidR="00312F43" w:rsidRPr="00632F34" w:rsidRDefault="00312F43" w:rsidP="00632F34">
      <w:r>
        <w:rPr>
          <w:b/>
          <w:bCs/>
        </w:rPr>
        <w:t>Consistency (ACID):</w:t>
      </w:r>
      <w:r w:rsidR="00632F34">
        <w:rPr>
          <w:b/>
          <w:bCs/>
        </w:rPr>
        <w:t xml:space="preserve"> </w:t>
      </w:r>
      <w:r w:rsidR="00632F34" w:rsidRPr="00632F34">
        <w:t xml:space="preserve">We need to </w:t>
      </w:r>
      <w:proofErr w:type="gramStart"/>
      <w:r w:rsidR="00632F34" w:rsidRPr="00632F34">
        <w:t>ensure,</w:t>
      </w:r>
      <w:proofErr w:type="gramEnd"/>
      <w:r w:rsidR="00632F34" w:rsidRPr="00632F34">
        <w:t xml:space="preserve"> desired item is locked once identified for</w:t>
      </w:r>
      <w:r w:rsidR="00632F34" w:rsidRPr="00632F34">
        <w:t xml:space="preserve"> </w:t>
      </w:r>
      <w:r w:rsidR="00632F34" w:rsidRPr="00632F34">
        <w:t>trade by a user</w:t>
      </w:r>
    </w:p>
    <w:p w14:paraId="300CCC2F" w14:textId="5999AFAD" w:rsidR="00312F43" w:rsidRDefault="00D90F67" w:rsidP="00312F43">
      <w:r>
        <w:rPr>
          <w:b/>
          <w:bCs/>
          <w:noProof/>
          <w14:ligatures w14:val="none"/>
          <w14:numForm w14:val="default"/>
          <w14:numSpacing w14:val="default"/>
        </w:rPr>
        <w:lastRenderedPageBreak/>
        <w:drawing>
          <wp:anchor distT="0" distB="0" distL="114300" distR="114300" simplePos="0" relativeHeight="251677696" behindDoc="0" locked="0" layoutInCell="1" allowOverlap="1" wp14:anchorId="411B9D60" wp14:editId="3C8224DF">
            <wp:simplePos x="0" y="0"/>
            <wp:positionH relativeFrom="column">
              <wp:posOffset>1133475</wp:posOffset>
            </wp:positionH>
            <wp:positionV relativeFrom="paragraph">
              <wp:posOffset>457200</wp:posOffset>
            </wp:positionV>
            <wp:extent cx="2590800" cy="2796540"/>
            <wp:effectExtent l="0" t="0" r="0" b="381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0800" cy="2796540"/>
                    </a:xfrm>
                    <a:prstGeom prst="rect">
                      <a:avLst/>
                    </a:prstGeom>
                  </pic:spPr>
                </pic:pic>
              </a:graphicData>
            </a:graphic>
            <wp14:sizeRelH relativeFrom="margin">
              <wp14:pctWidth>0</wp14:pctWidth>
            </wp14:sizeRelH>
            <wp14:sizeRelV relativeFrom="margin">
              <wp14:pctHeight>0</wp14:pctHeight>
            </wp14:sizeRelV>
          </wp:anchor>
        </w:drawing>
      </w:r>
      <w:r w:rsidR="00312F43">
        <w:rPr>
          <w:b/>
          <w:bCs/>
        </w:rPr>
        <w:t>Subtasks:</w:t>
      </w:r>
      <w:r w:rsidR="00632F34">
        <w:rPr>
          <w:b/>
          <w:bCs/>
        </w:rPr>
        <w:t xml:space="preserve"> </w:t>
      </w:r>
      <w:r w:rsidR="00632F34">
        <w:t>Mother task needed. Decomposition is needed. Search, Display Search Results, Propose Trade</w:t>
      </w:r>
    </w:p>
    <w:p w14:paraId="7601F107" w14:textId="2987CB94" w:rsidR="00312F43" w:rsidRDefault="00312F43" w:rsidP="000D1059">
      <w:pPr>
        <w:pStyle w:val="Heading3"/>
      </w:pPr>
      <w:bookmarkStart w:id="40" w:name="_Toc106718156"/>
      <w:r>
        <w:t>Abstract Code</w:t>
      </w:r>
      <w:bookmarkEnd w:id="40"/>
    </w:p>
    <w:p w14:paraId="64526A20" w14:textId="23C0BB77" w:rsidR="00632F34" w:rsidRDefault="00632F34" w:rsidP="00632F34">
      <w:pPr>
        <w:pStyle w:val="ListParagraph"/>
        <w:numPr>
          <w:ilvl w:val="0"/>
          <w:numId w:val="10"/>
        </w:numPr>
      </w:pPr>
      <w:r w:rsidRPr="00632F34">
        <w:t>BEGIN</w:t>
      </w:r>
    </w:p>
    <w:p w14:paraId="3DD409B2" w14:textId="77777777" w:rsidR="00632F34" w:rsidRDefault="00632F34" w:rsidP="00632F34">
      <w:pPr>
        <w:pStyle w:val="ListParagraph"/>
        <w:numPr>
          <w:ilvl w:val="0"/>
          <w:numId w:val="10"/>
        </w:numPr>
      </w:pPr>
      <w:r w:rsidRPr="00632F34">
        <w:t>Search, Calculate User Distance, Display Search Results</w:t>
      </w:r>
    </w:p>
    <w:p w14:paraId="123A9257" w14:textId="77777777" w:rsidR="00632F34" w:rsidRDefault="00632F34" w:rsidP="00632F34">
      <w:pPr>
        <w:pStyle w:val="ListParagraph"/>
        <w:numPr>
          <w:ilvl w:val="0"/>
          <w:numId w:val="10"/>
        </w:numPr>
      </w:pPr>
      <w:r w:rsidRPr="00632F34">
        <w:t xml:space="preserve">If counterparty distance &gt;=100.0, a warning message showing distance </w:t>
      </w:r>
      <w:proofErr w:type="spellStart"/>
      <w:r w:rsidRPr="00632F34">
        <w:t>atthe</w:t>
      </w:r>
      <w:proofErr w:type="spellEnd"/>
      <w:r w:rsidRPr="00632F34">
        <w:t xml:space="preserve"> top should be shown.</w:t>
      </w:r>
    </w:p>
    <w:p w14:paraId="6C158BF0" w14:textId="77777777" w:rsidR="00632F34" w:rsidRDefault="00632F34" w:rsidP="00632F34">
      <w:pPr>
        <w:pStyle w:val="ListParagraph"/>
        <w:numPr>
          <w:ilvl w:val="0"/>
          <w:numId w:val="10"/>
        </w:numPr>
      </w:pPr>
      <w:r w:rsidRPr="00632F34">
        <w:t>Must display only items that are available for trading (self).</w:t>
      </w:r>
    </w:p>
    <w:p w14:paraId="08968D76" w14:textId="77777777" w:rsidR="00632F34" w:rsidRDefault="00632F34" w:rsidP="00632F34">
      <w:pPr>
        <w:pStyle w:val="ListParagraph"/>
        <w:numPr>
          <w:ilvl w:val="0"/>
          <w:numId w:val="10"/>
        </w:numPr>
      </w:pPr>
      <w:r w:rsidRPr="00632F34">
        <w:t>Provide appropriate mechanism to choose the desired item</w:t>
      </w:r>
    </w:p>
    <w:p w14:paraId="495FF8EE" w14:textId="77777777" w:rsidR="00632F34" w:rsidRDefault="00632F34" w:rsidP="00632F34">
      <w:pPr>
        <w:pStyle w:val="ListParagraph"/>
        <w:numPr>
          <w:ilvl w:val="0"/>
          <w:numId w:val="10"/>
        </w:numPr>
      </w:pPr>
      <w:r w:rsidRPr="00632F34">
        <w:t>Should display Item number, game type, title, and condition</w:t>
      </w:r>
    </w:p>
    <w:p w14:paraId="452668F2" w14:textId="77777777" w:rsidR="00632F34" w:rsidRDefault="00632F34" w:rsidP="00632F34">
      <w:pPr>
        <w:pStyle w:val="ListParagraph"/>
        <w:numPr>
          <w:ilvl w:val="0"/>
          <w:numId w:val="10"/>
        </w:numPr>
      </w:pPr>
      <w:r w:rsidRPr="00632F34">
        <w:t>Should be ordered by item number</w:t>
      </w:r>
    </w:p>
    <w:p w14:paraId="33EE8126" w14:textId="77777777" w:rsidR="00632F34" w:rsidRDefault="00632F34" w:rsidP="00632F34">
      <w:pPr>
        <w:pStyle w:val="ListParagraph"/>
        <w:numPr>
          <w:ilvl w:val="0"/>
          <w:numId w:val="10"/>
        </w:numPr>
      </w:pPr>
      <w:r w:rsidRPr="00632F34">
        <w:t>Once the proposed item is chosen, the user must be provided with a</w:t>
      </w:r>
      <w:r>
        <w:t xml:space="preserve"> </w:t>
      </w:r>
      <w:r w:rsidRPr="00632F34">
        <w:t>confirm Button to confirm the proposal.</w:t>
      </w:r>
    </w:p>
    <w:p w14:paraId="70A5B821" w14:textId="77777777" w:rsidR="00632F34" w:rsidRDefault="00632F34" w:rsidP="00632F34">
      <w:pPr>
        <w:pStyle w:val="ListParagraph"/>
        <w:numPr>
          <w:ilvl w:val="0"/>
          <w:numId w:val="10"/>
        </w:numPr>
      </w:pPr>
      <w:r w:rsidRPr="00632F34">
        <w:t>Once confirmed, the date proposal was made is stored/written into the</w:t>
      </w:r>
      <w:r>
        <w:t xml:space="preserve"> </w:t>
      </w:r>
      <w:r w:rsidRPr="00632F34">
        <w:t>Trade table</w:t>
      </w:r>
    </w:p>
    <w:p w14:paraId="65E301D8" w14:textId="77777777" w:rsidR="00632F34" w:rsidRDefault="00632F34" w:rsidP="00632F34">
      <w:pPr>
        <w:pStyle w:val="ListParagraph"/>
        <w:numPr>
          <w:ilvl w:val="0"/>
          <w:numId w:val="10"/>
        </w:numPr>
      </w:pPr>
      <w:r w:rsidRPr="00632F34">
        <w:t>A confirmation message should be displayed allowing the user to return to the</w:t>
      </w:r>
      <w:r>
        <w:t xml:space="preserve"> </w:t>
      </w:r>
      <w:r w:rsidRPr="00632F34">
        <w:t>main menu.</w:t>
      </w:r>
    </w:p>
    <w:p w14:paraId="43887E19" w14:textId="08305978" w:rsidR="00312F43" w:rsidRDefault="00632F34" w:rsidP="00632F34">
      <w:pPr>
        <w:pStyle w:val="ListParagraph"/>
        <w:numPr>
          <w:ilvl w:val="0"/>
          <w:numId w:val="10"/>
        </w:numPr>
      </w:pPr>
      <w:r w:rsidRPr="00632F34">
        <w:t>END</w:t>
      </w:r>
    </w:p>
    <w:p w14:paraId="41E4FB74" w14:textId="77777777" w:rsidR="00632F34" w:rsidRPr="00632F34" w:rsidRDefault="00632F34" w:rsidP="00632F34">
      <w:pPr>
        <w:pStyle w:val="ListParagraph"/>
      </w:pPr>
    </w:p>
    <w:p w14:paraId="329F64ED" w14:textId="2CDED760" w:rsidR="00312F43" w:rsidRPr="00B81D6C" w:rsidRDefault="00312F43" w:rsidP="00312F43">
      <w:pPr>
        <w:pStyle w:val="Heading2"/>
      </w:pPr>
      <w:bookmarkStart w:id="41" w:name="_Toc106718157"/>
      <w:r>
        <w:lastRenderedPageBreak/>
        <w:t>Accept/Reject trades</w:t>
      </w:r>
      <w:bookmarkEnd w:id="41"/>
    </w:p>
    <w:p w14:paraId="67AD0C37" w14:textId="7F4472D7" w:rsidR="00312F43" w:rsidRDefault="00312F43" w:rsidP="00312F43">
      <w:pPr>
        <w:pStyle w:val="Heading3"/>
      </w:pPr>
      <w:bookmarkStart w:id="42" w:name="_Toc106718158"/>
      <w:r>
        <w:t>Task decomposition</w:t>
      </w:r>
      <w:bookmarkEnd w:id="42"/>
    </w:p>
    <w:p w14:paraId="74BA777D" w14:textId="4583FB07" w:rsidR="00312F43" w:rsidRDefault="00312F43" w:rsidP="00D90F67">
      <w:r w:rsidRPr="00B81D6C">
        <w:rPr>
          <w:b/>
          <w:bCs/>
        </w:rPr>
        <w:t>Lock Type:</w:t>
      </w:r>
      <w:r>
        <w:t xml:space="preserve"> </w:t>
      </w:r>
      <w:r w:rsidR="00D90F67">
        <w:t xml:space="preserve">Read and Write Lock on </w:t>
      </w:r>
      <w:r w:rsidR="00D90F67" w:rsidRPr="00D90F67">
        <w:rPr>
          <w:color w:val="4472C4" w:themeColor="accent1"/>
        </w:rPr>
        <w:t xml:space="preserve">Trade </w:t>
      </w:r>
      <w:r w:rsidR="00D90F67">
        <w:t xml:space="preserve">table, Read lock on </w:t>
      </w:r>
      <w:r w:rsidR="00D90F67" w:rsidRPr="00D90F67">
        <w:rPr>
          <w:color w:val="4472C4" w:themeColor="accent1"/>
        </w:rPr>
        <w:t xml:space="preserve">USER </w:t>
      </w:r>
      <w:r w:rsidR="00D90F67">
        <w:t xml:space="preserve">and </w:t>
      </w:r>
      <w:r w:rsidR="00D90F67" w:rsidRPr="00D90F67">
        <w:rPr>
          <w:color w:val="4472C4" w:themeColor="accent1"/>
        </w:rPr>
        <w:t>ITEM</w:t>
      </w:r>
      <w:r w:rsidR="00D90F67" w:rsidRPr="00D90F67">
        <w:rPr>
          <w:color w:val="4472C4" w:themeColor="accent1"/>
        </w:rPr>
        <w:t xml:space="preserve"> </w:t>
      </w:r>
      <w:r w:rsidR="00D90F67">
        <w:t>table</w:t>
      </w:r>
    </w:p>
    <w:p w14:paraId="3086EAA0" w14:textId="4004405F" w:rsidR="00312F43" w:rsidRDefault="00312F43" w:rsidP="00312F43">
      <w:r w:rsidRPr="00B81D6C">
        <w:rPr>
          <w:b/>
          <w:bCs/>
        </w:rPr>
        <w:t>Number of Locks:</w:t>
      </w:r>
      <w:r>
        <w:t xml:space="preserve"> </w:t>
      </w:r>
      <w:r w:rsidR="00D90F67">
        <w:t>three</w:t>
      </w:r>
    </w:p>
    <w:p w14:paraId="42E3CB79" w14:textId="005EFBF7" w:rsidR="00312F43" w:rsidRDefault="00312F43" w:rsidP="00312F43">
      <w:pPr>
        <w:rPr>
          <w:b/>
          <w:bCs/>
        </w:rPr>
      </w:pPr>
      <w:r w:rsidRPr="00B81D6C">
        <w:rPr>
          <w:b/>
          <w:bCs/>
        </w:rPr>
        <w:t xml:space="preserve">Enabling Conditions: </w:t>
      </w:r>
      <w:r w:rsidR="00D90F67" w:rsidRPr="00D90F67">
        <w:t>login and has pending proposals</w:t>
      </w:r>
    </w:p>
    <w:p w14:paraId="3801C882" w14:textId="535BD7FD" w:rsidR="00312F43" w:rsidRDefault="00312F43" w:rsidP="00312F43">
      <w:pPr>
        <w:rPr>
          <w:b/>
          <w:bCs/>
        </w:rPr>
      </w:pPr>
      <w:r>
        <w:rPr>
          <w:b/>
          <w:bCs/>
        </w:rPr>
        <w:t>Frequency:</w:t>
      </w:r>
      <w:r w:rsidR="00D90F67">
        <w:rPr>
          <w:b/>
          <w:bCs/>
        </w:rPr>
        <w:t xml:space="preserve"> 200</w:t>
      </w:r>
    </w:p>
    <w:p w14:paraId="3775FE1E" w14:textId="3247BAA3" w:rsidR="00312F43" w:rsidRDefault="00312F43" w:rsidP="00312F43">
      <w:pPr>
        <w:rPr>
          <w:b/>
          <w:bCs/>
        </w:rPr>
      </w:pPr>
      <w:r>
        <w:rPr>
          <w:b/>
          <w:bCs/>
        </w:rPr>
        <w:t>Consistency (ACID):</w:t>
      </w:r>
      <w:r w:rsidR="00D90F67">
        <w:rPr>
          <w:b/>
          <w:bCs/>
        </w:rPr>
        <w:t xml:space="preserve"> </w:t>
      </w:r>
      <w:r w:rsidR="00D90F67">
        <w:t>available only to the user</w:t>
      </w:r>
    </w:p>
    <w:p w14:paraId="37327BCF" w14:textId="08A20DD5" w:rsidR="00D90F67" w:rsidRPr="00D90F67" w:rsidRDefault="00D90F67" w:rsidP="00D90F67">
      <w:r>
        <w:rPr>
          <w:noProof/>
          <w14:ligatures w14:val="none"/>
          <w14:numForm w14:val="default"/>
          <w14:numSpacing w14:val="default"/>
        </w:rPr>
        <w:drawing>
          <wp:anchor distT="0" distB="0" distL="114300" distR="114300" simplePos="0" relativeHeight="251680768" behindDoc="0" locked="0" layoutInCell="1" allowOverlap="1" wp14:anchorId="1B641032" wp14:editId="7249CAF0">
            <wp:simplePos x="0" y="0"/>
            <wp:positionH relativeFrom="column">
              <wp:posOffset>1038225</wp:posOffset>
            </wp:positionH>
            <wp:positionV relativeFrom="paragraph">
              <wp:posOffset>469900</wp:posOffset>
            </wp:positionV>
            <wp:extent cx="2571750" cy="2194560"/>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1750" cy="2194560"/>
                    </a:xfrm>
                    <a:prstGeom prst="rect">
                      <a:avLst/>
                    </a:prstGeom>
                  </pic:spPr>
                </pic:pic>
              </a:graphicData>
            </a:graphic>
            <wp14:sizeRelH relativeFrom="margin">
              <wp14:pctWidth>0</wp14:pctWidth>
            </wp14:sizeRelH>
            <wp14:sizeRelV relativeFrom="margin">
              <wp14:pctHeight>0</wp14:pctHeight>
            </wp14:sizeRelV>
          </wp:anchor>
        </w:drawing>
      </w:r>
      <w:r w:rsidR="00312F43">
        <w:rPr>
          <w:b/>
          <w:bCs/>
        </w:rPr>
        <w:t>Subtasks:</w:t>
      </w:r>
      <w:r>
        <w:rPr>
          <w:b/>
          <w:bCs/>
        </w:rPr>
        <w:t xml:space="preserve"> </w:t>
      </w:r>
      <w:r w:rsidRPr="00D90F67">
        <w:t>Mother task needed. Decomposition is needed.</w:t>
      </w:r>
      <w:r>
        <w:t xml:space="preserve"> </w:t>
      </w:r>
      <w:r w:rsidRPr="00D90F67">
        <w:t>Decide Trade, Update Database</w:t>
      </w:r>
    </w:p>
    <w:p w14:paraId="29D696B1" w14:textId="77777777" w:rsidR="00312F43" w:rsidRDefault="00312F43" w:rsidP="00312F43">
      <w:pPr>
        <w:pStyle w:val="Heading3"/>
      </w:pPr>
      <w:bookmarkStart w:id="43" w:name="_Toc106718159"/>
      <w:r>
        <w:t>Abstract Code</w:t>
      </w:r>
      <w:bookmarkEnd w:id="43"/>
    </w:p>
    <w:p w14:paraId="2B575010" w14:textId="123AAC99" w:rsidR="00D90F67" w:rsidRDefault="00D90F67" w:rsidP="00D90F67">
      <w:pPr>
        <w:pStyle w:val="ListParagraph"/>
        <w:numPr>
          <w:ilvl w:val="0"/>
          <w:numId w:val="10"/>
        </w:numPr>
      </w:pPr>
      <w:r>
        <w:t>Begin</w:t>
      </w:r>
    </w:p>
    <w:p w14:paraId="569956E1" w14:textId="77777777" w:rsidR="00D90F67" w:rsidRDefault="00D90F67" w:rsidP="00312F43">
      <w:pPr>
        <w:pStyle w:val="ListParagraph"/>
        <w:numPr>
          <w:ilvl w:val="0"/>
          <w:numId w:val="10"/>
        </w:numPr>
      </w:pPr>
      <w:r>
        <w:t>Search, Display Search Results</w:t>
      </w:r>
    </w:p>
    <w:p w14:paraId="7DC3464F" w14:textId="77777777" w:rsidR="00D90F67" w:rsidRDefault="00D90F67" w:rsidP="00312F43">
      <w:pPr>
        <w:pStyle w:val="ListParagraph"/>
        <w:numPr>
          <w:ilvl w:val="0"/>
          <w:numId w:val="10"/>
        </w:numPr>
      </w:pPr>
      <w:r>
        <w:t>List proposed trades where user is the counterparty so they may accept or reject a Trade</w:t>
      </w:r>
    </w:p>
    <w:p w14:paraId="4D5ECDB7" w14:textId="77777777" w:rsidR="00D90F67" w:rsidRDefault="00D90F67" w:rsidP="00312F43">
      <w:pPr>
        <w:pStyle w:val="ListParagraph"/>
        <w:numPr>
          <w:ilvl w:val="0"/>
          <w:numId w:val="10"/>
        </w:numPr>
      </w:pPr>
      <w:r>
        <w:t xml:space="preserve">For each proposal, show the date proposed, desired item’s title, proposer’s nickname, their rank, distance from user (rounded to </w:t>
      </w:r>
      <w:proofErr w:type="spellStart"/>
      <w:r>
        <w:t>hundreths</w:t>
      </w:r>
      <w:proofErr w:type="spellEnd"/>
      <w:r>
        <w:t xml:space="preserve">) and proposed item title, ordered by proposal date. </w:t>
      </w:r>
    </w:p>
    <w:p w14:paraId="129D7805" w14:textId="77777777" w:rsidR="00D90F67" w:rsidRDefault="00D90F67" w:rsidP="00312F43">
      <w:pPr>
        <w:pStyle w:val="ListParagraph"/>
        <w:numPr>
          <w:ilvl w:val="0"/>
          <w:numId w:val="10"/>
        </w:numPr>
      </w:pPr>
      <w:r>
        <w:t xml:space="preserve">Both item fields should link to the item’s detail page </w:t>
      </w:r>
    </w:p>
    <w:p w14:paraId="164EDD23" w14:textId="6057B7F2" w:rsidR="00D90F67" w:rsidRDefault="00D90F67" w:rsidP="00312F43">
      <w:pPr>
        <w:pStyle w:val="ListParagraph"/>
        <w:numPr>
          <w:ilvl w:val="0"/>
          <w:numId w:val="10"/>
        </w:numPr>
      </w:pPr>
      <w:r>
        <w:t xml:space="preserve">Accept/Reject mechanism should be provided: (Decide Trade), Accept, Reject  </w:t>
      </w:r>
    </w:p>
    <w:p w14:paraId="52D44115" w14:textId="77777777" w:rsidR="00D90F67" w:rsidRDefault="00D90F67" w:rsidP="00312F43">
      <w:pPr>
        <w:pStyle w:val="ListParagraph"/>
        <w:numPr>
          <w:ilvl w:val="0"/>
          <w:numId w:val="10"/>
        </w:numPr>
      </w:pPr>
      <w:r>
        <w:lastRenderedPageBreak/>
        <w:t xml:space="preserve">If trade is accepted, query the USER </w:t>
      </w:r>
      <w:proofErr w:type="gramStart"/>
      <w:r>
        <w:t>table</w:t>
      </w:r>
      <w:proofErr w:type="gramEnd"/>
      <w:r>
        <w:t xml:space="preserve"> and display a dialog with the proposer’s Email and first name. </w:t>
      </w:r>
    </w:p>
    <w:p w14:paraId="11816682" w14:textId="77777777" w:rsidR="00D90F67" w:rsidRPr="00D90F67" w:rsidRDefault="00D90F67" w:rsidP="00312F43">
      <w:pPr>
        <w:pStyle w:val="ListParagraph"/>
        <w:numPr>
          <w:ilvl w:val="0"/>
          <w:numId w:val="10"/>
        </w:numPr>
      </w:pPr>
      <w:r>
        <w:t xml:space="preserve">The acceptance / rejection date of the trade is recorded into the database as part of trade table (Update Database) </w:t>
      </w:r>
    </w:p>
    <w:p w14:paraId="08D24D3D" w14:textId="77777777" w:rsidR="000143BF" w:rsidRPr="000143BF" w:rsidRDefault="00D90F67" w:rsidP="00D90F67">
      <w:pPr>
        <w:pStyle w:val="ListParagraph"/>
        <w:numPr>
          <w:ilvl w:val="1"/>
          <w:numId w:val="10"/>
        </w:numPr>
      </w:pPr>
      <w:r>
        <w:t xml:space="preserve">If rejected, a new trade for the same proposed item and the same desired item cannot be proposed again by the same proposer </w:t>
      </w:r>
    </w:p>
    <w:p w14:paraId="4B732042" w14:textId="77777777" w:rsidR="000143BF" w:rsidRDefault="00D90F67" w:rsidP="00D90F67">
      <w:pPr>
        <w:pStyle w:val="ListParagraph"/>
        <w:numPr>
          <w:ilvl w:val="1"/>
          <w:numId w:val="10"/>
        </w:numPr>
      </w:pPr>
      <w:r>
        <w:t xml:space="preserve">Accepting a trade removes the item from the listing (Search and Display Search Results) and if no more trades need to be accepted or rejected, the user should be returned to the main menu. </w:t>
      </w:r>
    </w:p>
    <w:p w14:paraId="0238A31F" w14:textId="65B06221" w:rsidR="00312F43" w:rsidRDefault="000143BF" w:rsidP="000143BF">
      <w:pPr>
        <w:pStyle w:val="ListParagraph"/>
        <w:numPr>
          <w:ilvl w:val="0"/>
          <w:numId w:val="10"/>
        </w:numPr>
      </w:pPr>
      <w:r>
        <w:t>End</w:t>
      </w:r>
    </w:p>
    <w:p w14:paraId="3AB16AFF" w14:textId="77777777" w:rsidR="000143BF" w:rsidRPr="000143BF" w:rsidRDefault="000143BF" w:rsidP="000143BF">
      <w:pPr>
        <w:ind w:left="360"/>
      </w:pPr>
    </w:p>
    <w:p w14:paraId="68F33088" w14:textId="7FE587BD" w:rsidR="00A22A81" w:rsidRDefault="00A22A81" w:rsidP="00312F43">
      <w:pPr>
        <w:pStyle w:val="Heading2"/>
      </w:pPr>
      <w:bookmarkStart w:id="44" w:name="_Toc106718160"/>
      <w:r>
        <w:t>Trade history</w:t>
      </w:r>
      <w:bookmarkEnd w:id="44"/>
    </w:p>
    <w:p w14:paraId="574C29E5" w14:textId="77777777" w:rsidR="00312F43" w:rsidRDefault="00312F43" w:rsidP="00312F43">
      <w:pPr>
        <w:pStyle w:val="Heading3"/>
      </w:pPr>
      <w:bookmarkStart w:id="45" w:name="_Toc106718161"/>
      <w:r>
        <w:t>Task decomposition</w:t>
      </w:r>
      <w:bookmarkEnd w:id="45"/>
    </w:p>
    <w:p w14:paraId="1FF01C3F" w14:textId="001545E2" w:rsidR="00312F43" w:rsidRDefault="00312F43" w:rsidP="00312F43">
      <w:r w:rsidRPr="00B81D6C">
        <w:rPr>
          <w:b/>
          <w:bCs/>
        </w:rPr>
        <w:t>Lock Type:</w:t>
      </w:r>
      <w:r>
        <w:t xml:space="preserve"> </w:t>
      </w:r>
      <w:r w:rsidR="000143BF">
        <w:t xml:space="preserve">- Read-only on </w:t>
      </w:r>
      <w:r w:rsidR="000143BF" w:rsidRPr="000143BF">
        <w:rPr>
          <w:color w:val="4472C4" w:themeColor="accent1"/>
        </w:rPr>
        <w:t>USER</w:t>
      </w:r>
      <w:r w:rsidR="000143BF">
        <w:t xml:space="preserve">, </w:t>
      </w:r>
      <w:r w:rsidR="000143BF" w:rsidRPr="000143BF">
        <w:rPr>
          <w:color w:val="4472C4" w:themeColor="accent1"/>
        </w:rPr>
        <w:t xml:space="preserve">ITEM </w:t>
      </w:r>
      <w:r w:rsidR="000143BF">
        <w:t xml:space="preserve">Read and Write </w:t>
      </w:r>
      <w:proofErr w:type="gramStart"/>
      <w:r w:rsidR="000143BF">
        <w:t>lock</w:t>
      </w:r>
      <w:proofErr w:type="gramEnd"/>
      <w:r w:rsidR="000143BF">
        <w:t xml:space="preserve"> on </w:t>
      </w:r>
      <w:r w:rsidR="000143BF" w:rsidRPr="000143BF">
        <w:rPr>
          <w:color w:val="4472C4" w:themeColor="accent1"/>
        </w:rPr>
        <w:t xml:space="preserve">Trade </w:t>
      </w:r>
      <w:r w:rsidR="000143BF">
        <w:t>Table</w:t>
      </w:r>
    </w:p>
    <w:p w14:paraId="59785F7F" w14:textId="5623C4B4" w:rsidR="00312F43" w:rsidRDefault="00312F43" w:rsidP="00312F43">
      <w:r w:rsidRPr="00B81D6C">
        <w:rPr>
          <w:b/>
          <w:bCs/>
        </w:rPr>
        <w:t>Number of Locks:</w:t>
      </w:r>
      <w:r>
        <w:t xml:space="preserve"> </w:t>
      </w:r>
      <w:r w:rsidR="000143BF">
        <w:t>three</w:t>
      </w:r>
    </w:p>
    <w:p w14:paraId="79F47754" w14:textId="2FF98160" w:rsidR="00312F43" w:rsidRDefault="00312F43" w:rsidP="00312F43">
      <w:pPr>
        <w:rPr>
          <w:b/>
          <w:bCs/>
        </w:rPr>
      </w:pPr>
      <w:r w:rsidRPr="00B81D6C">
        <w:rPr>
          <w:b/>
          <w:bCs/>
        </w:rPr>
        <w:t xml:space="preserve">Enabling Conditions: </w:t>
      </w:r>
      <w:r w:rsidR="000143BF" w:rsidRPr="000143BF">
        <w:t>login</w:t>
      </w:r>
    </w:p>
    <w:p w14:paraId="3292DCCF" w14:textId="3334E4B9" w:rsidR="00312F43" w:rsidRDefault="00312F43" w:rsidP="00312F43">
      <w:pPr>
        <w:rPr>
          <w:b/>
          <w:bCs/>
        </w:rPr>
      </w:pPr>
      <w:r>
        <w:rPr>
          <w:b/>
          <w:bCs/>
        </w:rPr>
        <w:t>Frequency:</w:t>
      </w:r>
      <w:r w:rsidR="000143BF">
        <w:rPr>
          <w:b/>
          <w:bCs/>
        </w:rPr>
        <w:t xml:space="preserve"> </w:t>
      </w:r>
      <w:r w:rsidR="000143BF">
        <w:t>Not needed as it is available only to the user</w:t>
      </w:r>
    </w:p>
    <w:p w14:paraId="472DBE73" w14:textId="317086B6" w:rsidR="00312F43" w:rsidRDefault="00312F43" w:rsidP="00312F43">
      <w:pPr>
        <w:rPr>
          <w:b/>
          <w:bCs/>
        </w:rPr>
      </w:pPr>
      <w:r>
        <w:rPr>
          <w:b/>
          <w:bCs/>
        </w:rPr>
        <w:t>Consistency (ACID):</w:t>
      </w:r>
      <w:r w:rsidR="000143BF">
        <w:rPr>
          <w:b/>
          <w:bCs/>
        </w:rPr>
        <w:t xml:space="preserve"> </w:t>
      </w:r>
      <w:r w:rsidR="000143BF" w:rsidRPr="000143BF">
        <w:t>200</w:t>
      </w:r>
    </w:p>
    <w:p w14:paraId="40F02608" w14:textId="39E1992B" w:rsidR="00312F43" w:rsidRDefault="000143BF" w:rsidP="00312F43">
      <w:pPr>
        <w:rPr>
          <w:b/>
          <w:bCs/>
        </w:rPr>
      </w:pPr>
      <w:r>
        <w:rPr>
          <w:b/>
          <w:bCs/>
          <w:noProof/>
          <w14:ligatures w14:val="none"/>
          <w14:numForm w14:val="default"/>
          <w14:numSpacing w14:val="default"/>
        </w:rPr>
        <w:lastRenderedPageBreak/>
        <w:drawing>
          <wp:anchor distT="0" distB="0" distL="114300" distR="114300" simplePos="0" relativeHeight="251681792" behindDoc="0" locked="0" layoutInCell="1" allowOverlap="1" wp14:anchorId="5615F2B3" wp14:editId="16D1CF0E">
            <wp:simplePos x="0" y="0"/>
            <wp:positionH relativeFrom="column">
              <wp:posOffset>895350</wp:posOffset>
            </wp:positionH>
            <wp:positionV relativeFrom="paragraph">
              <wp:posOffset>285750</wp:posOffset>
            </wp:positionV>
            <wp:extent cx="3505200" cy="3019425"/>
            <wp:effectExtent l="0" t="0" r="0" b="9525"/>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5200" cy="3019425"/>
                    </a:xfrm>
                    <a:prstGeom prst="rect">
                      <a:avLst/>
                    </a:prstGeom>
                  </pic:spPr>
                </pic:pic>
              </a:graphicData>
            </a:graphic>
            <wp14:sizeRelH relativeFrom="margin">
              <wp14:pctWidth>0</wp14:pctWidth>
            </wp14:sizeRelH>
            <wp14:sizeRelV relativeFrom="margin">
              <wp14:pctHeight>0</wp14:pctHeight>
            </wp14:sizeRelV>
          </wp:anchor>
        </w:drawing>
      </w:r>
      <w:r w:rsidR="00312F43">
        <w:rPr>
          <w:b/>
          <w:bCs/>
        </w:rPr>
        <w:t>Subtasks:</w:t>
      </w:r>
      <w:r>
        <w:rPr>
          <w:b/>
          <w:bCs/>
        </w:rPr>
        <w:t xml:space="preserve"> </w:t>
      </w:r>
      <w:r>
        <w:t>Get Item Details, Get User Details</w:t>
      </w:r>
    </w:p>
    <w:p w14:paraId="57EFDC18" w14:textId="2F09AE27" w:rsidR="00312F43" w:rsidRDefault="00312F43" w:rsidP="00312F43">
      <w:pPr>
        <w:pStyle w:val="Heading3"/>
      </w:pPr>
      <w:bookmarkStart w:id="46" w:name="_Toc106718162"/>
      <w:r>
        <w:t>Abstract Code</w:t>
      </w:r>
      <w:bookmarkEnd w:id="46"/>
    </w:p>
    <w:p w14:paraId="3054C717" w14:textId="77777777" w:rsidR="000143BF" w:rsidRPr="000143BF" w:rsidRDefault="000143BF" w:rsidP="000143BF">
      <w:pPr>
        <w:pStyle w:val="ListParagraph"/>
        <w:numPr>
          <w:ilvl w:val="0"/>
          <w:numId w:val="10"/>
        </w:numPr>
      </w:pPr>
      <w:r>
        <w:t xml:space="preserve">BEGIN </w:t>
      </w:r>
    </w:p>
    <w:p w14:paraId="44264D12" w14:textId="77777777" w:rsidR="000143BF" w:rsidRDefault="000143BF" w:rsidP="000143BF">
      <w:pPr>
        <w:pStyle w:val="ListParagraph"/>
        <w:numPr>
          <w:ilvl w:val="1"/>
          <w:numId w:val="10"/>
        </w:numPr>
      </w:pPr>
      <w:r>
        <w:t>Get users</w:t>
      </w:r>
      <w:r>
        <w:rPr>
          <w:rFonts w:cs="Palatino Linotype"/>
        </w:rPr>
        <w:t>’</w:t>
      </w:r>
      <w:r>
        <w:t xml:space="preserve"> details from </w:t>
      </w:r>
      <w:r w:rsidRPr="000143BF">
        <w:rPr>
          <w:color w:val="4472C4" w:themeColor="accent1"/>
        </w:rPr>
        <w:t>USER</w:t>
      </w:r>
    </w:p>
    <w:p w14:paraId="59B57985" w14:textId="61DD5B42" w:rsidR="000143BF" w:rsidRPr="000143BF" w:rsidRDefault="000143BF" w:rsidP="000143BF">
      <w:pPr>
        <w:pStyle w:val="ListParagraph"/>
        <w:numPr>
          <w:ilvl w:val="1"/>
          <w:numId w:val="10"/>
        </w:numPr>
      </w:pPr>
      <w:r>
        <w:t xml:space="preserve">Get items details from </w:t>
      </w:r>
      <w:r w:rsidRPr="000143BF">
        <w:rPr>
          <w:color w:val="4472C4" w:themeColor="accent1"/>
        </w:rPr>
        <w:t xml:space="preserve">ITEM </w:t>
      </w:r>
    </w:p>
    <w:p w14:paraId="0402E6D2" w14:textId="1DA98972" w:rsidR="000143BF" w:rsidRDefault="000143BF" w:rsidP="000143BF">
      <w:pPr>
        <w:pStyle w:val="ListParagraph"/>
        <w:numPr>
          <w:ilvl w:val="1"/>
          <w:numId w:val="10"/>
        </w:numPr>
      </w:pPr>
      <w:r>
        <w:t xml:space="preserve">Get trades details by </w:t>
      </w:r>
      <w:r w:rsidRPr="000143BF">
        <w:rPr>
          <w:color w:val="4472C4" w:themeColor="accent1"/>
        </w:rPr>
        <w:t>USER</w:t>
      </w:r>
      <w:r>
        <w:t xml:space="preserve">, </w:t>
      </w:r>
      <w:r w:rsidRPr="000143BF">
        <w:rPr>
          <w:color w:val="4472C4" w:themeColor="accent1"/>
        </w:rPr>
        <w:t>ITEM</w:t>
      </w:r>
    </w:p>
    <w:p w14:paraId="38FCEC45" w14:textId="77777777" w:rsidR="000143BF" w:rsidRDefault="000143BF" w:rsidP="000143BF">
      <w:pPr>
        <w:pStyle w:val="ListParagraph"/>
        <w:numPr>
          <w:ilvl w:val="0"/>
          <w:numId w:val="10"/>
        </w:numPr>
      </w:pPr>
      <w:r>
        <w:t xml:space="preserve">Calculate trade summary for user and present as a view: </w:t>
      </w:r>
    </w:p>
    <w:p w14:paraId="717A0C72" w14:textId="77777777" w:rsidR="000143BF" w:rsidRPr="000143BF" w:rsidRDefault="000143BF" w:rsidP="000143BF">
      <w:pPr>
        <w:pStyle w:val="ListParagraph"/>
        <w:numPr>
          <w:ilvl w:val="1"/>
          <w:numId w:val="10"/>
        </w:numPr>
      </w:pPr>
      <w:proofErr w:type="gramStart"/>
      <w:r>
        <w:t>SUM(</w:t>
      </w:r>
      <w:proofErr w:type="gramEnd"/>
      <w:r>
        <w:t xml:space="preserve">Accepted, Rejected) AS Total, </w:t>
      </w:r>
    </w:p>
    <w:p w14:paraId="64739597" w14:textId="77777777" w:rsidR="000143BF" w:rsidRDefault="000143BF" w:rsidP="000143BF">
      <w:pPr>
        <w:pStyle w:val="ListParagraph"/>
        <w:numPr>
          <w:ilvl w:val="1"/>
          <w:numId w:val="10"/>
        </w:numPr>
      </w:pPr>
      <w:proofErr w:type="gramStart"/>
      <w:r>
        <w:t>COUNT(</w:t>
      </w:r>
      <w:proofErr w:type="gramEnd"/>
      <w:r>
        <w:t xml:space="preserve">CASE WHEN trade status = </w:t>
      </w:r>
      <w:r>
        <w:rPr>
          <w:rFonts w:cs="Palatino Linotype"/>
        </w:rPr>
        <w:t>‘</w:t>
      </w:r>
      <w:r>
        <w:t>Accepted</w:t>
      </w:r>
      <w:r>
        <w:rPr>
          <w:rFonts w:cs="Palatino Linotype"/>
        </w:rPr>
        <w:t>’</w:t>
      </w:r>
      <w:r>
        <w:t>) AS Accepted,</w:t>
      </w:r>
    </w:p>
    <w:p w14:paraId="5E392FDD" w14:textId="77777777" w:rsidR="000143BF" w:rsidRDefault="000143BF" w:rsidP="000143BF">
      <w:pPr>
        <w:pStyle w:val="ListParagraph"/>
        <w:numPr>
          <w:ilvl w:val="1"/>
          <w:numId w:val="10"/>
        </w:numPr>
      </w:pPr>
      <w:proofErr w:type="gramStart"/>
      <w:r>
        <w:t>COUNT(</w:t>
      </w:r>
      <w:proofErr w:type="gramEnd"/>
      <w:r>
        <w:t xml:space="preserve">CASE WHEN trade status = </w:t>
      </w:r>
      <w:r>
        <w:rPr>
          <w:rFonts w:cs="Palatino Linotype"/>
        </w:rPr>
        <w:t>‘</w:t>
      </w:r>
      <w:r>
        <w:t>Rejected</w:t>
      </w:r>
      <w:r>
        <w:rPr>
          <w:rFonts w:cs="Palatino Linotype"/>
        </w:rPr>
        <w:t>’</w:t>
      </w:r>
      <w:r>
        <w:t>) AS Rejected</w:t>
      </w:r>
    </w:p>
    <w:p w14:paraId="5DFBCED2" w14:textId="77777777" w:rsidR="000143BF" w:rsidRPr="000143BF" w:rsidRDefault="000143BF" w:rsidP="000143BF">
      <w:pPr>
        <w:pStyle w:val="ListParagraph"/>
        <w:numPr>
          <w:ilvl w:val="1"/>
          <w:numId w:val="10"/>
        </w:numPr>
      </w:pPr>
      <w:r>
        <w:t xml:space="preserve">(Rejected/Total) AS Rejected % </w:t>
      </w:r>
    </w:p>
    <w:p w14:paraId="5710317F" w14:textId="77777777" w:rsidR="000143BF" w:rsidRPr="000143BF" w:rsidRDefault="000143BF" w:rsidP="000143BF">
      <w:pPr>
        <w:pStyle w:val="ListParagraph"/>
        <w:numPr>
          <w:ilvl w:val="1"/>
          <w:numId w:val="10"/>
        </w:numPr>
      </w:pPr>
      <w:r>
        <w:t xml:space="preserve">GROUP BY USER email, role </w:t>
      </w:r>
    </w:p>
    <w:p w14:paraId="4058DA30" w14:textId="77777777" w:rsidR="000143BF" w:rsidRPr="000143BF" w:rsidRDefault="000143BF" w:rsidP="000143BF">
      <w:pPr>
        <w:pStyle w:val="ListParagraph"/>
        <w:numPr>
          <w:ilvl w:val="1"/>
          <w:numId w:val="10"/>
        </w:numPr>
      </w:pPr>
      <w:r>
        <w:t xml:space="preserve">IF </w:t>
      </w:r>
      <w:proofErr w:type="gramStart"/>
      <w:r>
        <w:t>Rejected</w:t>
      </w:r>
      <w:proofErr w:type="gramEnd"/>
      <w:r>
        <w:t xml:space="preserve"> % &gt;= 50% </w:t>
      </w:r>
    </w:p>
    <w:p w14:paraId="7935A618" w14:textId="77777777" w:rsidR="000143BF" w:rsidRDefault="000143BF" w:rsidP="000143BF">
      <w:pPr>
        <w:pStyle w:val="ListParagraph"/>
        <w:numPr>
          <w:ilvl w:val="2"/>
          <w:numId w:val="10"/>
        </w:numPr>
      </w:pPr>
      <w:r>
        <w:t xml:space="preserve">Highlight </w:t>
      </w:r>
      <w:r>
        <w:rPr>
          <w:rFonts w:cs="Palatino Linotype"/>
        </w:rPr>
        <w:t>‘</w:t>
      </w:r>
      <w:r>
        <w:t>Red</w:t>
      </w:r>
      <w:r>
        <w:rPr>
          <w:rFonts w:cs="Palatino Linotype"/>
        </w:rPr>
        <w:t>’</w:t>
      </w:r>
    </w:p>
    <w:p w14:paraId="73B78EF6" w14:textId="77777777" w:rsidR="000143BF" w:rsidRDefault="000143BF" w:rsidP="000143BF">
      <w:pPr>
        <w:pStyle w:val="ListParagraph"/>
        <w:numPr>
          <w:ilvl w:val="0"/>
          <w:numId w:val="10"/>
        </w:numPr>
      </w:pPr>
      <w:r>
        <w:t xml:space="preserve">Display the following details about a </w:t>
      </w:r>
      <w:proofErr w:type="spellStart"/>
      <w:proofErr w:type="gramStart"/>
      <w:r>
        <w:t>trade,sorted</w:t>
      </w:r>
      <w:proofErr w:type="spellEnd"/>
      <w:proofErr w:type="gramEnd"/>
      <w:r>
        <w:t xml:space="preserve"> by acceptance/rejection date descending and trade proposed date ascending :</w:t>
      </w:r>
    </w:p>
    <w:p w14:paraId="0C8FCB96" w14:textId="77777777" w:rsidR="000143BF" w:rsidRDefault="000143BF" w:rsidP="000143BF">
      <w:pPr>
        <w:pStyle w:val="ListParagraph"/>
        <w:numPr>
          <w:ilvl w:val="0"/>
          <w:numId w:val="10"/>
        </w:numPr>
      </w:pPr>
      <w:r>
        <w:t xml:space="preserve">Proposed date, accepted/rejected date, Trade status, Response Time in days, my role, proposed item, desired item, other user’s nickname, link to trade details </w:t>
      </w:r>
    </w:p>
    <w:p w14:paraId="0A4B6022" w14:textId="6212F6B8" w:rsidR="000143BF" w:rsidRPr="000143BF" w:rsidRDefault="000143BF" w:rsidP="000143BF">
      <w:pPr>
        <w:pStyle w:val="ListParagraph"/>
        <w:numPr>
          <w:ilvl w:val="0"/>
          <w:numId w:val="10"/>
        </w:numPr>
      </w:pPr>
      <w:r>
        <w:t>END</w:t>
      </w:r>
    </w:p>
    <w:p w14:paraId="0FD03193" w14:textId="295C88B3" w:rsidR="0088284D" w:rsidRDefault="0088284D" w:rsidP="00312F43">
      <w:pPr>
        <w:pStyle w:val="Heading2"/>
      </w:pPr>
      <w:bookmarkStart w:id="47" w:name="_Toc106718163"/>
      <w:r>
        <w:lastRenderedPageBreak/>
        <w:t>Trade details</w:t>
      </w:r>
      <w:bookmarkEnd w:id="47"/>
    </w:p>
    <w:p w14:paraId="1D42A4ED" w14:textId="77777777" w:rsidR="00312F43" w:rsidRDefault="00312F43" w:rsidP="00312F43">
      <w:pPr>
        <w:pStyle w:val="Heading3"/>
      </w:pPr>
      <w:bookmarkStart w:id="48" w:name="_Toc106718164"/>
      <w:r>
        <w:t>Task decomposition</w:t>
      </w:r>
      <w:bookmarkEnd w:id="48"/>
    </w:p>
    <w:p w14:paraId="20BDEA25" w14:textId="2CAB8387" w:rsidR="00312F43" w:rsidRDefault="00312F43" w:rsidP="00312F43">
      <w:r w:rsidRPr="00B81D6C">
        <w:rPr>
          <w:b/>
          <w:bCs/>
        </w:rPr>
        <w:t>Lock Type:</w:t>
      </w:r>
      <w:r>
        <w:t xml:space="preserve"> </w:t>
      </w:r>
      <w:r w:rsidR="00924417">
        <w:t xml:space="preserve">Read-only on </w:t>
      </w:r>
      <w:r w:rsidR="00924417" w:rsidRPr="00924417">
        <w:rPr>
          <w:color w:val="4472C4" w:themeColor="accent1"/>
        </w:rPr>
        <w:t>USER</w:t>
      </w:r>
      <w:r w:rsidR="00924417">
        <w:t xml:space="preserve">, </w:t>
      </w:r>
      <w:r w:rsidR="00924417" w:rsidRPr="00924417">
        <w:rPr>
          <w:color w:val="4472C4" w:themeColor="accent1"/>
        </w:rPr>
        <w:t xml:space="preserve">ITEM </w:t>
      </w:r>
      <w:r w:rsidR="00924417">
        <w:t xml:space="preserve">Read and Write </w:t>
      </w:r>
      <w:proofErr w:type="gramStart"/>
      <w:r w:rsidR="00924417">
        <w:t>lock</w:t>
      </w:r>
      <w:proofErr w:type="gramEnd"/>
      <w:r w:rsidR="00924417">
        <w:t xml:space="preserve"> on </w:t>
      </w:r>
      <w:r w:rsidR="00924417" w:rsidRPr="00924417">
        <w:rPr>
          <w:color w:val="4472C4" w:themeColor="accent1"/>
        </w:rPr>
        <w:t xml:space="preserve">Trade </w:t>
      </w:r>
      <w:r w:rsidR="00924417">
        <w:t>Table</w:t>
      </w:r>
    </w:p>
    <w:p w14:paraId="30CC634F" w14:textId="4A19C7BC" w:rsidR="00312F43" w:rsidRDefault="00312F43" w:rsidP="00312F43">
      <w:r w:rsidRPr="00B81D6C">
        <w:rPr>
          <w:b/>
          <w:bCs/>
        </w:rPr>
        <w:t>Number of Locks:</w:t>
      </w:r>
      <w:r>
        <w:t xml:space="preserve"> </w:t>
      </w:r>
      <w:r w:rsidR="00924417">
        <w:t>three</w:t>
      </w:r>
    </w:p>
    <w:p w14:paraId="2C0AADAF" w14:textId="5FEC7A07" w:rsidR="00312F43" w:rsidRDefault="00312F43" w:rsidP="00312F43">
      <w:pPr>
        <w:rPr>
          <w:b/>
          <w:bCs/>
        </w:rPr>
      </w:pPr>
      <w:r w:rsidRPr="00B81D6C">
        <w:rPr>
          <w:b/>
          <w:bCs/>
        </w:rPr>
        <w:t xml:space="preserve">Enabling Conditions: </w:t>
      </w:r>
      <w:r w:rsidR="00924417">
        <w:t>Log In, View Trade History</w:t>
      </w:r>
    </w:p>
    <w:p w14:paraId="30B5E034" w14:textId="46A88B72" w:rsidR="00312F43" w:rsidRDefault="00312F43" w:rsidP="00312F43">
      <w:pPr>
        <w:rPr>
          <w:b/>
          <w:bCs/>
        </w:rPr>
      </w:pPr>
      <w:r>
        <w:rPr>
          <w:b/>
          <w:bCs/>
        </w:rPr>
        <w:t>Frequency:</w:t>
      </w:r>
      <w:r w:rsidR="00924417" w:rsidRPr="00924417">
        <w:t>200</w:t>
      </w:r>
    </w:p>
    <w:p w14:paraId="4C66E542" w14:textId="33982FE7" w:rsidR="00312F43" w:rsidRDefault="00312F43" w:rsidP="00312F43">
      <w:pPr>
        <w:rPr>
          <w:b/>
          <w:bCs/>
        </w:rPr>
      </w:pPr>
      <w:r>
        <w:rPr>
          <w:b/>
          <w:bCs/>
        </w:rPr>
        <w:t>Consistency (ACID):</w:t>
      </w:r>
      <w:r w:rsidR="00924417" w:rsidRPr="00924417">
        <w:t xml:space="preserve"> </w:t>
      </w:r>
      <w:r w:rsidR="00924417">
        <w:t>Not needed as it is available only to the user</w:t>
      </w:r>
    </w:p>
    <w:p w14:paraId="227601ED" w14:textId="4825004B" w:rsidR="00312F43" w:rsidRDefault="00924417" w:rsidP="00312F43">
      <w:pPr>
        <w:rPr>
          <w:b/>
          <w:bCs/>
        </w:rPr>
      </w:pPr>
      <w:r>
        <w:rPr>
          <w:b/>
          <w:bCs/>
          <w:noProof/>
          <w14:ligatures w14:val="none"/>
          <w14:numForm w14:val="default"/>
          <w14:numSpacing w14:val="default"/>
        </w:rPr>
        <w:drawing>
          <wp:anchor distT="0" distB="0" distL="114300" distR="114300" simplePos="0" relativeHeight="251682816" behindDoc="0" locked="0" layoutInCell="1" allowOverlap="1" wp14:anchorId="7DF41EC6" wp14:editId="68214C7C">
            <wp:simplePos x="0" y="0"/>
            <wp:positionH relativeFrom="column">
              <wp:posOffset>1809750</wp:posOffset>
            </wp:positionH>
            <wp:positionV relativeFrom="paragraph">
              <wp:posOffset>323850</wp:posOffset>
            </wp:positionV>
            <wp:extent cx="1247775" cy="1202690"/>
            <wp:effectExtent l="0" t="0" r="9525" b="0"/>
            <wp:wrapTopAndBottom/>
            <wp:docPr id="18" name="Picture 18"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venn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47775" cy="1202690"/>
                    </a:xfrm>
                    <a:prstGeom prst="rect">
                      <a:avLst/>
                    </a:prstGeom>
                  </pic:spPr>
                </pic:pic>
              </a:graphicData>
            </a:graphic>
            <wp14:sizeRelH relativeFrom="margin">
              <wp14:pctWidth>0</wp14:pctWidth>
            </wp14:sizeRelH>
            <wp14:sizeRelV relativeFrom="margin">
              <wp14:pctHeight>0</wp14:pctHeight>
            </wp14:sizeRelV>
          </wp:anchor>
        </w:drawing>
      </w:r>
      <w:r w:rsidR="00312F43">
        <w:rPr>
          <w:b/>
          <w:bCs/>
        </w:rPr>
        <w:t>Subtasks:</w:t>
      </w:r>
      <w:r w:rsidRPr="00924417">
        <w:t xml:space="preserve"> </w:t>
      </w:r>
      <w:r>
        <w:t>Mother task needed. Decomposition not needed.</w:t>
      </w:r>
    </w:p>
    <w:p w14:paraId="2434989F" w14:textId="514855DA" w:rsidR="00312F43" w:rsidRDefault="00312F43" w:rsidP="00312F43">
      <w:pPr>
        <w:pStyle w:val="Heading3"/>
      </w:pPr>
      <w:bookmarkStart w:id="49" w:name="_Toc106718165"/>
      <w:r>
        <w:t>Abstract Code</w:t>
      </w:r>
      <w:bookmarkEnd w:id="49"/>
    </w:p>
    <w:p w14:paraId="256839D6" w14:textId="079C4532" w:rsidR="00924417" w:rsidRDefault="00924417" w:rsidP="00924417">
      <w:pPr>
        <w:pStyle w:val="ListParagraph"/>
        <w:numPr>
          <w:ilvl w:val="0"/>
          <w:numId w:val="10"/>
        </w:numPr>
      </w:pPr>
      <w:r>
        <w:t>Begin</w:t>
      </w:r>
    </w:p>
    <w:p w14:paraId="1C6656F6" w14:textId="12F089F7" w:rsidR="00924417" w:rsidRDefault="00924417" w:rsidP="00924417">
      <w:pPr>
        <w:pStyle w:val="ListParagraph"/>
        <w:numPr>
          <w:ilvl w:val="0"/>
          <w:numId w:val="10"/>
        </w:numPr>
      </w:pPr>
      <w:r>
        <w:t>Get users</w:t>
      </w:r>
      <w:r>
        <w:rPr>
          <w:rFonts w:cs="Palatino Linotype"/>
        </w:rPr>
        <w:t>’</w:t>
      </w:r>
      <w:r>
        <w:t xml:space="preserve"> details from </w:t>
      </w:r>
      <w:r w:rsidRPr="00924417">
        <w:rPr>
          <w:color w:val="4472C4" w:themeColor="accent1"/>
        </w:rPr>
        <w:t>USE</w:t>
      </w:r>
      <w:r>
        <w:rPr>
          <w:color w:val="4472C4" w:themeColor="accent1"/>
        </w:rPr>
        <w:t>R</w:t>
      </w:r>
    </w:p>
    <w:p w14:paraId="6580AD43" w14:textId="30E98F17" w:rsidR="00924417" w:rsidRDefault="00924417" w:rsidP="00924417">
      <w:pPr>
        <w:pStyle w:val="ListParagraph"/>
        <w:numPr>
          <w:ilvl w:val="0"/>
          <w:numId w:val="10"/>
        </w:numPr>
      </w:pPr>
      <w:r>
        <w:t xml:space="preserve">Get items details from </w:t>
      </w:r>
      <w:r w:rsidRPr="00924417">
        <w:rPr>
          <w:color w:val="4472C4" w:themeColor="accent1"/>
        </w:rPr>
        <w:t xml:space="preserve">ITEM </w:t>
      </w:r>
    </w:p>
    <w:p w14:paraId="55C51A43" w14:textId="4943BA5C" w:rsidR="00924417" w:rsidRDefault="00924417" w:rsidP="00924417">
      <w:pPr>
        <w:pStyle w:val="ListParagraph"/>
        <w:numPr>
          <w:ilvl w:val="0"/>
          <w:numId w:val="10"/>
        </w:numPr>
      </w:pPr>
      <w:r>
        <w:t xml:space="preserve">Get Trade details by </w:t>
      </w:r>
      <w:r w:rsidRPr="00924417">
        <w:rPr>
          <w:color w:val="4472C4" w:themeColor="accent1"/>
        </w:rPr>
        <w:t>USER</w:t>
      </w:r>
      <w:r>
        <w:t xml:space="preserve">, </w:t>
      </w:r>
      <w:r w:rsidRPr="00924417">
        <w:rPr>
          <w:color w:val="4472C4" w:themeColor="accent1"/>
        </w:rPr>
        <w:t xml:space="preserve">ITEM </w:t>
      </w:r>
    </w:p>
    <w:p w14:paraId="0FBA0A58" w14:textId="31B512C5" w:rsidR="00924417" w:rsidRDefault="00924417" w:rsidP="00924417">
      <w:pPr>
        <w:pStyle w:val="ListParagraph"/>
        <w:numPr>
          <w:ilvl w:val="0"/>
          <w:numId w:val="10"/>
        </w:numPr>
      </w:pPr>
      <w:r>
        <w:t>Display trade details: proposed date, accepted/rejected date, response time in days, trade status, user’s role</w:t>
      </w:r>
    </w:p>
    <w:p w14:paraId="6EB18945" w14:textId="53321B1E" w:rsidR="00924417" w:rsidRDefault="00924417" w:rsidP="00924417">
      <w:pPr>
        <w:pStyle w:val="ListParagraph"/>
        <w:numPr>
          <w:ilvl w:val="0"/>
          <w:numId w:val="10"/>
        </w:numPr>
      </w:pPr>
      <w:r>
        <w:t>Display user details (counterparty): nickname, (Calculate User Distance) IF trade status is accepted</w:t>
      </w:r>
    </w:p>
    <w:p w14:paraId="44471D8C" w14:textId="0886B4E7" w:rsidR="00924417" w:rsidRDefault="00924417" w:rsidP="00924417">
      <w:pPr>
        <w:pStyle w:val="ListParagraph"/>
        <w:numPr>
          <w:ilvl w:val="1"/>
          <w:numId w:val="10"/>
        </w:numPr>
      </w:pPr>
      <w:r>
        <w:t>Display first name, email</w:t>
      </w:r>
    </w:p>
    <w:p w14:paraId="3C5CF251" w14:textId="70E3AE72" w:rsidR="00924417" w:rsidRDefault="00924417" w:rsidP="00924417">
      <w:pPr>
        <w:pStyle w:val="ListParagraph"/>
        <w:numPr>
          <w:ilvl w:val="0"/>
          <w:numId w:val="10"/>
        </w:numPr>
      </w:pPr>
      <w:r>
        <w:t>Display proposed item: Item Number, name/title, game type, condition</w:t>
      </w:r>
      <w:r>
        <w:t xml:space="preserve"> </w:t>
      </w:r>
    </w:p>
    <w:p w14:paraId="414F0A1E" w14:textId="4E069D4E" w:rsidR="00924417" w:rsidRDefault="00924417" w:rsidP="00924417">
      <w:pPr>
        <w:pStyle w:val="ListParagraph"/>
        <w:numPr>
          <w:ilvl w:val="0"/>
          <w:numId w:val="10"/>
        </w:numPr>
      </w:pPr>
      <w:r>
        <w:t>IF description, piece count, platform, media is not null, display them</w:t>
      </w:r>
    </w:p>
    <w:p w14:paraId="6F515A28" w14:textId="79729DB9" w:rsidR="00924417" w:rsidRDefault="00924417" w:rsidP="00924417">
      <w:pPr>
        <w:pStyle w:val="ListParagraph"/>
        <w:numPr>
          <w:ilvl w:val="0"/>
          <w:numId w:val="10"/>
        </w:numPr>
      </w:pPr>
      <w:r>
        <w:t>Display desired item: Item Number, name/title, game type, condition description</w:t>
      </w:r>
      <w:r>
        <w:t xml:space="preserve"> </w:t>
      </w:r>
    </w:p>
    <w:p w14:paraId="3A684392" w14:textId="5EBDF065" w:rsidR="00924417" w:rsidRDefault="00924417" w:rsidP="00924417">
      <w:pPr>
        <w:pStyle w:val="ListParagraph"/>
        <w:numPr>
          <w:ilvl w:val="1"/>
          <w:numId w:val="10"/>
        </w:numPr>
      </w:pPr>
      <w:r>
        <w:t xml:space="preserve">IF description, piece count, platform, media is not </w:t>
      </w:r>
      <w:proofErr w:type="spellStart"/>
      <w:proofErr w:type="gramStart"/>
      <w:r>
        <w:t>null,display</w:t>
      </w:r>
      <w:proofErr w:type="spellEnd"/>
      <w:proofErr w:type="gramEnd"/>
      <w:r>
        <w:t xml:space="preserve"> them</w:t>
      </w:r>
    </w:p>
    <w:p w14:paraId="5DF50EB9" w14:textId="5CFE7A67" w:rsidR="00312F43" w:rsidRPr="00312F43" w:rsidRDefault="00924417" w:rsidP="00924417">
      <w:pPr>
        <w:pStyle w:val="ListParagraph"/>
        <w:numPr>
          <w:ilvl w:val="0"/>
          <w:numId w:val="10"/>
        </w:numPr>
      </w:pPr>
      <w:r>
        <w:t>End</w:t>
      </w:r>
    </w:p>
    <w:sectPr w:rsidR="00312F43" w:rsidRPr="00312F43"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16C5" w14:textId="77777777" w:rsidR="00F7790F" w:rsidRDefault="00F7790F" w:rsidP="00126D77">
      <w:r>
        <w:separator/>
      </w:r>
    </w:p>
  </w:endnote>
  <w:endnote w:type="continuationSeparator" w:id="0">
    <w:p w14:paraId="5A3F2C50" w14:textId="77777777" w:rsidR="00F7790F" w:rsidRDefault="00F7790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A55A9" w14:textId="77777777" w:rsidR="00F7790F" w:rsidRDefault="00F7790F" w:rsidP="0060186D">
      <w:pPr>
        <w:spacing w:after="0" w:line="110" w:lineRule="exact"/>
      </w:pPr>
    </w:p>
  </w:footnote>
  <w:footnote w:type="continuationSeparator" w:id="0">
    <w:p w14:paraId="3433E55B" w14:textId="77777777" w:rsidR="00F7790F" w:rsidRPr="00BB7AEF" w:rsidRDefault="00F7790F" w:rsidP="00BB7AEF">
      <w:pPr>
        <w:spacing w:after="0" w:line="20" w:lineRule="exact"/>
        <w:rPr>
          <w:sz w:val="2"/>
        </w:rPr>
      </w:pPr>
    </w:p>
  </w:footnote>
  <w:footnote w:type="continuationNotice" w:id="1">
    <w:p w14:paraId="0A569E9C" w14:textId="77777777" w:rsidR="00F7790F" w:rsidRPr="00AE67B5" w:rsidRDefault="00F7790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900"/>
    <w:multiLevelType w:val="hybridMultilevel"/>
    <w:tmpl w:val="E2D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A284B"/>
    <w:multiLevelType w:val="hybridMultilevel"/>
    <w:tmpl w:val="0B483E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D7A10"/>
    <w:multiLevelType w:val="hybridMultilevel"/>
    <w:tmpl w:val="392A6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BB6675F"/>
    <w:multiLevelType w:val="hybridMultilevel"/>
    <w:tmpl w:val="30E4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0537F"/>
    <w:multiLevelType w:val="hybridMultilevel"/>
    <w:tmpl w:val="00A63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D60E2"/>
    <w:multiLevelType w:val="hybridMultilevel"/>
    <w:tmpl w:val="FAEAA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A3853"/>
    <w:multiLevelType w:val="hybridMultilevel"/>
    <w:tmpl w:val="023E4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9650E"/>
    <w:multiLevelType w:val="hybridMultilevel"/>
    <w:tmpl w:val="26F0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92B9D"/>
    <w:multiLevelType w:val="hybridMultilevel"/>
    <w:tmpl w:val="B2C0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450CE"/>
    <w:multiLevelType w:val="hybridMultilevel"/>
    <w:tmpl w:val="5F1E6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AC00D62"/>
    <w:multiLevelType w:val="hybridMultilevel"/>
    <w:tmpl w:val="42144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15C40"/>
    <w:multiLevelType w:val="hybridMultilevel"/>
    <w:tmpl w:val="9FEA78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811C1"/>
    <w:multiLevelType w:val="hybridMultilevel"/>
    <w:tmpl w:val="BBF0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094846">
    <w:abstractNumId w:val="13"/>
  </w:num>
  <w:num w:numId="2" w16cid:durableId="782119287">
    <w:abstractNumId w:val="3"/>
  </w:num>
  <w:num w:numId="3" w16cid:durableId="2110664193">
    <w:abstractNumId w:val="12"/>
  </w:num>
  <w:num w:numId="4" w16cid:durableId="109129464">
    <w:abstractNumId w:val="8"/>
  </w:num>
  <w:num w:numId="5" w16cid:durableId="1329139109">
    <w:abstractNumId w:val="14"/>
  </w:num>
  <w:num w:numId="6" w16cid:durableId="2013679726">
    <w:abstractNumId w:val="10"/>
  </w:num>
  <w:num w:numId="7" w16cid:durableId="1160849937">
    <w:abstractNumId w:val="0"/>
  </w:num>
  <w:num w:numId="8" w16cid:durableId="545680966">
    <w:abstractNumId w:val="9"/>
  </w:num>
  <w:num w:numId="9" w16cid:durableId="1430854196">
    <w:abstractNumId w:val="17"/>
  </w:num>
  <w:num w:numId="10" w16cid:durableId="1789154003">
    <w:abstractNumId w:val="4"/>
  </w:num>
  <w:num w:numId="11" w16cid:durableId="220944437">
    <w:abstractNumId w:val="5"/>
  </w:num>
  <w:num w:numId="12" w16cid:durableId="1741371157">
    <w:abstractNumId w:val="16"/>
  </w:num>
  <w:num w:numId="13" w16cid:durableId="217785080">
    <w:abstractNumId w:val="7"/>
  </w:num>
  <w:num w:numId="14" w16cid:durableId="1139768196">
    <w:abstractNumId w:val="11"/>
  </w:num>
  <w:num w:numId="15" w16cid:durableId="851384311">
    <w:abstractNumId w:val="2"/>
  </w:num>
  <w:num w:numId="16" w16cid:durableId="1570459310">
    <w:abstractNumId w:val="6"/>
  </w:num>
  <w:num w:numId="17" w16cid:durableId="1767769551">
    <w:abstractNumId w:val="1"/>
  </w:num>
  <w:num w:numId="18" w16cid:durableId="21177396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69F"/>
    <w:rsid w:val="00002321"/>
    <w:rsid w:val="000107FF"/>
    <w:rsid w:val="000115A8"/>
    <w:rsid w:val="000143BF"/>
    <w:rsid w:val="00015661"/>
    <w:rsid w:val="0001758E"/>
    <w:rsid w:val="00020CE7"/>
    <w:rsid w:val="000227CF"/>
    <w:rsid w:val="0002420C"/>
    <w:rsid w:val="00030A1C"/>
    <w:rsid w:val="00030F47"/>
    <w:rsid w:val="00031ACE"/>
    <w:rsid w:val="00031E19"/>
    <w:rsid w:val="000326E2"/>
    <w:rsid w:val="000338D6"/>
    <w:rsid w:val="0004097D"/>
    <w:rsid w:val="000435DE"/>
    <w:rsid w:val="00043A15"/>
    <w:rsid w:val="00045282"/>
    <w:rsid w:val="00053A61"/>
    <w:rsid w:val="00054063"/>
    <w:rsid w:val="000576D8"/>
    <w:rsid w:val="000608C4"/>
    <w:rsid w:val="00060B34"/>
    <w:rsid w:val="00060DEA"/>
    <w:rsid w:val="000613DF"/>
    <w:rsid w:val="00062881"/>
    <w:rsid w:val="00064626"/>
    <w:rsid w:val="00071EC7"/>
    <w:rsid w:val="00071F4D"/>
    <w:rsid w:val="000733EC"/>
    <w:rsid w:val="000736BA"/>
    <w:rsid w:val="0007537F"/>
    <w:rsid w:val="00076E37"/>
    <w:rsid w:val="00077849"/>
    <w:rsid w:val="00082DC0"/>
    <w:rsid w:val="00084043"/>
    <w:rsid w:val="000842AF"/>
    <w:rsid w:val="0008560D"/>
    <w:rsid w:val="00091B87"/>
    <w:rsid w:val="000A008A"/>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059"/>
    <w:rsid w:val="000D1C05"/>
    <w:rsid w:val="000D230A"/>
    <w:rsid w:val="000D24B3"/>
    <w:rsid w:val="000D6A8A"/>
    <w:rsid w:val="000E1BD8"/>
    <w:rsid w:val="000E2391"/>
    <w:rsid w:val="000E3156"/>
    <w:rsid w:val="000E4B49"/>
    <w:rsid w:val="000F5ACE"/>
    <w:rsid w:val="000F6C8C"/>
    <w:rsid w:val="00101BC1"/>
    <w:rsid w:val="001026FF"/>
    <w:rsid w:val="00106BC3"/>
    <w:rsid w:val="0011139F"/>
    <w:rsid w:val="00117ECF"/>
    <w:rsid w:val="001226B8"/>
    <w:rsid w:val="001227A5"/>
    <w:rsid w:val="00124EC2"/>
    <w:rsid w:val="00126D77"/>
    <w:rsid w:val="001306AE"/>
    <w:rsid w:val="00132FF3"/>
    <w:rsid w:val="00135B1D"/>
    <w:rsid w:val="001366F3"/>
    <w:rsid w:val="00141B95"/>
    <w:rsid w:val="001468F9"/>
    <w:rsid w:val="0014733E"/>
    <w:rsid w:val="00150453"/>
    <w:rsid w:val="001508F7"/>
    <w:rsid w:val="00151635"/>
    <w:rsid w:val="00151FB5"/>
    <w:rsid w:val="00155D9A"/>
    <w:rsid w:val="00156F11"/>
    <w:rsid w:val="001609D3"/>
    <w:rsid w:val="00160B76"/>
    <w:rsid w:val="00161673"/>
    <w:rsid w:val="001641AC"/>
    <w:rsid w:val="001643E2"/>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E783E"/>
    <w:rsid w:val="001F07CB"/>
    <w:rsid w:val="001F1496"/>
    <w:rsid w:val="001F1E50"/>
    <w:rsid w:val="001F4266"/>
    <w:rsid w:val="001F4393"/>
    <w:rsid w:val="001F4AFC"/>
    <w:rsid w:val="001F5005"/>
    <w:rsid w:val="001F5AFD"/>
    <w:rsid w:val="00203DBD"/>
    <w:rsid w:val="002052ED"/>
    <w:rsid w:val="00205B02"/>
    <w:rsid w:val="00206ACA"/>
    <w:rsid w:val="002109C8"/>
    <w:rsid w:val="002132E3"/>
    <w:rsid w:val="0022085A"/>
    <w:rsid w:val="00223D65"/>
    <w:rsid w:val="0022524E"/>
    <w:rsid w:val="00226450"/>
    <w:rsid w:val="0022738A"/>
    <w:rsid w:val="00227B52"/>
    <w:rsid w:val="00236BE1"/>
    <w:rsid w:val="0023733F"/>
    <w:rsid w:val="0024142B"/>
    <w:rsid w:val="002418FE"/>
    <w:rsid w:val="00244C89"/>
    <w:rsid w:val="00244DA3"/>
    <w:rsid w:val="00251DA6"/>
    <w:rsid w:val="00252B31"/>
    <w:rsid w:val="002540F0"/>
    <w:rsid w:val="00257B56"/>
    <w:rsid w:val="00260A81"/>
    <w:rsid w:val="0026126F"/>
    <w:rsid w:val="00266C96"/>
    <w:rsid w:val="00267C6A"/>
    <w:rsid w:val="00270834"/>
    <w:rsid w:val="0027188D"/>
    <w:rsid w:val="00271FF2"/>
    <w:rsid w:val="00272991"/>
    <w:rsid w:val="00280650"/>
    <w:rsid w:val="00281FCB"/>
    <w:rsid w:val="00282247"/>
    <w:rsid w:val="002839B1"/>
    <w:rsid w:val="0028491E"/>
    <w:rsid w:val="00285CED"/>
    <w:rsid w:val="00287386"/>
    <w:rsid w:val="00290E84"/>
    <w:rsid w:val="00292D3F"/>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2F43"/>
    <w:rsid w:val="00314FD6"/>
    <w:rsid w:val="0031675A"/>
    <w:rsid w:val="00317D72"/>
    <w:rsid w:val="003208FB"/>
    <w:rsid w:val="00320984"/>
    <w:rsid w:val="003259C7"/>
    <w:rsid w:val="00326A4F"/>
    <w:rsid w:val="00327186"/>
    <w:rsid w:val="00332735"/>
    <w:rsid w:val="00334274"/>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5D7E"/>
    <w:rsid w:val="003B7F2C"/>
    <w:rsid w:val="003C0254"/>
    <w:rsid w:val="003C2E77"/>
    <w:rsid w:val="003C3139"/>
    <w:rsid w:val="003C3615"/>
    <w:rsid w:val="003C529A"/>
    <w:rsid w:val="003D0ED4"/>
    <w:rsid w:val="003D5F83"/>
    <w:rsid w:val="003D6955"/>
    <w:rsid w:val="003E098F"/>
    <w:rsid w:val="003E21C6"/>
    <w:rsid w:val="003E687F"/>
    <w:rsid w:val="003E7050"/>
    <w:rsid w:val="003F106D"/>
    <w:rsid w:val="003F39F4"/>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1658"/>
    <w:rsid w:val="00443D14"/>
    <w:rsid w:val="00450874"/>
    <w:rsid w:val="004508B1"/>
    <w:rsid w:val="00451B4A"/>
    <w:rsid w:val="0045390F"/>
    <w:rsid w:val="0045755B"/>
    <w:rsid w:val="00460451"/>
    <w:rsid w:val="00463D6D"/>
    <w:rsid w:val="00464893"/>
    <w:rsid w:val="004676C6"/>
    <w:rsid w:val="00470D9A"/>
    <w:rsid w:val="0047173B"/>
    <w:rsid w:val="00472536"/>
    <w:rsid w:val="00474D15"/>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0767"/>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649"/>
    <w:rsid w:val="00564E59"/>
    <w:rsid w:val="00565EC7"/>
    <w:rsid w:val="005704B7"/>
    <w:rsid w:val="005710B4"/>
    <w:rsid w:val="00571AF4"/>
    <w:rsid w:val="00572228"/>
    <w:rsid w:val="00572C26"/>
    <w:rsid w:val="00573057"/>
    <w:rsid w:val="00574BFB"/>
    <w:rsid w:val="00575049"/>
    <w:rsid w:val="0058014E"/>
    <w:rsid w:val="00580D8A"/>
    <w:rsid w:val="00582118"/>
    <w:rsid w:val="005838F8"/>
    <w:rsid w:val="00585205"/>
    <w:rsid w:val="0058674B"/>
    <w:rsid w:val="005946D4"/>
    <w:rsid w:val="0059530D"/>
    <w:rsid w:val="005961B9"/>
    <w:rsid w:val="00597142"/>
    <w:rsid w:val="005A67C5"/>
    <w:rsid w:val="005A757A"/>
    <w:rsid w:val="005B0A9F"/>
    <w:rsid w:val="005B14A7"/>
    <w:rsid w:val="005B7109"/>
    <w:rsid w:val="005C15AC"/>
    <w:rsid w:val="005C20EF"/>
    <w:rsid w:val="005C277F"/>
    <w:rsid w:val="005C35A0"/>
    <w:rsid w:val="005C44D9"/>
    <w:rsid w:val="005C4746"/>
    <w:rsid w:val="005C5B9C"/>
    <w:rsid w:val="005C7195"/>
    <w:rsid w:val="005C7986"/>
    <w:rsid w:val="005D2A31"/>
    <w:rsid w:val="005D618E"/>
    <w:rsid w:val="005E2485"/>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2F34"/>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DFB"/>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77BB8"/>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C7733"/>
    <w:rsid w:val="007D1EA5"/>
    <w:rsid w:val="007D2A12"/>
    <w:rsid w:val="007D35CF"/>
    <w:rsid w:val="007D5DB3"/>
    <w:rsid w:val="007D6D53"/>
    <w:rsid w:val="007F4A49"/>
    <w:rsid w:val="007F6D17"/>
    <w:rsid w:val="007F6F9E"/>
    <w:rsid w:val="008047F2"/>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284D"/>
    <w:rsid w:val="008839E3"/>
    <w:rsid w:val="008864B6"/>
    <w:rsid w:val="008878F4"/>
    <w:rsid w:val="00887CC3"/>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4D2A"/>
    <w:rsid w:val="008E6076"/>
    <w:rsid w:val="008E60B3"/>
    <w:rsid w:val="008E6C35"/>
    <w:rsid w:val="008E72DC"/>
    <w:rsid w:val="008E7428"/>
    <w:rsid w:val="008F21AF"/>
    <w:rsid w:val="008F39A4"/>
    <w:rsid w:val="008F49F9"/>
    <w:rsid w:val="008F5E34"/>
    <w:rsid w:val="008F5F83"/>
    <w:rsid w:val="00900DF3"/>
    <w:rsid w:val="009023D1"/>
    <w:rsid w:val="00902DBF"/>
    <w:rsid w:val="00902FC4"/>
    <w:rsid w:val="00905E9C"/>
    <w:rsid w:val="00907467"/>
    <w:rsid w:val="00910B00"/>
    <w:rsid w:val="009122E6"/>
    <w:rsid w:val="009239B2"/>
    <w:rsid w:val="00924417"/>
    <w:rsid w:val="00925331"/>
    <w:rsid w:val="00927C2B"/>
    <w:rsid w:val="009322EE"/>
    <w:rsid w:val="009340E8"/>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058"/>
    <w:rsid w:val="009F56DE"/>
    <w:rsid w:val="009F7C5B"/>
    <w:rsid w:val="00A0489D"/>
    <w:rsid w:val="00A06825"/>
    <w:rsid w:val="00A0741D"/>
    <w:rsid w:val="00A12200"/>
    <w:rsid w:val="00A160DB"/>
    <w:rsid w:val="00A1782F"/>
    <w:rsid w:val="00A179C4"/>
    <w:rsid w:val="00A17A2C"/>
    <w:rsid w:val="00A21453"/>
    <w:rsid w:val="00A2208B"/>
    <w:rsid w:val="00A22A81"/>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7A9"/>
    <w:rsid w:val="00AA2587"/>
    <w:rsid w:val="00AA2F32"/>
    <w:rsid w:val="00AA31C2"/>
    <w:rsid w:val="00AA7119"/>
    <w:rsid w:val="00AA79B2"/>
    <w:rsid w:val="00AB0875"/>
    <w:rsid w:val="00AB3C0D"/>
    <w:rsid w:val="00AB55FC"/>
    <w:rsid w:val="00AC1278"/>
    <w:rsid w:val="00AC329D"/>
    <w:rsid w:val="00AC47DB"/>
    <w:rsid w:val="00AC6E0B"/>
    <w:rsid w:val="00AC76AD"/>
    <w:rsid w:val="00AE0D65"/>
    <w:rsid w:val="00AE3E19"/>
    <w:rsid w:val="00AE57E1"/>
    <w:rsid w:val="00AE67B5"/>
    <w:rsid w:val="00AE67D0"/>
    <w:rsid w:val="00AE6807"/>
    <w:rsid w:val="00AF270E"/>
    <w:rsid w:val="00AF3424"/>
    <w:rsid w:val="00AF51C9"/>
    <w:rsid w:val="00AF601A"/>
    <w:rsid w:val="00B031E6"/>
    <w:rsid w:val="00B04A10"/>
    <w:rsid w:val="00B127CB"/>
    <w:rsid w:val="00B14183"/>
    <w:rsid w:val="00B1611A"/>
    <w:rsid w:val="00B16C49"/>
    <w:rsid w:val="00B170AF"/>
    <w:rsid w:val="00B218AF"/>
    <w:rsid w:val="00B23830"/>
    <w:rsid w:val="00B247B4"/>
    <w:rsid w:val="00B308FD"/>
    <w:rsid w:val="00B32393"/>
    <w:rsid w:val="00B33389"/>
    <w:rsid w:val="00B40174"/>
    <w:rsid w:val="00B416DC"/>
    <w:rsid w:val="00B4491E"/>
    <w:rsid w:val="00B52F0F"/>
    <w:rsid w:val="00B53F17"/>
    <w:rsid w:val="00B651F2"/>
    <w:rsid w:val="00B65552"/>
    <w:rsid w:val="00B67D2F"/>
    <w:rsid w:val="00B76173"/>
    <w:rsid w:val="00B80F47"/>
    <w:rsid w:val="00B81D6C"/>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4C8E"/>
    <w:rsid w:val="00BE5FDD"/>
    <w:rsid w:val="00BF0817"/>
    <w:rsid w:val="00BF5004"/>
    <w:rsid w:val="00BF51B0"/>
    <w:rsid w:val="00BF724F"/>
    <w:rsid w:val="00C0044A"/>
    <w:rsid w:val="00C01579"/>
    <w:rsid w:val="00C02835"/>
    <w:rsid w:val="00C02FAF"/>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2D8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1104"/>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D6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0F67"/>
    <w:rsid w:val="00D9176E"/>
    <w:rsid w:val="00D9530A"/>
    <w:rsid w:val="00D974D2"/>
    <w:rsid w:val="00DA085D"/>
    <w:rsid w:val="00DA3B1E"/>
    <w:rsid w:val="00DA4961"/>
    <w:rsid w:val="00DA5B82"/>
    <w:rsid w:val="00DA5E1B"/>
    <w:rsid w:val="00DA63FA"/>
    <w:rsid w:val="00DA7F95"/>
    <w:rsid w:val="00DB249D"/>
    <w:rsid w:val="00DB36F4"/>
    <w:rsid w:val="00DB648C"/>
    <w:rsid w:val="00DB66B4"/>
    <w:rsid w:val="00DC139F"/>
    <w:rsid w:val="00DC41EF"/>
    <w:rsid w:val="00DC57A0"/>
    <w:rsid w:val="00DC5CF0"/>
    <w:rsid w:val="00DC6BBF"/>
    <w:rsid w:val="00DD2A23"/>
    <w:rsid w:val="00DD55B6"/>
    <w:rsid w:val="00DD619D"/>
    <w:rsid w:val="00DD687F"/>
    <w:rsid w:val="00DE0A9C"/>
    <w:rsid w:val="00DE0FEE"/>
    <w:rsid w:val="00DE307B"/>
    <w:rsid w:val="00DE3218"/>
    <w:rsid w:val="00DE5E6B"/>
    <w:rsid w:val="00DE7C61"/>
    <w:rsid w:val="00DF3678"/>
    <w:rsid w:val="00DF3C73"/>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560E"/>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6D97"/>
    <w:rsid w:val="00EE7741"/>
    <w:rsid w:val="00EF2818"/>
    <w:rsid w:val="00EF2CE8"/>
    <w:rsid w:val="00EF4C12"/>
    <w:rsid w:val="00EF7839"/>
    <w:rsid w:val="00F02CFB"/>
    <w:rsid w:val="00F06BB2"/>
    <w:rsid w:val="00F10349"/>
    <w:rsid w:val="00F12421"/>
    <w:rsid w:val="00F124BC"/>
    <w:rsid w:val="00F137B7"/>
    <w:rsid w:val="00F13FBA"/>
    <w:rsid w:val="00F14444"/>
    <w:rsid w:val="00F1517F"/>
    <w:rsid w:val="00F21A28"/>
    <w:rsid w:val="00F22C03"/>
    <w:rsid w:val="00F23117"/>
    <w:rsid w:val="00F2345E"/>
    <w:rsid w:val="00F23854"/>
    <w:rsid w:val="00F25292"/>
    <w:rsid w:val="00F26E9F"/>
    <w:rsid w:val="00F335C3"/>
    <w:rsid w:val="00F35B54"/>
    <w:rsid w:val="00F3634B"/>
    <w:rsid w:val="00F4028C"/>
    <w:rsid w:val="00F41F24"/>
    <w:rsid w:val="00F42F5D"/>
    <w:rsid w:val="00F47227"/>
    <w:rsid w:val="00F47F65"/>
    <w:rsid w:val="00F50B6B"/>
    <w:rsid w:val="00F51A59"/>
    <w:rsid w:val="00F530B4"/>
    <w:rsid w:val="00F53319"/>
    <w:rsid w:val="00F6070E"/>
    <w:rsid w:val="00F6300A"/>
    <w:rsid w:val="00F63B3F"/>
    <w:rsid w:val="00F6596B"/>
    <w:rsid w:val="00F70249"/>
    <w:rsid w:val="00F719C7"/>
    <w:rsid w:val="00F7790F"/>
    <w:rsid w:val="00F80D8F"/>
    <w:rsid w:val="00F82FF9"/>
    <w:rsid w:val="00F83D66"/>
    <w:rsid w:val="00F86251"/>
    <w:rsid w:val="00F86581"/>
    <w:rsid w:val="00F927E2"/>
    <w:rsid w:val="00F94947"/>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TOCHeading">
    <w:name w:val="TOC Heading"/>
    <w:basedOn w:val="Heading1"/>
    <w:next w:val="Normal"/>
    <w:uiPriority w:val="39"/>
    <w:unhideWhenUsed/>
    <w:qFormat/>
    <w:rsid w:val="00777BB8"/>
    <w:pPr>
      <w:numPr>
        <w:numId w:val="0"/>
      </w:numPr>
      <w:suppressAutoHyphens w:val="0"/>
      <w:spacing w:before="240" w:after="0" w:line="259" w:lineRule="auto"/>
      <w:jc w:val="left"/>
      <w:outlineLvl w:val="9"/>
    </w:pPr>
    <w:rPr>
      <w:rFonts w:asciiTheme="majorHAnsi" w:hAnsiTheme="majorHAnsi" w:cstheme="majorBidi"/>
      <w:b w:val="0"/>
      <w:caps w:val="0"/>
      <w:color w:val="2F5496" w:themeColor="accent1" w:themeShade="BF"/>
      <w:spacing w:val="0"/>
      <w:kern w:val="0"/>
      <w:sz w:val="32"/>
      <w:szCs w:val="32"/>
      <w14:ligatures w14:val="none"/>
      <w14:numForm w14:val="default"/>
      <w14:numSpacing w14:val="default"/>
    </w:rPr>
  </w:style>
  <w:style w:type="paragraph" w:styleId="TOC1">
    <w:name w:val="toc 1"/>
    <w:basedOn w:val="Normal"/>
    <w:next w:val="Normal"/>
    <w:autoRedefine/>
    <w:uiPriority w:val="39"/>
    <w:unhideWhenUsed/>
    <w:rsid w:val="00777BB8"/>
    <w:pPr>
      <w:spacing w:after="100"/>
    </w:pPr>
  </w:style>
  <w:style w:type="paragraph" w:styleId="TOC2">
    <w:name w:val="toc 2"/>
    <w:basedOn w:val="Normal"/>
    <w:next w:val="Normal"/>
    <w:autoRedefine/>
    <w:uiPriority w:val="39"/>
    <w:unhideWhenUsed/>
    <w:rsid w:val="00777BB8"/>
    <w:pPr>
      <w:spacing w:after="100"/>
      <w:ind w:left="220"/>
    </w:pPr>
  </w:style>
  <w:style w:type="paragraph" w:styleId="TOC3">
    <w:name w:val="toc 3"/>
    <w:basedOn w:val="Normal"/>
    <w:next w:val="Normal"/>
    <w:autoRedefine/>
    <w:uiPriority w:val="39"/>
    <w:unhideWhenUsed/>
    <w:rsid w:val="00777B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1153</TotalTime>
  <Pages>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Guan, Changhong</cp:lastModifiedBy>
  <cp:revision>61</cp:revision>
  <cp:lastPrinted>2022-06-21T19:33:00Z</cp:lastPrinted>
  <dcterms:created xsi:type="dcterms:W3CDTF">2019-05-10T20:56:00Z</dcterms:created>
  <dcterms:modified xsi:type="dcterms:W3CDTF">2022-06-21T19:33:00Z</dcterms:modified>
</cp:coreProperties>
</file>