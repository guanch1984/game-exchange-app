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33FEBDFA" w:rsidR="00FF7B33" w:rsidRPr="00951C77" w:rsidRDefault="00777BB8" w:rsidP="00951C77">
      <w:pPr>
        <w:pStyle w:val="Title"/>
      </w:pPr>
      <w:r>
        <w:t>CS6400: Phase 1 Report</w:t>
      </w:r>
    </w:p>
    <w:p w14:paraId="5F871ED8" w14:textId="4B2A8182" w:rsidR="00FF7B33" w:rsidRPr="00FF7B33" w:rsidRDefault="00777BB8" w:rsidP="00126D77">
      <w:pPr>
        <w:pStyle w:val="Subtitle"/>
      </w:pPr>
      <w:r>
        <w:t>Team65</w:t>
      </w:r>
      <w:r w:rsidR="00FF7B33">
        <w:br/>
      </w:r>
      <w:r>
        <w:t>Summer 2022</w:t>
      </w:r>
    </w:p>
    <w:sdt>
      <w:sdtPr>
        <w:id w:val="117838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49E3EA" w14:textId="53151035" w:rsidR="00777BB8" w:rsidRDefault="00777BB8" w:rsidP="00777BB8">
          <w:r>
            <w:t>Table of Contents</w:t>
          </w:r>
        </w:p>
        <w:p w14:paraId="578E4A86" w14:textId="18AC3401" w:rsidR="00565EC7" w:rsidRDefault="00777BB8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7519" w:history="1">
            <w:r w:rsidR="00565EC7" w:rsidRPr="00E94210">
              <w:rPr>
                <w:rStyle w:val="Hyperlink"/>
                <w:noProof/>
              </w:rPr>
              <w:t>1</w:t>
            </w:r>
            <w:r w:rsidR="00565EC7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="00565EC7" w:rsidRPr="00E94210">
              <w:rPr>
                <w:rStyle w:val="Hyperlink"/>
                <w:noProof/>
              </w:rPr>
              <w:t>Tradeplaza data types</w:t>
            </w:r>
            <w:r w:rsidR="00565EC7">
              <w:rPr>
                <w:noProof/>
                <w:webHidden/>
              </w:rPr>
              <w:tab/>
            </w:r>
            <w:r w:rsidR="00565EC7">
              <w:rPr>
                <w:noProof/>
                <w:webHidden/>
              </w:rPr>
              <w:fldChar w:fldCharType="begin"/>
            </w:r>
            <w:r w:rsidR="00565EC7">
              <w:rPr>
                <w:noProof/>
                <w:webHidden/>
              </w:rPr>
              <w:instrText xml:space="preserve"> PAGEREF _Toc105677519 \h </w:instrText>
            </w:r>
            <w:r w:rsidR="00565EC7">
              <w:rPr>
                <w:noProof/>
                <w:webHidden/>
              </w:rPr>
            </w:r>
            <w:r w:rsidR="00565EC7">
              <w:rPr>
                <w:noProof/>
                <w:webHidden/>
              </w:rPr>
              <w:fldChar w:fldCharType="separate"/>
            </w:r>
            <w:r w:rsidR="00565EC7">
              <w:rPr>
                <w:noProof/>
                <w:webHidden/>
              </w:rPr>
              <w:t>3</w:t>
            </w:r>
            <w:r w:rsidR="00565EC7">
              <w:rPr>
                <w:noProof/>
                <w:webHidden/>
              </w:rPr>
              <w:fldChar w:fldCharType="end"/>
            </w:r>
          </w:hyperlink>
        </w:p>
        <w:p w14:paraId="08CDE0C8" w14:textId="0AEB5295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0" w:history="1">
            <w:r w:rsidRPr="00E9421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13EC" w14:textId="559AA22E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1" w:history="1">
            <w:r w:rsidRPr="00E9421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893" w14:textId="2EE9FB80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2" w:history="1">
            <w:r w:rsidRPr="00E9421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Registered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3233" w14:textId="0F2AFB1E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3" w:history="1">
            <w:r w:rsidRPr="00E9421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Postal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9D5B" w14:textId="002035B1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4" w:history="1">
            <w:r w:rsidRPr="00E9421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62D6" w14:textId="4B1AE639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5" w:history="1">
            <w:r w:rsidRPr="00E9421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56C0" w14:textId="53CE7720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6" w:history="1">
            <w:r w:rsidRPr="00E9421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Game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E7A1" w14:textId="5863FF6D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7" w:history="1">
            <w:r w:rsidRPr="00E94210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Collectible Card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EA32" w14:textId="561D460B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8" w:history="1">
            <w:r w:rsidRPr="00E94210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Video Game –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70C9" w14:textId="024316C7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29" w:history="1">
            <w:r w:rsidRPr="00E94210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Video Game –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82B8" w14:textId="56AB7279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0" w:history="1">
            <w:r w:rsidRPr="00E94210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Computer Game –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B36B" w14:textId="76F79C24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1" w:history="1">
            <w:r w:rsidRPr="00E94210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0356" w14:textId="6A237C9A" w:rsidR="00565EC7" w:rsidRDefault="00565EC7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2" w:history="1">
            <w:r w:rsidRPr="00E9421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Tradeplaza business logic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D08F" w14:textId="4121A648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3" w:history="1">
            <w:r w:rsidRPr="00E9421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E161" w14:textId="4211846E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4" w:history="1">
            <w:r w:rsidRPr="00E9421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2181" w14:textId="21E3FE19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5" w:history="1">
            <w:r w:rsidRPr="00E9421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0E7B" w14:textId="1A5D9CE0" w:rsidR="00565EC7" w:rsidRDefault="00565EC7">
          <w:pPr>
            <w:pStyle w:val="TOC1"/>
            <w:tabs>
              <w:tab w:val="left" w:pos="44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6" w:history="1">
            <w:r w:rsidRPr="00E9421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Task decomposition and abstract code (TD/AC)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5C80" w14:textId="267AF035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7" w:history="1">
            <w:r w:rsidRPr="00E9421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6FD8" w14:textId="463020ED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8" w:history="1">
            <w:r w:rsidRPr="00E9421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8709" w14:textId="7D32DD1B" w:rsidR="00565EC7" w:rsidRDefault="00565EC7">
          <w:pPr>
            <w:pStyle w:val="TOC2"/>
            <w:tabs>
              <w:tab w:val="left" w:pos="88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39" w:history="1">
            <w:r w:rsidRPr="00E9421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4EBD" w14:textId="700EE40D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0" w:history="1">
            <w:r w:rsidRPr="00E9421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Unaccepted trades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AD23" w14:textId="2FFFD212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1" w:history="1">
            <w:r w:rsidRPr="00E94210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D096" w14:textId="04164EF5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2" w:history="1">
            <w:r w:rsidRPr="00E9421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My 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DF2A" w14:textId="3DD8CAFB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3" w:history="1">
            <w:r w:rsidRPr="00E94210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0B79" w14:textId="1C8E5447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4" w:history="1">
            <w:r w:rsidRPr="00E94210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My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0A28" w14:textId="771EAC53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5" w:history="1">
            <w:r w:rsidRPr="00E94210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Search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7B45" w14:textId="632339E1" w:rsidR="00565EC7" w:rsidRDefault="00565EC7">
          <w:pPr>
            <w:pStyle w:val="TOC3"/>
            <w:tabs>
              <w:tab w:val="left" w:pos="1320"/>
              <w:tab w:val="right" w:leader="dot" w:pos="791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14:ligatures w14:val="none"/>
              <w14:numForm w14:val="default"/>
              <w14:numSpacing w14:val="default"/>
            </w:rPr>
          </w:pPr>
          <w:hyperlink w:anchor="_Toc105677546" w:history="1">
            <w:r w:rsidRPr="00E94210">
              <w:rPr>
                <w:rStyle w:val="Hyperlink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14:ligatures w14:val="none"/>
                <w14:numForm w14:val="default"/>
                <w14:numSpacing w14:val="default"/>
              </w:rPr>
              <w:tab/>
            </w:r>
            <w:r w:rsidRPr="00E94210">
              <w:rPr>
                <w:rStyle w:val="Hyperlink"/>
                <w:noProof/>
              </w:rPr>
              <w:t>Trade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8B77" w14:textId="6257DEA1" w:rsidR="00777BB8" w:rsidRDefault="00777B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5B944D9" w14:textId="49619DDA" w:rsidR="00777BB8" w:rsidRPr="00777BB8" w:rsidRDefault="00777BB8" w:rsidP="00777BB8">
          <w:pPr>
            <w:spacing w:after="160" w:line="259" w:lineRule="auto"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7C7DD8E" w14:textId="16E57374" w:rsidR="00D5034D" w:rsidRDefault="00777BB8" w:rsidP="00B4491E">
      <w:pPr>
        <w:pStyle w:val="Heading1"/>
      </w:pPr>
      <w:bookmarkStart w:id="0" w:name="_Toc105677519"/>
      <w:r>
        <w:lastRenderedPageBreak/>
        <w:t>Tradeplaza data types</w:t>
      </w:r>
      <w:bookmarkEnd w:id="0"/>
    </w:p>
    <w:p w14:paraId="5EC5BBB1" w14:textId="3FCDD043" w:rsidR="00777BB8" w:rsidRDefault="00151635" w:rsidP="00A22A81">
      <w:pPr>
        <w:pStyle w:val="Heading2"/>
      </w:pPr>
      <w:bookmarkStart w:id="1" w:name="_Toc105677520"/>
      <w:r>
        <w:t>User</w:t>
      </w:r>
      <w:bookmarkEnd w:id="1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23D1C544" w14:textId="77777777" w:rsidTr="0007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1455E74" w14:textId="0987F4E0" w:rsidR="00071EC7" w:rsidRDefault="00071EC7" w:rsidP="00777BB8">
            <w:r>
              <w:t>Attributes</w:t>
            </w:r>
          </w:p>
        </w:tc>
        <w:tc>
          <w:tcPr>
            <w:tcW w:w="2018" w:type="dxa"/>
          </w:tcPr>
          <w:p w14:paraId="3D456AAC" w14:textId="7504CF6E" w:rsidR="00071EC7" w:rsidRDefault="00071EC7" w:rsidP="00777BB8">
            <w:r>
              <w:t>Data Type</w:t>
            </w:r>
          </w:p>
        </w:tc>
        <w:tc>
          <w:tcPr>
            <w:tcW w:w="1894" w:type="dxa"/>
          </w:tcPr>
          <w:p w14:paraId="144B0526" w14:textId="5D38844F" w:rsidR="00071EC7" w:rsidRDefault="00071EC7" w:rsidP="00777BB8">
            <w:r>
              <w:t>Unique</w:t>
            </w:r>
          </w:p>
        </w:tc>
        <w:tc>
          <w:tcPr>
            <w:tcW w:w="2007" w:type="dxa"/>
          </w:tcPr>
          <w:p w14:paraId="2B1A1CDB" w14:textId="57EC0364" w:rsidR="00071EC7" w:rsidRDefault="00071EC7" w:rsidP="00777BB8">
            <w:r>
              <w:t>Null</w:t>
            </w:r>
          </w:p>
        </w:tc>
      </w:tr>
      <w:tr w:rsidR="00071EC7" w14:paraId="38039BAD" w14:textId="77777777" w:rsidTr="00071EC7">
        <w:tblPrEx>
          <w:jc w:val="center"/>
        </w:tblPrEx>
        <w:tc>
          <w:tcPr>
            <w:tcW w:w="2001" w:type="dxa"/>
          </w:tcPr>
          <w:p w14:paraId="41899506" w14:textId="350E8319" w:rsidR="00071EC7" w:rsidRDefault="00071EC7" w:rsidP="00777BB8">
            <w:r>
              <w:t>Email</w:t>
            </w:r>
          </w:p>
        </w:tc>
        <w:tc>
          <w:tcPr>
            <w:tcW w:w="2018" w:type="dxa"/>
          </w:tcPr>
          <w:p w14:paraId="5626E06B" w14:textId="682125E4" w:rsidR="00071EC7" w:rsidRDefault="00071EC7" w:rsidP="00777BB8">
            <w:proofErr w:type="gramStart"/>
            <w:r>
              <w:t>Varchar(</w:t>
            </w:r>
            <w:proofErr w:type="gramEnd"/>
            <w:r>
              <w:t>320)</w:t>
            </w:r>
          </w:p>
        </w:tc>
        <w:tc>
          <w:tcPr>
            <w:tcW w:w="1894" w:type="dxa"/>
          </w:tcPr>
          <w:p w14:paraId="37DADFA6" w14:textId="3426B4D2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2C7C4F86" w14:textId="61D3BF0C" w:rsidR="00071EC7" w:rsidRDefault="00071EC7" w:rsidP="00777BB8">
            <w:r>
              <w:t>Not allowed</w:t>
            </w:r>
          </w:p>
        </w:tc>
      </w:tr>
      <w:tr w:rsidR="00071EC7" w14:paraId="3768F05F" w14:textId="77777777" w:rsidTr="00071EC7">
        <w:tblPrEx>
          <w:jc w:val="center"/>
        </w:tblPrEx>
        <w:tc>
          <w:tcPr>
            <w:tcW w:w="2001" w:type="dxa"/>
          </w:tcPr>
          <w:p w14:paraId="7D780712" w14:textId="315FC578" w:rsidR="00071EC7" w:rsidRDefault="00071EC7" w:rsidP="00777BB8">
            <w:r>
              <w:t>Nickname</w:t>
            </w:r>
          </w:p>
        </w:tc>
        <w:tc>
          <w:tcPr>
            <w:tcW w:w="2018" w:type="dxa"/>
          </w:tcPr>
          <w:p w14:paraId="00B44BD5" w14:textId="38B09435" w:rsidR="00071EC7" w:rsidRDefault="00071EC7" w:rsidP="00777BB8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62D971E1" w14:textId="047900E5" w:rsidR="00071EC7" w:rsidRDefault="00071EC7" w:rsidP="00777BB8">
            <w:r>
              <w:t>Yes</w:t>
            </w:r>
          </w:p>
        </w:tc>
        <w:tc>
          <w:tcPr>
            <w:tcW w:w="2007" w:type="dxa"/>
          </w:tcPr>
          <w:p w14:paraId="1FCDDB76" w14:textId="4BB5A56B" w:rsidR="00071EC7" w:rsidRDefault="00071EC7" w:rsidP="00777BB8">
            <w:r>
              <w:t>Not allowed</w:t>
            </w:r>
          </w:p>
        </w:tc>
      </w:tr>
      <w:tr w:rsidR="00071EC7" w14:paraId="2BE306B6" w14:textId="77777777" w:rsidTr="00071EC7">
        <w:tblPrEx>
          <w:jc w:val="center"/>
        </w:tblPrEx>
        <w:tc>
          <w:tcPr>
            <w:tcW w:w="2001" w:type="dxa"/>
          </w:tcPr>
          <w:p w14:paraId="64A60E01" w14:textId="4F7B3F50" w:rsidR="00071EC7" w:rsidRDefault="00071EC7" w:rsidP="00777BB8">
            <w:r>
              <w:t>Password</w:t>
            </w:r>
          </w:p>
        </w:tc>
        <w:tc>
          <w:tcPr>
            <w:tcW w:w="2018" w:type="dxa"/>
          </w:tcPr>
          <w:p w14:paraId="51742C61" w14:textId="5AD610CE" w:rsidR="00071EC7" w:rsidRDefault="00071EC7" w:rsidP="00777BB8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70D77448" w14:textId="0B02DD90" w:rsidR="00071EC7" w:rsidRDefault="00071EC7" w:rsidP="00777BB8">
            <w:r>
              <w:t>No</w:t>
            </w:r>
          </w:p>
        </w:tc>
        <w:tc>
          <w:tcPr>
            <w:tcW w:w="2007" w:type="dxa"/>
          </w:tcPr>
          <w:p w14:paraId="1494CF57" w14:textId="2CD327F3" w:rsidR="00071EC7" w:rsidRDefault="00071EC7" w:rsidP="00777BB8">
            <w:r>
              <w:t>Not allowed</w:t>
            </w:r>
          </w:p>
        </w:tc>
      </w:tr>
    </w:tbl>
    <w:p w14:paraId="55BB7680" w14:textId="78270BE7" w:rsidR="00151635" w:rsidRDefault="00285CED" w:rsidP="00A22A81">
      <w:pPr>
        <w:pStyle w:val="Heading2"/>
      </w:pPr>
      <w:bookmarkStart w:id="2" w:name="_Toc105677521"/>
      <w:r>
        <w:t>Administrator</w:t>
      </w:r>
      <w:bookmarkEnd w:id="2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285CED" w14:paraId="21771F2A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1372B01C" w14:textId="77777777" w:rsidR="00285CED" w:rsidRDefault="00285CED" w:rsidP="00F44D37">
            <w:r>
              <w:t>Attributes</w:t>
            </w:r>
          </w:p>
        </w:tc>
        <w:tc>
          <w:tcPr>
            <w:tcW w:w="2018" w:type="dxa"/>
          </w:tcPr>
          <w:p w14:paraId="31DADE44" w14:textId="77777777" w:rsidR="00285CED" w:rsidRDefault="00285CED" w:rsidP="00F44D37">
            <w:r>
              <w:t>Data Type</w:t>
            </w:r>
          </w:p>
        </w:tc>
        <w:tc>
          <w:tcPr>
            <w:tcW w:w="1894" w:type="dxa"/>
          </w:tcPr>
          <w:p w14:paraId="348DA41B" w14:textId="77777777" w:rsidR="00285CED" w:rsidRDefault="00285CED" w:rsidP="00F44D37">
            <w:r>
              <w:t>Unique</w:t>
            </w:r>
          </w:p>
        </w:tc>
        <w:tc>
          <w:tcPr>
            <w:tcW w:w="2007" w:type="dxa"/>
          </w:tcPr>
          <w:p w14:paraId="38DD6BA3" w14:textId="77777777" w:rsidR="00285CED" w:rsidRDefault="00285CED" w:rsidP="00F44D37">
            <w:r>
              <w:t>Null</w:t>
            </w:r>
          </w:p>
        </w:tc>
      </w:tr>
      <w:tr w:rsidR="00285CED" w14:paraId="2DA6D677" w14:textId="77777777" w:rsidTr="00F44D37">
        <w:tblPrEx>
          <w:jc w:val="center"/>
        </w:tblPrEx>
        <w:tc>
          <w:tcPr>
            <w:tcW w:w="2001" w:type="dxa"/>
          </w:tcPr>
          <w:p w14:paraId="71F344A7" w14:textId="77777777" w:rsidR="00285CED" w:rsidRDefault="00285CED" w:rsidP="00F44D37">
            <w:r>
              <w:t>Email</w:t>
            </w:r>
          </w:p>
        </w:tc>
        <w:tc>
          <w:tcPr>
            <w:tcW w:w="2018" w:type="dxa"/>
          </w:tcPr>
          <w:p w14:paraId="1C9DB5ED" w14:textId="77777777" w:rsidR="00285CED" w:rsidRDefault="00285CED" w:rsidP="00F44D37">
            <w:proofErr w:type="gramStart"/>
            <w:r>
              <w:t>Varchar(</w:t>
            </w:r>
            <w:proofErr w:type="gramEnd"/>
            <w:r>
              <w:t>320)</w:t>
            </w:r>
          </w:p>
        </w:tc>
        <w:tc>
          <w:tcPr>
            <w:tcW w:w="1894" w:type="dxa"/>
          </w:tcPr>
          <w:p w14:paraId="6959174B" w14:textId="77777777" w:rsidR="00285CED" w:rsidRDefault="00285CED" w:rsidP="00F44D37">
            <w:r>
              <w:t>Yes</w:t>
            </w:r>
          </w:p>
        </w:tc>
        <w:tc>
          <w:tcPr>
            <w:tcW w:w="2007" w:type="dxa"/>
          </w:tcPr>
          <w:p w14:paraId="19DF7C0E" w14:textId="77777777" w:rsidR="00285CED" w:rsidRDefault="00285CED" w:rsidP="00F44D37">
            <w:r>
              <w:t>Not allowed</w:t>
            </w:r>
          </w:p>
        </w:tc>
      </w:tr>
      <w:tr w:rsidR="00285CED" w14:paraId="6CD34AD3" w14:textId="77777777" w:rsidTr="00F44D37">
        <w:tblPrEx>
          <w:jc w:val="center"/>
        </w:tblPrEx>
        <w:tc>
          <w:tcPr>
            <w:tcW w:w="2001" w:type="dxa"/>
          </w:tcPr>
          <w:p w14:paraId="747E619A" w14:textId="77777777" w:rsidR="00285CED" w:rsidRDefault="00285CED" w:rsidP="00F44D37">
            <w:r>
              <w:t>Nickname</w:t>
            </w:r>
          </w:p>
        </w:tc>
        <w:tc>
          <w:tcPr>
            <w:tcW w:w="2018" w:type="dxa"/>
          </w:tcPr>
          <w:p w14:paraId="2F735100" w14:textId="77777777" w:rsidR="00285CED" w:rsidRDefault="00285CED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75F730CF" w14:textId="77777777" w:rsidR="00285CED" w:rsidRDefault="00285CED" w:rsidP="00F44D37">
            <w:r>
              <w:t>Yes</w:t>
            </w:r>
          </w:p>
        </w:tc>
        <w:tc>
          <w:tcPr>
            <w:tcW w:w="2007" w:type="dxa"/>
          </w:tcPr>
          <w:p w14:paraId="27185DCD" w14:textId="77777777" w:rsidR="00285CED" w:rsidRDefault="00285CED" w:rsidP="00F44D37">
            <w:r>
              <w:t>Not allowed</w:t>
            </w:r>
          </w:p>
        </w:tc>
      </w:tr>
      <w:tr w:rsidR="00285CED" w14:paraId="04E52B46" w14:textId="77777777" w:rsidTr="00F44D37">
        <w:tblPrEx>
          <w:jc w:val="center"/>
        </w:tblPrEx>
        <w:tc>
          <w:tcPr>
            <w:tcW w:w="2001" w:type="dxa"/>
          </w:tcPr>
          <w:p w14:paraId="00EA7A31" w14:textId="77777777" w:rsidR="00285CED" w:rsidRDefault="00285CED" w:rsidP="00F44D37">
            <w:r>
              <w:t>Password</w:t>
            </w:r>
          </w:p>
        </w:tc>
        <w:tc>
          <w:tcPr>
            <w:tcW w:w="2018" w:type="dxa"/>
          </w:tcPr>
          <w:p w14:paraId="3E5E4EE4" w14:textId="77777777" w:rsidR="00285CED" w:rsidRDefault="00285CED" w:rsidP="00F44D37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4305574C" w14:textId="77777777" w:rsidR="00285CED" w:rsidRDefault="00285CED" w:rsidP="00F44D37">
            <w:r>
              <w:t>No</w:t>
            </w:r>
          </w:p>
        </w:tc>
        <w:tc>
          <w:tcPr>
            <w:tcW w:w="2007" w:type="dxa"/>
          </w:tcPr>
          <w:p w14:paraId="3EF2D514" w14:textId="77777777" w:rsidR="00285CED" w:rsidRDefault="00285CED" w:rsidP="00F44D37">
            <w:r>
              <w:t>Not allowed</w:t>
            </w:r>
          </w:p>
        </w:tc>
      </w:tr>
      <w:tr w:rsidR="00285CED" w14:paraId="072A2DAD" w14:textId="77777777" w:rsidTr="00F44D37">
        <w:tblPrEx>
          <w:jc w:val="center"/>
        </w:tblPrEx>
        <w:tc>
          <w:tcPr>
            <w:tcW w:w="2001" w:type="dxa"/>
          </w:tcPr>
          <w:p w14:paraId="0942432B" w14:textId="62C84C66" w:rsidR="00285CED" w:rsidRDefault="00285CED" w:rsidP="00F44D37">
            <w:r>
              <w:t>Last Login Time</w:t>
            </w:r>
          </w:p>
        </w:tc>
        <w:tc>
          <w:tcPr>
            <w:tcW w:w="2018" w:type="dxa"/>
          </w:tcPr>
          <w:p w14:paraId="4E17811E" w14:textId="73187C0E" w:rsidR="00285CED" w:rsidRDefault="003C3615" w:rsidP="00F44D37">
            <w:proofErr w:type="spellStart"/>
            <w:proofErr w:type="gramStart"/>
            <w:r>
              <w:t>Smalldatatime</w:t>
            </w:r>
            <w:proofErr w:type="spellEnd"/>
            <w:r>
              <w:t>(</w:t>
            </w:r>
            <w:proofErr w:type="gramEnd"/>
            <w:r>
              <w:t xml:space="preserve">YYYY-MM-DD 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1894" w:type="dxa"/>
          </w:tcPr>
          <w:p w14:paraId="76C13416" w14:textId="77777777" w:rsidR="00285CED" w:rsidRDefault="00285CED" w:rsidP="00F44D37">
            <w:r>
              <w:t>No</w:t>
            </w:r>
          </w:p>
        </w:tc>
        <w:tc>
          <w:tcPr>
            <w:tcW w:w="2007" w:type="dxa"/>
          </w:tcPr>
          <w:p w14:paraId="6CF8282D" w14:textId="77777777" w:rsidR="00285CED" w:rsidRDefault="00285CED" w:rsidP="00F44D37">
            <w:r>
              <w:t>Not allowed</w:t>
            </w:r>
          </w:p>
        </w:tc>
      </w:tr>
    </w:tbl>
    <w:p w14:paraId="79A18D99" w14:textId="1F7C089E" w:rsidR="00151635" w:rsidRDefault="00071EC7" w:rsidP="00A22A81">
      <w:pPr>
        <w:pStyle w:val="Heading2"/>
      </w:pPr>
      <w:bookmarkStart w:id="3" w:name="_Toc105677522"/>
      <w:r>
        <w:t>Registered User</w:t>
      </w:r>
      <w:bookmarkEnd w:id="3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071EC7" w14:paraId="33BE3C5D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6BAE950D" w14:textId="77777777" w:rsidR="00071EC7" w:rsidRDefault="00071EC7" w:rsidP="00F44D37">
            <w:r>
              <w:t>Attributes</w:t>
            </w:r>
          </w:p>
        </w:tc>
        <w:tc>
          <w:tcPr>
            <w:tcW w:w="2018" w:type="dxa"/>
          </w:tcPr>
          <w:p w14:paraId="2398F49B" w14:textId="77777777" w:rsidR="00071EC7" w:rsidRDefault="00071EC7" w:rsidP="00F44D37">
            <w:r>
              <w:t>Data Type</w:t>
            </w:r>
          </w:p>
        </w:tc>
        <w:tc>
          <w:tcPr>
            <w:tcW w:w="1894" w:type="dxa"/>
          </w:tcPr>
          <w:p w14:paraId="3DECB2E7" w14:textId="77777777" w:rsidR="00071EC7" w:rsidRDefault="00071EC7" w:rsidP="00F44D37">
            <w:r>
              <w:t>Unique</w:t>
            </w:r>
          </w:p>
        </w:tc>
        <w:tc>
          <w:tcPr>
            <w:tcW w:w="2007" w:type="dxa"/>
          </w:tcPr>
          <w:p w14:paraId="3C982488" w14:textId="77777777" w:rsidR="00071EC7" w:rsidRDefault="00071EC7" w:rsidP="00F44D37">
            <w:r>
              <w:t>Null</w:t>
            </w:r>
          </w:p>
        </w:tc>
      </w:tr>
      <w:tr w:rsidR="00071EC7" w14:paraId="1DE5B9E8" w14:textId="77777777" w:rsidTr="00F44D37">
        <w:tblPrEx>
          <w:jc w:val="center"/>
        </w:tblPrEx>
        <w:tc>
          <w:tcPr>
            <w:tcW w:w="2001" w:type="dxa"/>
          </w:tcPr>
          <w:p w14:paraId="241E9627" w14:textId="77777777" w:rsidR="00071EC7" w:rsidRDefault="00071EC7" w:rsidP="00F44D37">
            <w:r>
              <w:t>Email</w:t>
            </w:r>
          </w:p>
        </w:tc>
        <w:tc>
          <w:tcPr>
            <w:tcW w:w="2018" w:type="dxa"/>
          </w:tcPr>
          <w:p w14:paraId="44730BE4" w14:textId="77777777" w:rsidR="00071EC7" w:rsidRDefault="00071EC7" w:rsidP="00F44D37">
            <w:proofErr w:type="gramStart"/>
            <w:r>
              <w:t>Varchar(</w:t>
            </w:r>
            <w:proofErr w:type="gramEnd"/>
            <w:r>
              <w:t>320)</w:t>
            </w:r>
          </w:p>
        </w:tc>
        <w:tc>
          <w:tcPr>
            <w:tcW w:w="1894" w:type="dxa"/>
          </w:tcPr>
          <w:p w14:paraId="0C9C0CBD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59A15925" w14:textId="77777777" w:rsidR="00071EC7" w:rsidRDefault="00071EC7" w:rsidP="00F44D37">
            <w:r>
              <w:t>Not allowed</w:t>
            </w:r>
          </w:p>
        </w:tc>
      </w:tr>
      <w:tr w:rsidR="00071EC7" w14:paraId="3AC6FB21" w14:textId="77777777" w:rsidTr="00F44D37">
        <w:tblPrEx>
          <w:jc w:val="center"/>
        </w:tblPrEx>
        <w:tc>
          <w:tcPr>
            <w:tcW w:w="2001" w:type="dxa"/>
          </w:tcPr>
          <w:p w14:paraId="1119CE7A" w14:textId="77777777" w:rsidR="00071EC7" w:rsidRDefault="00071EC7" w:rsidP="00F44D37">
            <w:r>
              <w:t>Nickname</w:t>
            </w:r>
          </w:p>
        </w:tc>
        <w:tc>
          <w:tcPr>
            <w:tcW w:w="2018" w:type="dxa"/>
          </w:tcPr>
          <w:p w14:paraId="2612E5F4" w14:textId="77777777" w:rsidR="00071EC7" w:rsidRDefault="00071EC7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3E0C8DFE" w14:textId="77777777" w:rsidR="00071EC7" w:rsidRDefault="00071EC7" w:rsidP="00F44D37">
            <w:r>
              <w:t>Yes</w:t>
            </w:r>
          </w:p>
        </w:tc>
        <w:tc>
          <w:tcPr>
            <w:tcW w:w="2007" w:type="dxa"/>
          </w:tcPr>
          <w:p w14:paraId="02B026A3" w14:textId="77777777" w:rsidR="00071EC7" w:rsidRDefault="00071EC7" w:rsidP="00F44D37">
            <w:r>
              <w:t>Not allowed</w:t>
            </w:r>
          </w:p>
        </w:tc>
      </w:tr>
      <w:tr w:rsidR="00071EC7" w14:paraId="4F7F4F5E" w14:textId="77777777" w:rsidTr="00F44D37">
        <w:tblPrEx>
          <w:jc w:val="center"/>
        </w:tblPrEx>
        <w:tc>
          <w:tcPr>
            <w:tcW w:w="2001" w:type="dxa"/>
          </w:tcPr>
          <w:p w14:paraId="7E9CF881" w14:textId="77777777" w:rsidR="00071EC7" w:rsidRDefault="00071EC7" w:rsidP="00F44D37">
            <w:r>
              <w:t>Password</w:t>
            </w:r>
          </w:p>
        </w:tc>
        <w:tc>
          <w:tcPr>
            <w:tcW w:w="2018" w:type="dxa"/>
          </w:tcPr>
          <w:p w14:paraId="66F663B3" w14:textId="77777777" w:rsidR="00071EC7" w:rsidRDefault="00071EC7" w:rsidP="00F44D37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155BA72B" w14:textId="77777777" w:rsidR="00071EC7" w:rsidRDefault="00071EC7" w:rsidP="00F44D37">
            <w:r>
              <w:t>No</w:t>
            </w:r>
          </w:p>
        </w:tc>
        <w:tc>
          <w:tcPr>
            <w:tcW w:w="2007" w:type="dxa"/>
          </w:tcPr>
          <w:p w14:paraId="7828C7A0" w14:textId="77777777" w:rsidR="00071EC7" w:rsidRDefault="00071EC7" w:rsidP="00F44D37">
            <w:r>
              <w:t>Not allowed</w:t>
            </w:r>
          </w:p>
        </w:tc>
      </w:tr>
      <w:tr w:rsidR="00DA4961" w14:paraId="637979D3" w14:textId="77777777" w:rsidTr="00F44D37">
        <w:tblPrEx>
          <w:jc w:val="center"/>
        </w:tblPrEx>
        <w:tc>
          <w:tcPr>
            <w:tcW w:w="2001" w:type="dxa"/>
          </w:tcPr>
          <w:p w14:paraId="24FB26FF" w14:textId="73CF0227" w:rsidR="00DA4961" w:rsidRDefault="00DA4961" w:rsidP="00F44D37">
            <w:r>
              <w:t>First Name</w:t>
            </w:r>
          </w:p>
        </w:tc>
        <w:tc>
          <w:tcPr>
            <w:tcW w:w="2018" w:type="dxa"/>
          </w:tcPr>
          <w:p w14:paraId="5213D4CF" w14:textId="48FBCF1C" w:rsidR="00DA4961" w:rsidRDefault="00DA4961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5DD7F0AC" w14:textId="74BBFA2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4038F0C5" w14:textId="5CDC9CA0" w:rsidR="00DA4961" w:rsidRDefault="00DA4961" w:rsidP="00F44D37">
            <w:r>
              <w:t>Not allowed</w:t>
            </w:r>
          </w:p>
        </w:tc>
      </w:tr>
      <w:tr w:rsidR="00DA4961" w14:paraId="27DAD33C" w14:textId="77777777" w:rsidTr="00F44D37">
        <w:tblPrEx>
          <w:jc w:val="center"/>
        </w:tblPrEx>
        <w:tc>
          <w:tcPr>
            <w:tcW w:w="2001" w:type="dxa"/>
          </w:tcPr>
          <w:p w14:paraId="46437FB3" w14:textId="43E108CC" w:rsidR="00DA4961" w:rsidRDefault="00DA4961" w:rsidP="00F44D37">
            <w:r>
              <w:t>Last Name</w:t>
            </w:r>
          </w:p>
        </w:tc>
        <w:tc>
          <w:tcPr>
            <w:tcW w:w="2018" w:type="dxa"/>
          </w:tcPr>
          <w:p w14:paraId="2686CD05" w14:textId="7F4544EE" w:rsidR="00DA4961" w:rsidRDefault="00DA4961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1C740E3D" w14:textId="6A77DC8A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B52F056" w14:textId="167182F7" w:rsidR="00DA4961" w:rsidRDefault="00DA4961" w:rsidP="00F44D37">
            <w:r>
              <w:t>Not allowed</w:t>
            </w:r>
          </w:p>
        </w:tc>
      </w:tr>
      <w:tr w:rsidR="00DA4961" w14:paraId="709D9298" w14:textId="77777777" w:rsidTr="00F44D37">
        <w:tblPrEx>
          <w:jc w:val="center"/>
        </w:tblPrEx>
        <w:tc>
          <w:tcPr>
            <w:tcW w:w="2001" w:type="dxa"/>
          </w:tcPr>
          <w:p w14:paraId="10E65CEC" w14:textId="1578B9E4" w:rsidR="00DA4961" w:rsidRDefault="00DA4961" w:rsidP="00F44D37">
            <w:r>
              <w:lastRenderedPageBreak/>
              <w:t>Postal Code</w:t>
            </w:r>
          </w:p>
        </w:tc>
        <w:tc>
          <w:tcPr>
            <w:tcW w:w="2018" w:type="dxa"/>
          </w:tcPr>
          <w:p w14:paraId="70877F15" w14:textId="0E3D998D" w:rsidR="00DA4961" w:rsidRDefault="00DA4961" w:rsidP="00F44D37">
            <w:proofErr w:type="gramStart"/>
            <w:r>
              <w:t>Varchar(</w:t>
            </w:r>
            <w:proofErr w:type="gramEnd"/>
            <w:r>
              <w:t>5</w:t>
            </w:r>
            <w:r>
              <w:t>)</w:t>
            </w:r>
          </w:p>
        </w:tc>
        <w:tc>
          <w:tcPr>
            <w:tcW w:w="1894" w:type="dxa"/>
          </w:tcPr>
          <w:p w14:paraId="19232F0F" w14:textId="13549372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75D1119C" w14:textId="1BB9F33B" w:rsidR="00DA4961" w:rsidRDefault="00DA4961" w:rsidP="00F44D37">
            <w:r>
              <w:t>Not allowed</w:t>
            </w:r>
          </w:p>
        </w:tc>
      </w:tr>
    </w:tbl>
    <w:p w14:paraId="16734F88" w14:textId="70651224" w:rsidR="00DA4961" w:rsidRDefault="00DA4961" w:rsidP="00A22A81">
      <w:pPr>
        <w:pStyle w:val="Heading2"/>
      </w:pPr>
      <w:bookmarkStart w:id="4" w:name="_Toc105677523"/>
      <w:r>
        <w:t>Postal Code</w:t>
      </w:r>
      <w:bookmarkEnd w:id="4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DA4961" w14:paraId="047F35B1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45CE54A" w14:textId="77777777" w:rsidR="00DA4961" w:rsidRDefault="00DA4961" w:rsidP="00F44D37">
            <w:r>
              <w:t>Attributes</w:t>
            </w:r>
          </w:p>
        </w:tc>
        <w:tc>
          <w:tcPr>
            <w:tcW w:w="2018" w:type="dxa"/>
          </w:tcPr>
          <w:p w14:paraId="6AD52551" w14:textId="77777777" w:rsidR="00DA4961" w:rsidRDefault="00DA4961" w:rsidP="00F44D37">
            <w:r>
              <w:t>Data Type</w:t>
            </w:r>
          </w:p>
        </w:tc>
        <w:tc>
          <w:tcPr>
            <w:tcW w:w="1894" w:type="dxa"/>
          </w:tcPr>
          <w:p w14:paraId="0E0581AD" w14:textId="77777777" w:rsidR="00DA4961" w:rsidRDefault="00DA4961" w:rsidP="00F44D37">
            <w:r>
              <w:t>Unique</w:t>
            </w:r>
          </w:p>
        </w:tc>
        <w:tc>
          <w:tcPr>
            <w:tcW w:w="2007" w:type="dxa"/>
          </w:tcPr>
          <w:p w14:paraId="044C7709" w14:textId="77777777" w:rsidR="00DA4961" w:rsidRDefault="00DA4961" w:rsidP="00F44D37">
            <w:r>
              <w:t>Null</w:t>
            </w:r>
          </w:p>
        </w:tc>
      </w:tr>
      <w:tr w:rsidR="00DA4961" w14:paraId="1A6EA861" w14:textId="77777777" w:rsidTr="00F44D37">
        <w:tblPrEx>
          <w:jc w:val="center"/>
        </w:tblPrEx>
        <w:tc>
          <w:tcPr>
            <w:tcW w:w="2001" w:type="dxa"/>
          </w:tcPr>
          <w:p w14:paraId="1F3B7B3A" w14:textId="0946A850" w:rsidR="00DA4961" w:rsidRDefault="00DA4961" w:rsidP="00F44D37">
            <w:r>
              <w:t>Postal Code</w:t>
            </w:r>
          </w:p>
        </w:tc>
        <w:tc>
          <w:tcPr>
            <w:tcW w:w="2018" w:type="dxa"/>
          </w:tcPr>
          <w:p w14:paraId="47F33530" w14:textId="3EA84036" w:rsidR="00DA4961" w:rsidRDefault="00DA4961" w:rsidP="00F44D37">
            <w:proofErr w:type="gramStart"/>
            <w:r>
              <w:t>Varchar(</w:t>
            </w:r>
            <w:proofErr w:type="gramEnd"/>
            <w:r>
              <w:t>5</w:t>
            </w:r>
            <w:r>
              <w:t>)</w:t>
            </w:r>
          </w:p>
        </w:tc>
        <w:tc>
          <w:tcPr>
            <w:tcW w:w="1894" w:type="dxa"/>
          </w:tcPr>
          <w:p w14:paraId="584C5976" w14:textId="77777777" w:rsidR="00DA4961" w:rsidRDefault="00DA4961" w:rsidP="00F44D37">
            <w:r>
              <w:t>Yes</w:t>
            </w:r>
          </w:p>
        </w:tc>
        <w:tc>
          <w:tcPr>
            <w:tcW w:w="2007" w:type="dxa"/>
          </w:tcPr>
          <w:p w14:paraId="0410FAB5" w14:textId="77777777" w:rsidR="00DA4961" w:rsidRDefault="00DA4961" w:rsidP="00F44D37">
            <w:r>
              <w:t>Not allowed</w:t>
            </w:r>
          </w:p>
        </w:tc>
      </w:tr>
      <w:tr w:rsidR="00DA4961" w14:paraId="41033AB2" w14:textId="77777777" w:rsidTr="00F44D37">
        <w:tblPrEx>
          <w:jc w:val="center"/>
        </w:tblPrEx>
        <w:tc>
          <w:tcPr>
            <w:tcW w:w="2001" w:type="dxa"/>
          </w:tcPr>
          <w:p w14:paraId="223E54AD" w14:textId="3BDD5547" w:rsidR="00DA4961" w:rsidRDefault="00DA4961" w:rsidP="00F44D37">
            <w:r>
              <w:t>City</w:t>
            </w:r>
          </w:p>
        </w:tc>
        <w:tc>
          <w:tcPr>
            <w:tcW w:w="2018" w:type="dxa"/>
          </w:tcPr>
          <w:p w14:paraId="4C43369B" w14:textId="44708B41" w:rsidR="00DA4961" w:rsidRDefault="00DA4961" w:rsidP="00F44D37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1894" w:type="dxa"/>
          </w:tcPr>
          <w:p w14:paraId="4992B645" w14:textId="5BC5CA19" w:rsidR="00DA4961" w:rsidRDefault="00474D15" w:rsidP="00F44D37">
            <w:r>
              <w:t>No</w:t>
            </w:r>
          </w:p>
        </w:tc>
        <w:tc>
          <w:tcPr>
            <w:tcW w:w="2007" w:type="dxa"/>
          </w:tcPr>
          <w:p w14:paraId="1C67465E" w14:textId="77777777" w:rsidR="00DA4961" w:rsidRDefault="00DA4961" w:rsidP="00F44D37">
            <w:r>
              <w:t>Not allowed</w:t>
            </w:r>
          </w:p>
        </w:tc>
      </w:tr>
      <w:tr w:rsidR="00DA4961" w14:paraId="7150AB4B" w14:textId="77777777" w:rsidTr="00F44D37">
        <w:tblPrEx>
          <w:jc w:val="center"/>
        </w:tblPrEx>
        <w:tc>
          <w:tcPr>
            <w:tcW w:w="2001" w:type="dxa"/>
          </w:tcPr>
          <w:p w14:paraId="33EFA17F" w14:textId="4C5F66F4" w:rsidR="00DA4961" w:rsidRDefault="00DA4961" w:rsidP="00F44D37">
            <w:r>
              <w:t>State</w:t>
            </w:r>
          </w:p>
        </w:tc>
        <w:tc>
          <w:tcPr>
            <w:tcW w:w="2018" w:type="dxa"/>
          </w:tcPr>
          <w:p w14:paraId="0B134F05" w14:textId="77777777" w:rsidR="00DA4961" w:rsidRDefault="00DA4961" w:rsidP="00F44D37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894" w:type="dxa"/>
          </w:tcPr>
          <w:p w14:paraId="7ECB2A09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53189673" w14:textId="77777777" w:rsidR="00DA4961" w:rsidRDefault="00DA4961" w:rsidP="00F44D37">
            <w:r>
              <w:t>Not allowed</w:t>
            </w:r>
          </w:p>
        </w:tc>
      </w:tr>
      <w:tr w:rsidR="00DA4961" w14:paraId="4993DD1E" w14:textId="77777777" w:rsidTr="00F44D37">
        <w:tblPrEx>
          <w:jc w:val="center"/>
        </w:tblPrEx>
        <w:tc>
          <w:tcPr>
            <w:tcW w:w="2001" w:type="dxa"/>
          </w:tcPr>
          <w:p w14:paraId="3EC83D34" w14:textId="62417868" w:rsidR="00DA4961" w:rsidRDefault="00DA4961" w:rsidP="00F44D37">
            <w:r>
              <w:t>Latitude</w:t>
            </w:r>
          </w:p>
        </w:tc>
        <w:tc>
          <w:tcPr>
            <w:tcW w:w="2018" w:type="dxa"/>
          </w:tcPr>
          <w:p w14:paraId="22E0CF88" w14:textId="57DCD5B2" w:rsidR="00DA4961" w:rsidRDefault="00285CED" w:rsidP="00F44D37">
            <w:proofErr w:type="gramStart"/>
            <w:r>
              <w:t>Decimal(</w:t>
            </w:r>
            <w:proofErr w:type="gramEnd"/>
            <w:r>
              <w:t>8,6)</w:t>
            </w:r>
          </w:p>
        </w:tc>
        <w:tc>
          <w:tcPr>
            <w:tcW w:w="1894" w:type="dxa"/>
          </w:tcPr>
          <w:p w14:paraId="25864D81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2C581113" w14:textId="77777777" w:rsidR="00DA4961" w:rsidRDefault="00DA4961" w:rsidP="00F44D37">
            <w:r>
              <w:t>Not allowed</w:t>
            </w:r>
          </w:p>
        </w:tc>
      </w:tr>
      <w:tr w:rsidR="00DA4961" w14:paraId="7EBA7A2D" w14:textId="77777777" w:rsidTr="00F44D37">
        <w:tblPrEx>
          <w:jc w:val="center"/>
        </w:tblPrEx>
        <w:tc>
          <w:tcPr>
            <w:tcW w:w="2001" w:type="dxa"/>
          </w:tcPr>
          <w:p w14:paraId="4896B239" w14:textId="25495EA1" w:rsidR="00DA4961" w:rsidRDefault="00285CED" w:rsidP="00F44D37">
            <w:r>
              <w:t>Longitude</w:t>
            </w:r>
          </w:p>
        </w:tc>
        <w:tc>
          <w:tcPr>
            <w:tcW w:w="2018" w:type="dxa"/>
          </w:tcPr>
          <w:p w14:paraId="584004E1" w14:textId="513D3F3A" w:rsidR="00DA4961" w:rsidRDefault="00285CED" w:rsidP="00F44D37">
            <w:proofErr w:type="gramStart"/>
            <w:r>
              <w:t>Decimal(</w:t>
            </w:r>
            <w:proofErr w:type="gramEnd"/>
            <w:r>
              <w:t>9</w:t>
            </w:r>
            <w:r>
              <w:t>,6)</w:t>
            </w:r>
          </w:p>
        </w:tc>
        <w:tc>
          <w:tcPr>
            <w:tcW w:w="1894" w:type="dxa"/>
          </w:tcPr>
          <w:p w14:paraId="2B081337" w14:textId="77777777" w:rsidR="00DA4961" w:rsidRDefault="00DA4961" w:rsidP="00F44D37">
            <w:r>
              <w:t>No</w:t>
            </w:r>
          </w:p>
        </w:tc>
        <w:tc>
          <w:tcPr>
            <w:tcW w:w="2007" w:type="dxa"/>
          </w:tcPr>
          <w:p w14:paraId="6FD5F8E6" w14:textId="77777777" w:rsidR="00DA4961" w:rsidRDefault="00DA4961" w:rsidP="00F44D37">
            <w:r>
              <w:t>Not allowed</w:t>
            </w:r>
          </w:p>
        </w:tc>
      </w:tr>
    </w:tbl>
    <w:p w14:paraId="0D6A2334" w14:textId="5BC9741C" w:rsidR="00151635" w:rsidRDefault="003C3615" w:rsidP="00A22A81">
      <w:pPr>
        <w:pStyle w:val="Heading2"/>
      </w:pPr>
      <w:bookmarkStart w:id="5" w:name="_Toc105677524"/>
      <w:r>
        <w:t>Item</w:t>
      </w:r>
      <w:bookmarkEnd w:id="5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474D15" w14:paraId="178F1F6C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5A5FD385" w14:textId="77777777" w:rsidR="00474D15" w:rsidRDefault="00474D15" w:rsidP="00F44D37">
            <w:r>
              <w:t>Attributes</w:t>
            </w:r>
          </w:p>
        </w:tc>
        <w:tc>
          <w:tcPr>
            <w:tcW w:w="2018" w:type="dxa"/>
          </w:tcPr>
          <w:p w14:paraId="294283D6" w14:textId="77777777" w:rsidR="00474D15" w:rsidRDefault="00474D15" w:rsidP="00F44D37">
            <w:r>
              <w:t>Data Type</w:t>
            </w:r>
          </w:p>
        </w:tc>
        <w:tc>
          <w:tcPr>
            <w:tcW w:w="1894" w:type="dxa"/>
          </w:tcPr>
          <w:p w14:paraId="77C87F82" w14:textId="77777777" w:rsidR="00474D15" w:rsidRDefault="00474D15" w:rsidP="00F44D37">
            <w:r>
              <w:t>Unique</w:t>
            </w:r>
          </w:p>
        </w:tc>
        <w:tc>
          <w:tcPr>
            <w:tcW w:w="2007" w:type="dxa"/>
          </w:tcPr>
          <w:p w14:paraId="61D0851A" w14:textId="77777777" w:rsidR="00474D15" w:rsidRDefault="00474D15" w:rsidP="00F44D37">
            <w:r>
              <w:t>Null</w:t>
            </w:r>
          </w:p>
        </w:tc>
      </w:tr>
      <w:tr w:rsidR="00474D15" w14:paraId="78126FB0" w14:textId="77777777" w:rsidTr="00F44D37">
        <w:tblPrEx>
          <w:jc w:val="center"/>
        </w:tblPrEx>
        <w:tc>
          <w:tcPr>
            <w:tcW w:w="2001" w:type="dxa"/>
          </w:tcPr>
          <w:p w14:paraId="68B53811" w14:textId="67529A76" w:rsidR="00474D15" w:rsidRDefault="00474D15" w:rsidP="00F44D37">
            <w:r>
              <w:t>Item Number</w:t>
            </w:r>
          </w:p>
        </w:tc>
        <w:tc>
          <w:tcPr>
            <w:tcW w:w="2018" w:type="dxa"/>
          </w:tcPr>
          <w:p w14:paraId="0B34C91C" w14:textId="6435B094" w:rsidR="00474D15" w:rsidRDefault="00474D15" w:rsidP="00F44D37">
            <w:r>
              <w:t>Int</w:t>
            </w:r>
          </w:p>
        </w:tc>
        <w:tc>
          <w:tcPr>
            <w:tcW w:w="1894" w:type="dxa"/>
          </w:tcPr>
          <w:p w14:paraId="0313DDFD" w14:textId="77777777" w:rsidR="00474D15" w:rsidRDefault="00474D15" w:rsidP="00F44D37">
            <w:r>
              <w:t>Yes</w:t>
            </w:r>
          </w:p>
        </w:tc>
        <w:tc>
          <w:tcPr>
            <w:tcW w:w="2007" w:type="dxa"/>
          </w:tcPr>
          <w:p w14:paraId="2C37E9D6" w14:textId="77777777" w:rsidR="00474D15" w:rsidRDefault="00474D15" w:rsidP="00F44D37">
            <w:r>
              <w:t>Not allowed</w:t>
            </w:r>
          </w:p>
        </w:tc>
      </w:tr>
      <w:tr w:rsidR="00DC6BBF" w14:paraId="6E133B05" w14:textId="77777777" w:rsidTr="00F44D37">
        <w:tblPrEx>
          <w:jc w:val="center"/>
        </w:tblPrEx>
        <w:tc>
          <w:tcPr>
            <w:tcW w:w="2001" w:type="dxa"/>
          </w:tcPr>
          <w:p w14:paraId="2F08ED5B" w14:textId="77777777" w:rsidR="00DC6BBF" w:rsidRDefault="00DC6BBF" w:rsidP="00F44D37">
            <w:r>
              <w:t xml:space="preserve">Registered User </w:t>
            </w:r>
          </w:p>
          <w:p w14:paraId="0736E345" w14:textId="659F6595" w:rsidR="00DC6BBF" w:rsidRDefault="00DC6BBF" w:rsidP="00F44D37">
            <w:r>
              <w:t>(Owner)</w:t>
            </w:r>
          </w:p>
        </w:tc>
        <w:tc>
          <w:tcPr>
            <w:tcW w:w="2018" w:type="dxa"/>
          </w:tcPr>
          <w:p w14:paraId="5FB98D3B" w14:textId="4D0CC8CD" w:rsidR="00DC6BBF" w:rsidRDefault="00DC6BBF" w:rsidP="00F44D3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94" w:type="dxa"/>
          </w:tcPr>
          <w:p w14:paraId="6C6BEEFE" w14:textId="17F9645C" w:rsidR="00DC6BBF" w:rsidRDefault="00DC6BBF" w:rsidP="00F44D37">
            <w:r>
              <w:t>No</w:t>
            </w:r>
          </w:p>
        </w:tc>
        <w:tc>
          <w:tcPr>
            <w:tcW w:w="2007" w:type="dxa"/>
          </w:tcPr>
          <w:p w14:paraId="03BC68F5" w14:textId="562C61FC" w:rsidR="00DC6BBF" w:rsidRDefault="00DC6BBF" w:rsidP="00F44D37">
            <w:r>
              <w:t>Not allowed</w:t>
            </w:r>
          </w:p>
        </w:tc>
      </w:tr>
      <w:tr w:rsidR="00474D15" w14:paraId="0363E6AE" w14:textId="77777777" w:rsidTr="00F44D37">
        <w:tblPrEx>
          <w:jc w:val="center"/>
        </w:tblPrEx>
        <w:tc>
          <w:tcPr>
            <w:tcW w:w="2001" w:type="dxa"/>
          </w:tcPr>
          <w:p w14:paraId="7653A593" w14:textId="70DAA98F" w:rsidR="00474D15" w:rsidRDefault="00474D15" w:rsidP="00F44D37">
            <w:r>
              <w:t>Title</w:t>
            </w:r>
          </w:p>
        </w:tc>
        <w:tc>
          <w:tcPr>
            <w:tcW w:w="2018" w:type="dxa"/>
          </w:tcPr>
          <w:p w14:paraId="0203F550" w14:textId="6AFA2B59" w:rsidR="00474D15" w:rsidRDefault="00474D15" w:rsidP="00F44D37">
            <w:proofErr w:type="gramStart"/>
            <w:r>
              <w:t>Varchar(</w:t>
            </w:r>
            <w:proofErr w:type="gramEnd"/>
            <w:r>
              <w:t>30</w:t>
            </w:r>
            <w:r>
              <w:t>0)</w:t>
            </w:r>
          </w:p>
        </w:tc>
        <w:tc>
          <w:tcPr>
            <w:tcW w:w="1894" w:type="dxa"/>
          </w:tcPr>
          <w:p w14:paraId="6CE6A9BE" w14:textId="738C6F46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80ADA41" w14:textId="77777777" w:rsidR="00474D15" w:rsidRDefault="00474D15" w:rsidP="00F44D37">
            <w:r>
              <w:t>Not allowed</w:t>
            </w:r>
          </w:p>
        </w:tc>
      </w:tr>
      <w:tr w:rsidR="00474D15" w14:paraId="755092E7" w14:textId="77777777" w:rsidTr="00F44D37">
        <w:tblPrEx>
          <w:jc w:val="center"/>
        </w:tblPrEx>
        <w:tc>
          <w:tcPr>
            <w:tcW w:w="2001" w:type="dxa"/>
          </w:tcPr>
          <w:p w14:paraId="2A954661" w14:textId="46ACC247" w:rsidR="00474D15" w:rsidRDefault="00474D15" w:rsidP="00F44D37">
            <w:r>
              <w:t>Description</w:t>
            </w:r>
          </w:p>
        </w:tc>
        <w:tc>
          <w:tcPr>
            <w:tcW w:w="2018" w:type="dxa"/>
          </w:tcPr>
          <w:p w14:paraId="3BB9AE50" w14:textId="092DBC99" w:rsidR="00474D15" w:rsidRDefault="00474D15" w:rsidP="00F44D37">
            <w:proofErr w:type="gramStart"/>
            <w:r>
              <w:t>Varchar(</w:t>
            </w:r>
            <w:proofErr w:type="gramEnd"/>
            <w:r>
              <w:t>1000</w:t>
            </w:r>
            <w:r>
              <w:t>)</w:t>
            </w:r>
          </w:p>
        </w:tc>
        <w:tc>
          <w:tcPr>
            <w:tcW w:w="1894" w:type="dxa"/>
          </w:tcPr>
          <w:p w14:paraId="5D60F9F1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6C618C4F" w14:textId="7FBA71AD" w:rsidR="00474D15" w:rsidRDefault="00474D15" w:rsidP="00F44D37">
            <w:r>
              <w:t>A</w:t>
            </w:r>
            <w:r>
              <w:t>llowed</w:t>
            </w:r>
          </w:p>
        </w:tc>
      </w:tr>
      <w:tr w:rsidR="00474D15" w14:paraId="3D2FF017" w14:textId="77777777" w:rsidTr="00F44D37">
        <w:tblPrEx>
          <w:jc w:val="center"/>
        </w:tblPrEx>
        <w:tc>
          <w:tcPr>
            <w:tcW w:w="2001" w:type="dxa"/>
          </w:tcPr>
          <w:p w14:paraId="2F20B0D0" w14:textId="3DCEC8A7" w:rsidR="00474D15" w:rsidRDefault="00267C6A" w:rsidP="00F44D37">
            <w:r>
              <w:t>Condition</w:t>
            </w:r>
          </w:p>
        </w:tc>
        <w:tc>
          <w:tcPr>
            <w:tcW w:w="2018" w:type="dxa"/>
          </w:tcPr>
          <w:p w14:paraId="142BF002" w14:textId="5D8403F6" w:rsidR="00474D15" w:rsidRDefault="00267C6A" w:rsidP="00F44D37">
            <w:proofErr w:type="gramStart"/>
            <w:r>
              <w:t>Enum(</w:t>
            </w:r>
            <w:proofErr w:type="gramEnd"/>
            <w:r>
              <w:t>6)</w:t>
            </w:r>
          </w:p>
        </w:tc>
        <w:tc>
          <w:tcPr>
            <w:tcW w:w="1894" w:type="dxa"/>
          </w:tcPr>
          <w:p w14:paraId="74A34B6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37907D9E" w14:textId="77777777" w:rsidR="00474D15" w:rsidRDefault="00474D15" w:rsidP="00F44D37">
            <w:r>
              <w:t>Not allowed</w:t>
            </w:r>
          </w:p>
        </w:tc>
      </w:tr>
      <w:tr w:rsidR="00474D15" w14:paraId="5B1A0D8E" w14:textId="77777777" w:rsidTr="00F44D37">
        <w:tblPrEx>
          <w:jc w:val="center"/>
        </w:tblPrEx>
        <w:tc>
          <w:tcPr>
            <w:tcW w:w="2001" w:type="dxa"/>
          </w:tcPr>
          <w:p w14:paraId="731A6616" w14:textId="3418C715" w:rsidR="00474D15" w:rsidRDefault="00267C6A" w:rsidP="00F44D37">
            <w:r>
              <w:t>Game type</w:t>
            </w:r>
          </w:p>
        </w:tc>
        <w:tc>
          <w:tcPr>
            <w:tcW w:w="2018" w:type="dxa"/>
          </w:tcPr>
          <w:p w14:paraId="56CB61FC" w14:textId="13346BF2" w:rsidR="00474D15" w:rsidRDefault="00267C6A" w:rsidP="00F44D37">
            <w:proofErr w:type="gramStart"/>
            <w:r>
              <w:t>Enum(</w:t>
            </w:r>
            <w:proofErr w:type="gramEnd"/>
            <w:r>
              <w:t>5)</w:t>
            </w:r>
          </w:p>
        </w:tc>
        <w:tc>
          <w:tcPr>
            <w:tcW w:w="1894" w:type="dxa"/>
          </w:tcPr>
          <w:p w14:paraId="537AF476" w14:textId="77777777" w:rsidR="00474D15" w:rsidRDefault="00474D15" w:rsidP="00F44D37">
            <w:r>
              <w:t>No</w:t>
            </w:r>
          </w:p>
        </w:tc>
        <w:tc>
          <w:tcPr>
            <w:tcW w:w="2007" w:type="dxa"/>
          </w:tcPr>
          <w:p w14:paraId="2F012CA2" w14:textId="77777777" w:rsidR="00474D15" w:rsidRDefault="00474D15" w:rsidP="00F44D37">
            <w:r>
              <w:t>Not allowed</w:t>
            </w:r>
          </w:p>
        </w:tc>
      </w:tr>
      <w:tr w:rsidR="00267C6A" w14:paraId="7549E6C9" w14:textId="77777777" w:rsidTr="00F44D37">
        <w:tblPrEx>
          <w:jc w:val="center"/>
        </w:tblPrEx>
        <w:tc>
          <w:tcPr>
            <w:tcW w:w="2001" w:type="dxa"/>
          </w:tcPr>
          <w:p w14:paraId="77DE65A2" w14:textId="77777777" w:rsidR="00F94947" w:rsidRDefault="00F94947" w:rsidP="00F44D37">
            <w:r w:rsidRPr="00F94947">
              <w:t xml:space="preserve">Video Game – </w:t>
            </w:r>
          </w:p>
          <w:p w14:paraId="722A36C2" w14:textId="21954E02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58839840" w14:textId="6B3840BB" w:rsidR="00267C6A" w:rsidRDefault="00267C6A" w:rsidP="00F44D37">
            <w:proofErr w:type="gramStart"/>
            <w:r>
              <w:t>Enum(</w:t>
            </w:r>
            <w:proofErr w:type="gramEnd"/>
            <w:r>
              <w:t>3)</w:t>
            </w:r>
          </w:p>
        </w:tc>
        <w:tc>
          <w:tcPr>
            <w:tcW w:w="1894" w:type="dxa"/>
          </w:tcPr>
          <w:p w14:paraId="4B74BF1E" w14:textId="0627DFD0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58D4C301" w14:textId="73A99FA9" w:rsidR="00267C6A" w:rsidRDefault="00267C6A" w:rsidP="00F44D37">
            <w:r>
              <w:t>Allowed</w:t>
            </w:r>
          </w:p>
        </w:tc>
      </w:tr>
      <w:tr w:rsidR="00267C6A" w14:paraId="79B2C215" w14:textId="77777777" w:rsidTr="00F44D37">
        <w:tblPrEx>
          <w:jc w:val="center"/>
        </w:tblPrEx>
        <w:tc>
          <w:tcPr>
            <w:tcW w:w="2001" w:type="dxa"/>
          </w:tcPr>
          <w:p w14:paraId="7200D7A1" w14:textId="0864E441" w:rsidR="00267C6A" w:rsidRDefault="00F94947" w:rsidP="00F44D37">
            <w:r w:rsidRPr="00F94947">
              <w:lastRenderedPageBreak/>
              <w:t xml:space="preserve">Video Game – </w:t>
            </w:r>
            <w:r w:rsidR="00267C6A">
              <w:t>Media</w:t>
            </w:r>
          </w:p>
        </w:tc>
        <w:tc>
          <w:tcPr>
            <w:tcW w:w="2018" w:type="dxa"/>
          </w:tcPr>
          <w:p w14:paraId="255D3F70" w14:textId="61CA4D4C" w:rsidR="00267C6A" w:rsidRDefault="00267C6A" w:rsidP="00F44D37">
            <w:proofErr w:type="gramStart"/>
            <w:r>
              <w:t>Enum(</w:t>
            </w:r>
            <w:proofErr w:type="gramEnd"/>
            <w:r>
              <w:t>3)</w:t>
            </w:r>
          </w:p>
        </w:tc>
        <w:tc>
          <w:tcPr>
            <w:tcW w:w="1894" w:type="dxa"/>
          </w:tcPr>
          <w:p w14:paraId="05578096" w14:textId="21E8E89B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08ECA641" w14:textId="4B26C951" w:rsidR="00267C6A" w:rsidRDefault="00267C6A" w:rsidP="00F44D37">
            <w:r>
              <w:t>Allowed</w:t>
            </w:r>
          </w:p>
        </w:tc>
      </w:tr>
      <w:tr w:rsidR="00267C6A" w14:paraId="5B60D609" w14:textId="77777777" w:rsidTr="00F44D37">
        <w:tblPrEx>
          <w:jc w:val="center"/>
        </w:tblPrEx>
        <w:tc>
          <w:tcPr>
            <w:tcW w:w="2001" w:type="dxa"/>
          </w:tcPr>
          <w:p w14:paraId="2A7FD52E" w14:textId="0774E92B" w:rsidR="00F94947" w:rsidRDefault="00267C6A" w:rsidP="00F44D37">
            <w:r>
              <w:t>Computer Game</w:t>
            </w:r>
            <w:r w:rsidR="00F94947">
              <w:t xml:space="preserve"> –</w:t>
            </w:r>
            <w:r>
              <w:t xml:space="preserve"> </w:t>
            </w:r>
          </w:p>
          <w:p w14:paraId="59CCA1DA" w14:textId="29EDFFEC" w:rsidR="00267C6A" w:rsidRDefault="00267C6A" w:rsidP="00F44D37">
            <w:r>
              <w:t>Platform</w:t>
            </w:r>
          </w:p>
        </w:tc>
        <w:tc>
          <w:tcPr>
            <w:tcW w:w="2018" w:type="dxa"/>
          </w:tcPr>
          <w:p w14:paraId="1A6A1CB6" w14:textId="31DFE5AC" w:rsidR="00267C6A" w:rsidRDefault="00267C6A" w:rsidP="00F44D37">
            <w:proofErr w:type="gramStart"/>
            <w:r>
              <w:t>Enum(</w:t>
            </w:r>
            <w:proofErr w:type="gramEnd"/>
            <w:r>
              <w:t>3)</w:t>
            </w:r>
          </w:p>
        </w:tc>
        <w:tc>
          <w:tcPr>
            <w:tcW w:w="1894" w:type="dxa"/>
          </w:tcPr>
          <w:p w14:paraId="73DC36E6" w14:textId="001CB89A" w:rsidR="00267C6A" w:rsidRDefault="00267C6A" w:rsidP="00F44D37">
            <w:r>
              <w:t>No</w:t>
            </w:r>
          </w:p>
        </w:tc>
        <w:tc>
          <w:tcPr>
            <w:tcW w:w="2007" w:type="dxa"/>
          </w:tcPr>
          <w:p w14:paraId="62330C04" w14:textId="7A41C7EC" w:rsidR="00267C6A" w:rsidRDefault="00267C6A" w:rsidP="00F44D37">
            <w:r>
              <w:t>Allowed</w:t>
            </w:r>
          </w:p>
        </w:tc>
      </w:tr>
      <w:tr w:rsidR="008047F2" w14:paraId="13B0AD17" w14:textId="77777777" w:rsidTr="00F44D37">
        <w:tblPrEx>
          <w:jc w:val="center"/>
        </w:tblPrEx>
        <w:tc>
          <w:tcPr>
            <w:tcW w:w="2001" w:type="dxa"/>
          </w:tcPr>
          <w:p w14:paraId="739631E3" w14:textId="3F8BD050" w:rsidR="008047F2" w:rsidRDefault="008047F2" w:rsidP="00F44D37">
            <w:r>
              <w:t>Availability</w:t>
            </w:r>
          </w:p>
        </w:tc>
        <w:tc>
          <w:tcPr>
            <w:tcW w:w="2018" w:type="dxa"/>
          </w:tcPr>
          <w:p w14:paraId="6404D0B1" w14:textId="0A2183A0" w:rsidR="008047F2" w:rsidRDefault="008047F2" w:rsidP="00F44D37">
            <w:r>
              <w:t>Boolean</w:t>
            </w:r>
          </w:p>
        </w:tc>
        <w:tc>
          <w:tcPr>
            <w:tcW w:w="1894" w:type="dxa"/>
          </w:tcPr>
          <w:p w14:paraId="27C700A0" w14:textId="3E7E6F8C" w:rsidR="008047F2" w:rsidRDefault="008047F2" w:rsidP="00F44D37">
            <w:r>
              <w:t>No</w:t>
            </w:r>
          </w:p>
        </w:tc>
        <w:tc>
          <w:tcPr>
            <w:tcW w:w="2007" w:type="dxa"/>
          </w:tcPr>
          <w:p w14:paraId="186FCA4D" w14:textId="744A11C1" w:rsidR="008047F2" w:rsidRDefault="008047F2" w:rsidP="00F44D37">
            <w:r>
              <w:t>Not allowed</w:t>
            </w:r>
          </w:p>
        </w:tc>
      </w:tr>
    </w:tbl>
    <w:p w14:paraId="33FB1DCB" w14:textId="5032E634" w:rsidR="003C3615" w:rsidRDefault="003C3615" w:rsidP="00A22A81">
      <w:pPr>
        <w:pStyle w:val="Heading2"/>
      </w:pPr>
      <w:bookmarkStart w:id="6" w:name="_Toc105677525"/>
      <w:r>
        <w:t>Condition</w:t>
      </w:r>
      <w:bookmarkEnd w:id="6"/>
    </w:p>
    <w:p w14:paraId="4BB628D7" w14:textId="6FF58B10" w:rsidR="003C3615" w:rsidRDefault="00267C6A" w:rsidP="00777BB8">
      <w:r>
        <w:t>Enum of Unopened, Like New, Lightly Used, Moderately Used, Heavily Used, Damaged/Missing parts</w:t>
      </w:r>
    </w:p>
    <w:p w14:paraId="106DE9A9" w14:textId="7FF68160" w:rsidR="003C3615" w:rsidRDefault="003C3615" w:rsidP="00A22A81">
      <w:pPr>
        <w:pStyle w:val="Heading2"/>
      </w:pPr>
      <w:bookmarkStart w:id="7" w:name="_Toc105677526"/>
      <w:r>
        <w:t>Game Type</w:t>
      </w:r>
      <w:bookmarkEnd w:id="7"/>
    </w:p>
    <w:p w14:paraId="2ECE2E9F" w14:textId="5A2DA740" w:rsidR="003C3615" w:rsidRDefault="00F94947" w:rsidP="00777BB8">
      <w:r>
        <w:t>Enum of Board Game, Playing Card Game, Collectible Card Game, Video Game, Computer Game</w:t>
      </w:r>
    </w:p>
    <w:p w14:paraId="10AF2BB3" w14:textId="3258D65C" w:rsidR="00F94947" w:rsidRDefault="00F94947" w:rsidP="00A22A81">
      <w:pPr>
        <w:pStyle w:val="Heading2"/>
      </w:pPr>
      <w:bookmarkStart w:id="8" w:name="_Toc105677527"/>
      <w:r>
        <w:t>Collectible Card Game</w:t>
      </w:r>
      <w:bookmarkEnd w:id="8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F94947" w14:paraId="450A18D7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2880BC37" w14:textId="77777777" w:rsidR="00F94947" w:rsidRDefault="00F94947" w:rsidP="00F44D37">
            <w:r>
              <w:t>Attributes</w:t>
            </w:r>
          </w:p>
        </w:tc>
        <w:tc>
          <w:tcPr>
            <w:tcW w:w="2018" w:type="dxa"/>
          </w:tcPr>
          <w:p w14:paraId="6DC14FF6" w14:textId="77777777" w:rsidR="00F94947" w:rsidRDefault="00F94947" w:rsidP="00F44D37">
            <w:r>
              <w:t>Data Type</w:t>
            </w:r>
          </w:p>
        </w:tc>
        <w:tc>
          <w:tcPr>
            <w:tcW w:w="1894" w:type="dxa"/>
          </w:tcPr>
          <w:p w14:paraId="2C25833C" w14:textId="77777777" w:rsidR="00F94947" w:rsidRDefault="00F94947" w:rsidP="00F44D37">
            <w:r>
              <w:t>Unique</w:t>
            </w:r>
          </w:p>
        </w:tc>
        <w:tc>
          <w:tcPr>
            <w:tcW w:w="2007" w:type="dxa"/>
          </w:tcPr>
          <w:p w14:paraId="362859CF" w14:textId="77777777" w:rsidR="00F94947" w:rsidRDefault="00F94947" w:rsidP="00F44D37">
            <w:r>
              <w:t>Null</w:t>
            </w:r>
          </w:p>
        </w:tc>
      </w:tr>
      <w:tr w:rsidR="00F94947" w14:paraId="05D09B3A" w14:textId="77777777" w:rsidTr="00F44D37">
        <w:tblPrEx>
          <w:jc w:val="center"/>
        </w:tblPrEx>
        <w:tc>
          <w:tcPr>
            <w:tcW w:w="2001" w:type="dxa"/>
          </w:tcPr>
          <w:p w14:paraId="2F67C440" w14:textId="6474308A" w:rsidR="00F94947" w:rsidRDefault="00F94947" w:rsidP="00F44D37">
            <w:r>
              <w:t>Number of Cards being offered</w:t>
            </w:r>
          </w:p>
        </w:tc>
        <w:tc>
          <w:tcPr>
            <w:tcW w:w="2018" w:type="dxa"/>
          </w:tcPr>
          <w:p w14:paraId="3AE0A46A" w14:textId="036B9747" w:rsidR="00F94947" w:rsidRDefault="00F94947" w:rsidP="00F44D37">
            <w:proofErr w:type="spellStart"/>
            <w:r>
              <w:t>Smallint</w:t>
            </w:r>
            <w:proofErr w:type="spellEnd"/>
          </w:p>
        </w:tc>
        <w:tc>
          <w:tcPr>
            <w:tcW w:w="1894" w:type="dxa"/>
          </w:tcPr>
          <w:p w14:paraId="57105631" w14:textId="132A9A1A" w:rsidR="00F94947" w:rsidRDefault="00F94947" w:rsidP="00F44D37">
            <w:r>
              <w:t>No</w:t>
            </w:r>
          </w:p>
        </w:tc>
        <w:tc>
          <w:tcPr>
            <w:tcW w:w="2007" w:type="dxa"/>
          </w:tcPr>
          <w:p w14:paraId="28C76DEB" w14:textId="77777777" w:rsidR="00F94947" w:rsidRDefault="00F94947" w:rsidP="00F44D37">
            <w:r>
              <w:t>Not allowed</w:t>
            </w:r>
          </w:p>
        </w:tc>
      </w:tr>
    </w:tbl>
    <w:p w14:paraId="45DF7227" w14:textId="11859DAE" w:rsidR="00F94947" w:rsidRDefault="00F94947" w:rsidP="00A22A81">
      <w:pPr>
        <w:pStyle w:val="Heading2"/>
      </w:pPr>
      <w:bookmarkStart w:id="9" w:name="_Toc105677528"/>
      <w:r>
        <w:t>Video Game – Platform</w:t>
      </w:r>
      <w:bookmarkEnd w:id="9"/>
    </w:p>
    <w:p w14:paraId="22F0C789" w14:textId="5C6858EC" w:rsidR="00F94947" w:rsidRDefault="00F94947" w:rsidP="00777BB8">
      <w:r>
        <w:t>Enum of Nintendo, PlayStation, Xbox</w:t>
      </w:r>
    </w:p>
    <w:p w14:paraId="73013741" w14:textId="6E2A5D8B" w:rsidR="00F94947" w:rsidRDefault="00F94947" w:rsidP="00A22A81">
      <w:pPr>
        <w:pStyle w:val="Heading2"/>
      </w:pPr>
      <w:bookmarkStart w:id="10" w:name="_Toc105677529"/>
      <w:r>
        <w:t xml:space="preserve">Video Game – </w:t>
      </w:r>
      <w:r>
        <w:t>Media</w:t>
      </w:r>
      <w:bookmarkEnd w:id="10"/>
    </w:p>
    <w:p w14:paraId="10B1B66C" w14:textId="56732BA0" w:rsidR="00F94947" w:rsidRDefault="00F94947" w:rsidP="00F94947">
      <w:r>
        <w:t xml:space="preserve">Enum of </w:t>
      </w:r>
      <w:r>
        <w:t>optical disc, game card, cartridge</w:t>
      </w:r>
    </w:p>
    <w:p w14:paraId="78D9A16D" w14:textId="68FB1FF0" w:rsidR="00F94947" w:rsidRDefault="00F94947" w:rsidP="00A22A81">
      <w:pPr>
        <w:pStyle w:val="Heading2"/>
      </w:pPr>
      <w:bookmarkStart w:id="11" w:name="_Toc105677530"/>
      <w:r>
        <w:t>Computer</w:t>
      </w:r>
      <w:r>
        <w:t xml:space="preserve"> Game – </w:t>
      </w:r>
      <w:r>
        <w:t>Platform</w:t>
      </w:r>
      <w:bookmarkEnd w:id="11"/>
    </w:p>
    <w:p w14:paraId="5012D43A" w14:textId="6FC6B596" w:rsidR="00F94947" w:rsidRDefault="00F94947" w:rsidP="00F94947">
      <w:r>
        <w:t xml:space="preserve">Enum of </w:t>
      </w:r>
      <w:r>
        <w:t>Linux, macOS, Windows</w:t>
      </w:r>
    </w:p>
    <w:p w14:paraId="0DD28D54" w14:textId="7AF8BD62" w:rsidR="006E6DFB" w:rsidRDefault="006E6DFB" w:rsidP="00A22A81">
      <w:pPr>
        <w:pStyle w:val="Heading2"/>
      </w:pPr>
      <w:bookmarkStart w:id="12" w:name="_Toc105677531"/>
      <w:r>
        <w:lastRenderedPageBreak/>
        <w:t>Trade</w:t>
      </w:r>
      <w:bookmarkEnd w:id="12"/>
    </w:p>
    <w:tbl>
      <w:tblPr>
        <w:tblStyle w:val="JDF"/>
        <w:tblW w:w="0" w:type="auto"/>
        <w:tblLook w:val="04A0" w:firstRow="1" w:lastRow="0" w:firstColumn="1" w:lastColumn="0" w:noHBand="0" w:noVBand="1"/>
      </w:tblPr>
      <w:tblGrid>
        <w:gridCol w:w="2001"/>
        <w:gridCol w:w="2018"/>
        <w:gridCol w:w="1894"/>
        <w:gridCol w:w="2007"/>
      </w:tblGrid>
      <w:tr w:rsidR="006E6DFB" w14:paraId="0C456164" w14:textId="77777777" w:rsidTr="00F44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1" w:type="dxa"/>
          </w:tcPr>
          <w:p w14:paraId="3CD77F1B" w14:textId="77777777" w:rsidR="006E6DFB" w:rsidRDefault="006E6DFB" w:rsidP="00F44D37">
            <w:r>
              <w:t>Attributes</w:t>
            </w:r>
          </w:p>
        </w:tc>
        <w:tc>
          <w:tcPr>
            <w:tcW w:w="2018" w:type="dxa"/>
          </w:tcPr>
          <w:p w14:paraId="32340C8C" w14:textId="77777777" w:rsidR="006E6DFB" w:rsidRDefault="006E6DFB" w:rsidP="00F44D37">
            <w:r>
              <w:t>Data Type</w:t>
            </w:r>
          </w:p>
        </w:tc>
        <w:tc>
          <w:tcPr>
            <w:tcW w:w="1894" w:type="dxa"/>
          </w:tcPr>
          <w:p w14:paraId="11D21341" w14:textId="77777777" w:rsidR="006E6DFB" w:rsidRDefault="006E6DFB" w:rsidP="00F44D37">
            <w:r>
              <w:t>Unique</w:t>
            </w:r>
          </w:p>
        </w:tc>
        <w:tc>
          <w:tcPr>
            <w:tcW w:w="2007" w:type="dxa"/>
          </w:tcPr>
          <w:p w14:paraId="43396786" w14:textId="77777777" w:rsidR="006E6DFB" w:rsidRDefault="006E6DFB" w:rsidP="00F44D37">
            <w:r>
              <w:t>Null</w:t>
            </w:r>
          </w:p>
        </w:tc>
      </w:tr>
      <w:tr w:rsidR="006E6DFB" w14:paraId="76A4F24F" w14:textId="77777777" w:rsidTr="00F44D37">
        <w:tblPrEx>
          <w:jc w:val="center"/>
        </w:tblPrEx>
        <w:tc>
          <w:tcPr>
            <w:tcW w:w="2001" w:type="dxa"/>
          </w:tcPr>
          <w:p w14:paraId="5CB5E768" w14:textId="11016903" w:rsidR="006E6DFB" w:rsidRDefault="006E6DFB" w:rsidP="00F44D37">
            <w:r>
              <w:t>Proposer item number</w:t>
            </w:r>
          </w:p>
        </w:tc>
        <w:tc>
          <w:tcPr>
            <w:tcW w:w="2018" w:type="dxa"/>
          </w:tcPr>
          <w:p w14:paraId="497B75D2" w14:textId="52034FF4" w:rsidR="006E6DFB" w:rsidRDefault="006E6DFB" w:rsidP="00F44D37">
            <w:r>
              <w:t>Int</w:t>
            </w:r>
          </w:p>
        </w:tc>
        <w:tc>
          <w:tcPr>
            <w:tcW w:w="1894" w:type="dxa"/>
          </w:tcPr>
          <w:p w14:paraId="2063C87E" w14:textId="6595F5AA" w:rsidR="006E6DFB" w:rsidRDefault="006E6DFB" w:rsidP="00F44D37">
            <w:r>
              <w:t>Yes</w:t>
            </w:r>
          </w:p>
        </w:tc>
        <w:tc>
          <w:tcPr>
            <w:tcW w:w="2007" w:type="dxa"/>
          </w:tcPr>
          <w:p w14:paraId="2F0F3D07" w14:textId="77777777" w:rsidR="006E6DFB" w:rsidRDefault="006E6DFB" w:rsidP="00F44D37">
            <w:r>
              <w:t>Not allowed</w:t>
            </w:r>
          </w:p>
        </w:tc>
      </w:tr>
      <w:tr w:rsidR="006E6DFB" w14:paraId="2AD2AE90" w14:textId="77777777" w:rsidTr="00F44D37">
        <w:tblPrEx>
          <w:jc w:val="center"/>
        </w:tblPrEx>
        <w:tc>
          <w:tcPr>
            <w:tcW w:w="2001" w:type="dxa"/>
          </w:tcPr>
          <w:p w14:paraId="29F39057" w14:textId="7B30239A" w:rsidR="006E6DFB" w:rsidRDefault="00EE6D97" w:rsidP="006E6DFB">
            <w:r>
              <w:t>Desired</w:t>
            </w:r>
            <w:r w:rsidR="006E6DFB">
              <w:t xml:space="preserve"> item number</w:t>
            </w:r>
          </w:p>
        </w:tc>
        <w:tc>
          <w:tcPr>
            <w:tcW w:w="2018" w:type="dxa"/>
          </w:tcPr>
          <w:p w14:paraId="7FF510AD" w14:textId="6886FC08" w:rsidR="006E6DFB" w:rsidRDefault="006E6DFB" w:rsidP="006E6DFB">
            <w:r>
              <w:t>Int</w:t>
            </w:r>
          </w:p>
        </w:tc>
        <w:tc>
          <w:tcPr>
            <w:tcW w:w="1894" w:type="dxa"/>
          </w:tcPr>
          <w:p w14:paraId="778DAA17" w14:textId="56379671" w:rsidR="006E6DFB" w:rsidRDefault="006E6DFB" w:rsidP="006E6DFB">
            <w:r>
              <w:t>Yes</w:t>
            </w:r>
          </w:p>
        </w:tc>
        <w:tc>
          <w:tcPr>
            <w:tcW w:w="2007" w:type="dxa"/>
          </w:tcPr>
          <w:p w14:paraId="10C32E44" w14:textId="2D933FFF" w:rsidR="006E6DFB" w:rsidRDefault="006E6DFB" w:rsidP="006E6DFB">
            <w:r>
              <w:t>Not allowed</w:t>
            </w:r>
          </w:p>
        </w:tc>
      </w:tr>
      <w:tr w:rsidR="006E6DFB" w14:paraId="1423D964" w14:textId="77777777" w:rsidTr="00F44D37">
        <w:tblPrEx>
          <w:jc w:val="center"/>
        </w:tblPrEx>
        <w:tc>
          <w:tcPr>
            <w:tcW w:w="2001" w:type="dxa"/>
          </w:tcPr>
          <w:p w14:paraId="7FBFFA08" w14:textId="42AAE263" w:rsidR="006E6DFB" w:rsidRDefault="00AB55FC" w:rsidP="006E6DFB">
            <w:r>
              <w:t>Proposal date</w:t>
            </w:r>
          </w:p>
        </w:tc>
        <w:tc>
          <w:tcPr>
            <w:tcW w:w="2018" w:type="dxa"/>
          </w:tcPr>
          <w:p w14:paraId="02E7F0F5" w14:textId="29DAAAFE" w:rsidR="006E6DFB" w:rsidRDefault="00AB55FC" w:rsidP="006E6DFB">
            <w:r>
              <w:t>Date</w:t>
            </w:r>
          </w:p>
        </w:tc>
        <w:tc>
          <w:tcPr>
            <w:tcW w:w="1894" w:type="dxa"/>
          </w:tcPr>
          <w:p w14:paraId="171397C9" w14:textId="5D3AB17E" w:rsidR="006E6DFB" w:rsidRDefault="00AB55FC" w:rsidP="006E6DFB">
            <w:r>
              <w:t>No</w:t>
            </w:r>
          </w:p>
        </w:tc>
        <w:tc>
          <w:tcPr>
            <w:tcW w:w="2007" w:type="dxa"/>
          </w:tcPr>
          <w:p w14:paraId="65B2B703" w14:textId="11305B05" w:rsidR="006E6DFB" w:rsidRDefault="00AB55FC" w:rsidP="006E6DFB">
            <w:r>
              <w:t>Not allowed</w:t>
            </w:r>
          </w:p>
        </w:tc>
      </w:tr>
      <w:tr w:rsidR="006E6DFB" w14:paraId="0025B98C" w14:textId="77777777" w:rsidTr="00F44D37">
        <w:tblPrEx>
          <w:jc w:val="center"/>
        </w:tblPrEx>
        <w:tc>
          <w:tcPr>
            <w:tcW w:w="2001" w:type="dxa"/>
          </w:tcPr>
          <w:p w14:paraId="3E578900" w14:textId="32677F3E" w:rsidR="006E6DFB" w:rsidRDefault="00AB55FC" w:rsidP="006E6DFB">
            <w:r>
              <w:t>Action</w:t>
            </w:r>
          </w:p>
        </w:tc>
        <w:tc>
          <w:tcPr>
            <w:tcW w:w="2018" w:type="dxa"/>
          </w:tcPr>
          <w:p w14:paraId="3F2F9D44" w14:textId="21009F3F" w:rsidR="006E6DFB" w:rsidRDefault="008047F2" w:rsidP="006E6DFB">
            <w:r>
              <w:t>Boolean</w:t>
            </w:r>
          </w:p>
        </w:tc>
        <w:tc>
          <w:tcPr>
            <w:tcW w:w="1894" w:type="dxa"/>
          </w:tcPr>
          <w:p w14:paraId="20B1127F" w14:textId="13E7B7DE" w:rsidR="006E6DFB" w:rsidRDefault="008047F2" w:rsidP="006E6DFB">
            <w:r>
              <w:t>No</w:t>
            </w:r>
          </w:p>
        </w:tc>
        <w:tc>
          <w:tcPr>
            <w:tcW w:w="2007" w:type="dxa"/>
          </w:tcPr>
          <w:p w14:paraId="441F4EFB" w14:textId="13B7B360" w:rsidR="006E6DFB" w:rsidRDefault="008047F2" w:rsidP="006E6DFB">
            <w:r>
              <w:t>Allowed</w:t>
            </w:r>
          </w:p>
        </w:tc>
      </w:tr>
      <w:tr w:rsidR="008047F2" w14:paraId="4EAB06C6" w14:textId="77777777" w:rsidTr="00F44D37">
        <w:tblPrEx>
          <w:jc w:val="center"/>
        </w:tblPrEx>
        <w:tc>
          <w:tcPr>
            <w:tcW w:w="2001" w:type="dxa"/>
          </w:tcPr>
          <w:p w14:paraId="3026879D" w14:textId="28C9390F" w:rsidR="008047F2" w:rsidRDefault="008047F2" w:rsidP="006E6DFB">
            <w:r>
              <w:t>Action date</w:t>
            </w:r>
          </w:p>
        </w:tc>
        <w:tc>
          <w:tcPr>
            <w:tcW w:w="2018" w:type="dxa"/>
          </w:tcPr>
          <w:p w14:paraId="512D6BCC" w14:textId="46322306" w:rsidR="008047F2" w:rsidRDefault="008047F2" w:rsidP="006E6DFB">
            <w:r>
              <w:t>Date</w:t>
            </w:r>
          </w:p>
        </w:tc>
        <w:tc>
          <w:tcPr>
            <w:tcW w:w="1894" w:type="dxa"/>
          </w:tcPr>
          <w:p w14:paraId="568D622D" w14:textId="518593E5" w:rsidR="008047F2" w:rsidRDefault="008047F2" w:rsidP="006E6DFB">
            <w:r>
              <w:t>No</w:t>
            </w:r>
          </w:p>
        </w:tc>
        <w:tc>
          <w:tcPr>
            <w:tcW w:w="2007" w:type="dxa"/>
          </w:tcPr>
          <w:p w14:paraId="08FC35DD" w14:textId="200707FD" w:rsidR="008047F2" w:rsidRDefault="008047F2" w:rsidP="006E6DFB">
            <w:r>
              <w:t>Allowed</w:t>
            </w:r>
          </w:p>
        </w:tc>
      </w:tr>
    </w:tbl>
    <w:p w14:paraId="33519F91" w14:textId="0B1842E3" w:rsidR="00252B31" w:rsidRDefault="00252B31" w:rsidP="00777BB8"/>
    <w:p w14:paraId="3CCAB0BE" w14:textId="77777777" w:rsidR="00252B31" w:rsidRDefault="00252B31">
      <w:pPr>
        <w:spacing w:after="160" w:line="259" w:lineRule="auto"/>
        <w:jc w:val="left"/>
      </w:pPr>
      <w:r>
        <w:br w:type="page"/>
      </w:r>
    </w:p>
    <w:p w14:paraId="3BAC75B4" w14:textId="5BF31298" w:rsidR="00777BB8" w:rsidRDefault="00777BB8" w:rsidP="00777BB8">
      <w:pPr>
        <w:pStyle w:val="Heading1"/>
      </w:pPr>
      <w:bookmarkStart w:id="13" w:name="_Toc105677532"/>
      <w:r>
        <w:lastRenderedPageBreak/>
        <w:t>Tradeplaza business logic constraints</w:t>
      </w:r>
      <w:bookmarkEnd w:id="13"/>
    </w:p>
    <w:p w14:paraId="171D310E" w14:textId="41B4ACD2" w:rsidR="00777BB8" w:rsidRDefault="00252B31" w:rsidP="00A22A81">
      <w:pPr>
        <w:pStyle w:val="Heading2"/>
      </w:pPr>
      <w:bookmarkStart w:id="14" w:name="_Toc105677533"/>
      <w:r>
        <w:t>User</w:t>
      </w:r>
      <w:bookmarkEnd w:id="14"/>
    </w:p>
    <w:p w14:paraId="267306D2" w14:textId="43FB65EE" w:rsidR="00252B31" w:rsidRDefault="00252B31" w:rsidP="00986696">
      <w:pPr>
        <w:pStyle w:val="ListParagraph"/>
        <w:numPr>
          <w:ilvl w:val="0"/>
          <w:numId w:val="6"/>
        </w:numPr>
      </w:pPr>
      <w:r>
        <w:t xml:space="preserve">New </w:t>
      </w:r>
      <w:proofErr w:type="gramStart"/>
      <w:r>
        <w:t>user</w:t>
      </w:r>
      <w:proofErr w:type="gramEnd"/>
      <w:r>
        <w:t xml:space="preserve"> need self-register</w:t>
      </w:r>
    </w:p>
    <w:p w14:paraId="1E822C03" w14:textId="08341374" w:rsidR="00252B31" w:rsidRDefault="00252B31" w:rsidP="00986696">
      <w:pPr>
        <w:pStyle w:val="ListParagraph"/>
        <w:numPr>
          <w:ilvl w:val="0"/>
          <w:numId w:val="6"/>
        </w:numPr>
      </w:pPr>
      <w:r>
        <w:t>Email is used to uniquely identify user in DBMS</w:t>
      </w:r>
    </w:p>
    <w:p w14:paraId="5B992062" w14:textId="10B8E226" w:rsidR="00252B31" w:rsidRDefault="00252B31" w:rsidP="00A22A81">
      <w:pPr>
        <w:pStyle w:val="Heading2"/>
      </w:pPr>
      <w:bookmarkStart w:id="15" w:name="_Toc105677534"/>
      <w:r>
        <w:t>Item</w:t>
      </w:r>
      <w:bookmarkEnd w:id="15"/>
    </w:p>
    <w:p w14:paraId="251836FA" w14:textId="6C38A759" w:rsidR="00252B31" w:rsidRDefault="00252B31" w:rsidP="00986696">
      <w:pPr>
        <w:pStyle w:val="ListParagraph"/>
        <w:numPr>
          <w:ilvl w:val="0"/>
          <w:numId w:val="7"/>
        </w:numPr>
      </w:pPr>
      <w:r>
        <w:t xml:space="preserve">When collectible card game is chosen for game type, display, </w:t>
      </w:r>
      <w:r>
        <w:t>Number of cards being offered</w:t>
      </w:r>
      <w:r>
        <w:t>, input option</w:t>
      </w:r>
      <w:r>
        <w:t xml:space="preserve"> </w:t>
      </w:r>
    </w:p>
    <w:p w14:paraId="2D01DC6A" w14:textId="418C929A" w:rsidR="00252B31" w:rsidRDefault="00252B31" w:rsidP="00986696">
      <w:pPr>
        <w:pStyle w:val="ListParagraph"/>
        <w:numPr>
          <w:ilvl w:val="0"/>
          <w:numId w:val="7"/>
        </w:numPr>
      </w:pPr>
      <w:r>
        <w:t xml:space="preserve">When </w:t>
      </w:r>
      <w:r>
        <w:t>video</w:t>
      </w:r>
      <w:r>
        <w:t xml:space="preserve"> game is chosen for game type, display,</w:t>
      </w:r>
      <w:r>
        <w:t xml:space="preserve"> </w:t>
      </w:r>
      <w:proofErr w:type="gramStart"/>
      <w:r>
        <w:t>platform</w:t>
      </w:r>
      <w:proofErr w:type="gramEnd"/>
      <w:r>
        <w:t xml:space="preserve"> and media drop downs</w:t>
      </w:r>
    </w:p>
    <w:p w14:paraId="3B71AA8F" w14:textId="2453CEBB" w:rsidR="00252B31" w:rsidRDefault="00252B31" w:rsidP="00986696">
      <w:pPr>
        <w:pStyle w:val="ListParagraph"/>
        <w:numPr>
          <w:ilvl w:val="0"/>
          <w:numId w:val="7"/>
        </w:numPr>
      </w:pPr>
      <w:r>
        <w:t xml:space="preserve">When </w:t>
      </w:r>
      <w:r>
        <w:t>computer</w:t>
      </w:r>
      <w:r>
        <w:t xml:space="preserve"> game is chosen for game type, display,</w:t>
      </w:r>
      <w:r>
        <w:t xml:space="preserve"> platform dropdown</w:t>
      </w:r>
    </w:p>
    <w:p w14:paraId="71437F4B" w14:textId="2443023B" w:rsidR="00252B31" w:rsidRDefault="00252B31" w:rsidP="00986696">
      <w:pPr>
        <w:pStyle w:val="ListParagraph"/>
        <w:numPr>
          <w:ilvl w:val="0"/>
          <w:numId w:val="7"/>
        </w:numPr>
      </w:pPr>
      <w:r>
        <w:t>Item number is ordinally auto-generated by system</w:t>
      </w:r>
    </w:p>
    <w:p w14:paraId="39B950F9" w14:textId="1BFF33CD" w:rsidR="00EE6D97" w:rsidRDefault="00EE6D97" w:rsidP="00986696">
      <w:pPr>
        <w:pStyle w:val="ListParagraph"/>
        <w:numPr>
          <w:ilvl w:val="0"/>
          <w:numId w:val="7"/>
        </w:numPr>
      </w:pPr>
      <w:r>
        <w:t xml:space="preserve">Item availability becomes FALSE, when owner propose to </w:t>
      </w:r>
      <w:proofErr w:type="gramStart"/>
      <w:r>
        <w:t>trade</w:t>
      </w:r>
      <w:proofErr w:type="gramEnd"/>
      <w:r>
        <w:t xml:space="preserve"> or trade completed</w:t>
      </w:r>
    </w:p>
    <w:p w14:paraId="659BBFB3" w14:textId="6A1B0DA1" w:rsidR="00252B31" w:rsidRDefault="00282247" w:rsidP="00A22A81">
      <w:pPr>
        <w:pStyle w:val="Heading2"/>
      </w:pPr>
      <w:bookmarkStart w:id="16" w:name="_Toc105677535"/>
      <w:r>
        <w:t>Trade</w:t>
      </w:r>
      <w:bookmarkEnd w:id="16"/>
    </w:p>
    <w:p w14:paraId="3353AEA5" w14:textId="76DD50E8" w:rsidR="00282247" w:rsidRDefault="00282247" w:rsidP="00986696">
      <w:pPr>
        <w:pStyle w:val="ListParagraph"/>
        <w:numPr>
          <w:ilvl w:val="0"/>
          <w:numId w:val="8"/>
        </w:numPr>
      </w:pPr>
      <w:r>
        <w:t>Counterparty can only propose trade when item availability is TRUE</w:t>
      </w:r>
    </w:p>
    <w:p w14:paraId="2375C8B9" w14:textId="7FE040F2" w:rsidR="00282247" w:rsidRDefault="00282247" w:rsidP="00986696">
      <w:pPr>
        <w:pStyle w:val="ListParagraph"/>
        <w:numPr>
          <w:ilvl w:val="0"/>
          <w:numId w:val="8"/>
        </w:numPr>
      </w:pPr>
      <w:r>
        <w:t>User cannot propose trade to him/herself</w:t>
      </w:r>
    </w:p>
    <w:p w14:paraId="59287FD8" w14:textId="0E87B92C" w:rsidR="00282247" w:rsidRDefault="00282247" w:rsidP="00986696">
      <w:pPr>
        <w:pStyle w:val="ListParagraph"/>
        <w:numPr>
          <w:ilvl w:val="0"/>
          <w:numId w:val="8"/>
        </w:numPr>
      </w:pPr>
      <w:r>
        <w:t>User without item listed can only browse, but not trade</w:t>
      </w:r>
    </w:p>
    <w:p w14:paraId="07D773F3" w14:textId="24F0AE82" w:rsidR="00EE6D97" w:rsidRDefault="00EE6D97" w:rsidP="00986696">
      <w:pPr>
        <w:pStyle w:val="ListParagraph"/>
        <w:numPr>
          <w:ilvl w:val="0"/>
          <w:numId w:val="8"/>
        </w:numPr>
      </w:pPr>
      <w:r>
        <w:t>Proposer item number</w:t>
      </w:r>
      <w:r>
        <w:t xml:space="preserve"> and </w:t>
      </w:r>
      <w:r>
        <w:t>Desired item number</w:t>
      </w:r>
      <w:r>
        <w:t xml:space="preserve"> pair has no duplicates</w:t>
      </w:r>
    </w:p>
    <w:p w14:paraId="40637E54" w14:textId="362C0E85" w:rsidR="00887CC3" w:rsidRDefault="00887CC3" w:rsidP="00986696">
      <w:pPr>
        <w:pStyle w:val="ListParagraph"/>
        <w:numPr>
          <w:ilvl w:val="0"/>
          <w:numId w:val="8"/>
        </w:numPr>
      </w:pPr>
      <w:r>
        <w:t>If action is TRUE, meaning trade is completed, both proposed and desired item availability are FALSE and cannot be used for trading again</w:t>
      </w:r>
    </w:p>
    <w:p w14:paraId="06ACB365" w14:textId="23CF2A75" w:rsidR="00EE6D97" w:rsidRDefault="00EE6D97" w:rsidP="00887CC3"/>
    <w:p w14:paraId="5D9C8373" w14:textId="774BA84D" w:rsidR="00EE6D97" w:rsidRDefault="00EE6D97">
      <w:pPr>
        <w:spacing w:after="160" w:line="259" w:lineRule="auto"/>
        <w:jc w:val="left"/>
      </w:pPr>
      <w:r>
        <w:br w:type="page"/>
      </w:r>
    </w:p>
    <w:p w14:paraId="6C752A6F" w14:textId="77777777" w:rsidR="00292D3F" w:rsidRDefault="00292D3F" w:rsidP="00292D3F">
      <w:pPr>
        <w:pStyle w:val="Heading1"/>
      </w:pPr>
      <w:bookmarkStart w:id="17" w:name="_Toc105677536"/>
      <w:r>
        <w:lastRenderedPageBreak/>
        <w:t>Task decomposition and abstract code (TD/AC)</w:t>
      </w:r>
      <w:bookmarkEnd w:id="17"/>
    </w:p>
    <w:p w14:paraId="58F9807A" w14:textId="79919B1D" w:rsidR="00292D3F" w:rsidRDefault="00A22A81" w:rsidP="00A22A81">
      <w:pPr>
        <w:pStyle w:val="Heading2"/>
      </w:pPr>
      <w:bookmarkStart w:id="18" w:name="_Toc105677537"/>
      <w:r>
        <w:t>Login</w:t>
      </w:r>
      <w:bookmarkEnd w:id="18"/>
    </w:p>
    <w:p w14:paraId="3E73F257" w14:textId="03AEB711" w:rsidR="00A22A81" w:rsidRDefault="00A22A81" w:rsidP="00A22A81">
      <w:pPr>
        <w:pStyle w:val="Heading2"/>
      </w:pPr>
      <w:bookmarkStart w:id="19" w:name="_Toc105677538"/>
      <w:r>
        <w:t>User registration</w:t>
      </w:r>
      <w:bookmarkEnd w:id="19"/>
    </w:p>
    <w:p w14:paraId="60B1CAAF" w14:textId="6ED13D94" w:rsidR="00A22A81" w:rsidRDefault="00A22A81" w:rsidP="00A22A81">
      <w:pPr>
        <w:pStyle w:val="Heading2"/>
      </w:pPr>
      <w:bookmarkStart w:id="20" w:name="_Toc105677539"/>
      <w:r>
        <w:t>Main menu</w:t>
      </w:r>
      <w:bookmarkEnd w:id="20"/>
    </w:p>
    <w:p w14:paraId="6C343EFD" w14:textId="1AAF8107" w:rsidR="00A22A81" w:rsidRDefault="00A22A81" w:rsidP="00A22A81">
      <w:pPr>
        <w:pStyle w:val="Heading3"/>
      </w:pPr>
      <w:bookmarkStart w:id="21" w:name="_Toc105677540"/>
      <w:r>
        <w:t>Unaccepted trades</w:t>
      </w:r>
      <w:bookmarkEnd w:id="21"/>
    </w:p>
    <w:p w14:paraId="59F5B73E" w14:textId="2972640C" w:rsidR="0088284D" w:rsidRDefault="0088284D" w:rsidP="0088284D">
      <w:pPr>
        <w:pStyle w:val="Heading4"/>
      </w:pPr>
      <w:r>
        <w:t>List of accept/reject trades</w:t>
      </w:r>
    </w:p>
    <w:p w14:paraId="2474DEED" w14:textId="212FE45B" w:rsidR="0088284D" w:rsidRPr="0088284D" w:rsidRDefault="0088284D" w:rsidP="0088284D">
      <w:pPr>
        <w:pStyle w:val="Heading4"/>
      </w:pPr>
      <w:r>
        <w:t>Action message</w:t>
      </w:r>
    </w:p>
    <w:p w14:paraId="3CE04F33" w14:textId="5FE2B123" w:rsidR="00A22A81" w:rsidRDefault="00A22A81" w:rsidP="00A22A81">
      <w:pPr>
        <w:pStyle w:val="Heading3"/>
      </w:pPr>
      <w:bookmarkStart w:id="22" w:name="_Toc105677541"/>
      <w:r>
        <w:t>Response time</w:t>
      </w:r>
      <w:bookmarkEnd w:id="22"/>
    </w:p>
    <w:p w14:paraId="16B272D2" w14:textId="6B05462A" w:rsidR="00A22A81" w:rsidRDefault="00A22A81" w:rsidP="00A22A81">
      <w:pPr>
        <w:pStyle w:val="Heading3"/>
      </w:pPr>
      <w:bookmarkStart w:id="23" w:name="_Toc105677542"/>
      <w:r>
        <w:t>My rank</w:t>
      </w:r>
      <w:bookmarkEnd w:id="23"/>
    </w:p>
    <w:p w14:paraId="4461A408" w14:textId="02AB3549" w:rsidR="00A22A81" w:rsidRDefault="00A22A81" w:rsidP="00A22A81">
      <w:pPr>
        <w:pStyle w:val="Heading3"/>
      </w:pPr>
      <w:bookmarkStart w:id="24" w:name="_Toc105677543"/>
      <w:r>
        <w:t>List item</w:t>
      </w:r>
      <w:bookmarkEnd w:id="24"/>
    </w:p>
    <w:p w14:paraId="7D27E8D0" w14:textId="42BEFADC" w:rsidR="00A22A81" w:rsidRPr="00A22A81" w:rsidRDefault="00A22A81" w:rsidP="00A22A81">
      <w:pPr>
        <w:pStyle w:val="Heading4"/>
      </w:pPr>
      <w:r>
        <w:t>success</w:t>
      </w:r>
    </w:p>
    <w:p w14:paraId="19A05BE3" w14:textId="6C715D30" w:rsidR="00A22A81" w:rsidRDefault="00A22A81" w:rsidP="00A22A81">
      <w:pPr>
        <w:pStyle w:val="Heading3"/>
      </w:pPr>
      <w:bookmarkStart w:id="25" w:name="_Toc105677544"/>
      <w:r>
        <w:t>My items</w:t>
      </w:r>
      <w:bookmarkEnd w:id="25"/>
    </w:p>
    <w:p w14:paraId="5410DD91" w14:textId="0321E0F8" w:rsidR="0088284D" w:rsidRPr="0088284D" w:rsidRDefault="0088284D" w:rsidP="0088284D">
      <w:pPr>
        <w:pStyle w:val="Heading4"/>
      </w:pPr>
      <w:r>
        <w:t>List of my items</w:t>
      </w:r>
    </w:p>
    <w:p w14:paraId="374A252B" w14:textId="2BF0BE50" w:rsidR="00A22A81" w:rsidRPr="00A22A81" w:rsidRDefault="00A22A81" w:rsidP="00A22A81">
      <w:pPr>
        <w:pStyle w:val="Heading4"/>
      </w:pPr>
      <w:r>
        <w:t>detail</w:t>
      </w:r>
    </w:p>
    <w:p w14:paraId="00B01C55" w14:textId="6F95500E" w:rsidR="00A22A81" w:rsidRDefault="00A22A81" w:rsidP="00A22A81">
      <w:pPr>
        <w:pStyle w:val="Heading3"/>
      </w:pPr>
      <w:bookmarkStart w:id="26" w:name="_Toc105677545"/>
      <w:r>
        <w:t>Search items</w:t>
      </w:r>
      <w:bookmarkEnd w:id="26"/>
    </w:p>
    <w:p w14:paraId="350429A7" w14:textId="5FFF8813" w:rsidR="0088284D" w:rsidRDefault="0088284D" w:rsidP="00A22A81">
      <w:pPr>
        <w:pStyle w:val="Heading4"/>
      </w:pPr>
      <w:r>
        <w:t xml:space="preserve">List of searched </w:t>
      </w:r>
      <w:proofErr w:type="gramStart"/>
      <w:r>
        <w:t>item</w:t>
      </w:r>
      <w:proofErr w:type="gramEnd"/>
    </w:p>
    <w:p w14:paraId="4E2D2012" w14:textId="3B9A999F" w:rsidR="00A22A81" w:rsidRDefault="00A22A81" w:rsidP="00A22A81">
      <w:pPr>
        <w:pStyle w:val="Heading4"/>
      </w:pPr>
      <w:r>
        <w:t>View item</w:t>
      </w:r>
    </w:p>
    <w:p w14:paraId="10E11FD8" w14:textId="691436FD" w:rsidR="00A22A81" w:rsidRDefault="00A22A81" w:rsidP="00A22A81">
      <w:pPr>
        <w:pStyle w:val="Heading4"/>
      </w:pPr>
      <w:r>
        <w:t>Propose trade</w:t>
      </w:r>
    </w:p>
    <w:p w14:paraId="478E6BF0" w14:textId="11110FED" w:rsidR="0088284D" w:rsidRPr="0088284D" w:rsidRDefault="0088284D" w:rsidP="0088284D">
      <w:pPr>
        <w:pStyle w:val="Heading4"/>
      </w:pPr>
      <w:r>
        <w:t>Display confirm message</w:t>
      </w:r>
    </w:p>
    <w:p w14:paraId="68F33088" w14:textId="65B2051F" w:rsidR="00A22A81" w:rsidRDefault="00A22A81" w:rsidP="00A22A81">
      <w:pPr>
        <w:pStyle w:val="Heading3"/>
      </w:pPr>
      <w:bookmarkStart w:id="27" w:name="_Toc105677546"/>
      <w:r>
        <w:t>Trade history</w:t>
      </w:r>
      <w:bookmarkEnd w:id="27"/>
    </w:p>
    <w:p w14:paraId="797B7437" w14:textId="5BC781EC" w:rsidR="0088284D" w:rsidRDefault="0088284D" w:rsidP="00D51D6E">
      <w:pPr>
        <w:pStyle w:val="Heading4"/>
      </w:pPr>
      <w:r>
        <w:t>List of trade history</w:t>
      </w:r>
    </w:p>
    <w:p w14:paraId="0FD03193" w14:textId="2E5447E9" w:rsidR="0088284D" w:rsidRPr="0088284D" w:rsidRDefault="0088284D" w:rsidP="00D51D6E">
      <w:pPr>
        <w:pStyle w:val="Heading4"/>
      </w:pPr>
      <w:r>
        <w:t>Trade details</w:t>
      </w:r>
    </w:p>
    <w:sectPr w:rsidR="0088284D" w:rsidRPr="0088284D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F8C5" w14:textId="77777777" w:rsidR="00986696" w:rsidRDefault="00986696" w:rsidP="00126D77">
      <w:r>
        <w:separator/>
      </w:r>
    </w:p>
  </w:endnote>
  <w:endnote w:type="continuationSeparator" w:id="0">
    <w:p w14:paraId="763DA8B7" w14:textId="77777777" w:rsidR="00986696" w:rsidRDefault="00986696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D35F" w14:textId="77777777" w:rsidR="00986696" w:rsidRDefault="00986696" w:rsidP="0060186D">
      <w:pPr>
        <w:spacing w:after="0" w:line="110" w:lineRule="exact"/>
      </w:pPr>
    </w:p>
  </w:footnote>
  <w:footnote w:type="continuationSeparator" w:id="0">
    <w:p w14:paraId="5940BC56" w14:textId="77777777" w:rsidR="00986696" w:rsidRPr="00BB7AEF" w:rsidRDefault="00986696" w:rsidP="00BB7AEF">
      <w:pPr>
        <w:spacing w:after="0" w:line="20" w:lineRule="exact"/>
        <w:rPr>
          <w:sz w:val="2"/>
        </w:rPr>
      </w:pPr>
    </w:p>
  </w:footnote>
  <w:footnote w:type="continuationNotice" w:id="1">
    <w:p w14:paraId="6B2DB8BC" w14:textId="77777777" w:rsidR="00986696" w:rsidRPr="00AE67B5" w:rsidRDefault="00986696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00"/>
    <w:multiLevelType w:val="hybridMultilevel"/>
    <w:tmpl w:val="E2D2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9650E"/>
    <w:multiLevelType w:val="hybridMultilevel"/>
    <w:tmpl w:val="26F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B9D"/>
    <w:multiLevelType w:val="hybridMultilevel"/>
    <w:tmpl w:val="B2C0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20094846">
    <w:abstractNumId w:val="6"/>
  </w:num>
  <w:num w:numId="2" w16cid:durableId="782119287">
    <w:abstractNumId w:val="1"/>
  </w:num>
  <w:num w:numId="3" w16cid:durableId="2110664193">
    <w:abstractNumId w:val="5"/>
  </w:num>
  <w:num w:numId="4" w16cid:durableId="109129464">
    <w:abstractNumId w:val="2"/>
  </w:num>
  <w:num w:numId="5" w16cid:durableId="1329139109">
    <w:abstractNumId w:val="7"/>
  </w:num>
  <w:num w:numId="6" w16cid:durableId="2013679726">
    <w:abstractNumId w:val="4"/>
  </w:num>
  <w:num w:numId="7" w16cid:durableId="1160849937">
    <w:abstractNumId w:val="0"/>
  </w:num>
  <w:num w:numId="8" w16cid:durableId="54568096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EC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635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2B31"/>
    <w:rsid w:val="002540F0"/>
    <w:rsid w:val="00257B56"/>
    <w:rsid w:val="00260A81"/>
    <w:rsid w:val="0026126F"/>
    <w:rsid w:val="00266C96"/>
    <w:rsid w:val="00267C6A"/>
    <w:rsid w:val="00270834"/>
    <w:rsid w:val="0027188D"/>
    <w:rsid w:val="00271FF2"/>
    <w:rsid w:val="00272991"/>
    <w:rsid w:val="00280650"/>
    <w:rsid w:val="00281FCB"/>
    <w:rsid w:val="00282247"/>
    <w:rsid w:val="002839B1"/>
    <w:rsid w:val="0028491E"/>
    <w:rsid w:val="00285CED"/>
    <w:rsid w:val="00287386"/>
    <w:rsid w:val="00290E84"/>
    <w:rsid w:val="00292D3F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3615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4D15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65EC7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8674B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DFB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77BB8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47F2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284D"/>
    <w:rsid w:val="008839E3"/>
    <w:rsid w:val="008864B6"/>
    <w:rsid w:val="008878F4"/>
    <w:rsid w:val="00887CC3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DBF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86696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2A81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B55FC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FAF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D6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4961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C6BBF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D97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1F24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4947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77BB8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14:ligatures w14:val="none"/>
      <w14:numForm w14:val="default"/>
      <w14:numSpacing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777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B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891</TotalTime>
  <Pages>8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Guan, Changhong</cp:lastModifiedBy>
  <cp:revision>39</cp:revision>
  <cp:lastPrinted>2022-06-09T04:31:00Z</cp:lastPrinted>
  <dcterms:created xsi:type="dcterms:W3CDTF">2019-05-10T20:56:00Z</dcterms:created>
  <dcterms:modified xsi:type="dcterms:W3CDTF">2022-06-09T18:32:00Z</dcterms:modified>
</cp:coreProperties>
</file>